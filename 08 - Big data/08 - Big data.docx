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685BB" w14:textId="046AB0E7" w:rsidR="0044774E" w:rsidRPr="0044774E" w:rsidRDefault="000C3C59" w:rsidP="00C83CE3">
      <w:pPr>
        <w:pStyle w:val="Cm"/>
        <w:spacing w:before="3600"/>
      </w:pPr>
      <w:sdt>
        <w:sdtPr>
          <w:alias w:val="Title"/>
          <w:tag w:val=""/>
          <w:id w:val="2103363853"/>
          <w:placeholder>
            <w:docPart w:val="45D3795FDA2E4913BECC83171D9E206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E119B">
            <w:t>Big data</w:t>
          </w:r>
        </w:sdtContent>
      </w:sdt>
    </w:p>
    <w:p w14:paraId="1B053319" w14:textId="77777777" w:rsidR="0044774E" w:rsidRPr="0044774E" w:rsidRDefault="000C3C59" w:rsidP="008F2D8C">
      <w:pPr>
        <w:pStyle w:val="Alcm"/>
      </w:pPr>
      <w:sdt>
        <w:sdtPr>
          <w:alias w:val="Subject"/>
          <w:tag w:val=""/>
          <w:id w:val="671761344"/>
          <w:placeholder>
            <w:docPart w:val="0C40C0F67C524C61BD1E9E3320CE173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83CE3">
            <w:t>Microsoft Azure</w:t>
          </w:r>
        </w:sdtContent>
      </w:sdt>
    </w:p>
    <w:p w14:paraId="7E2AD8F1" w14:textId="77777777" w:rsidR="0031428C" w:rsidRDefault="00C83CE3" w:rsidP="008F2D8C">
      <w:pPr>
        <w:pStyle w:val="Szerz"/>
      </w:pPr>
      <w:r>
        <w:fldChar w:fldCharType="begin"/>
      </w:r>
      <w:r>
        <w:instrText xml:space="preserve"> CREATEDATE  \@ "yyyy."  \* MERGEFORMAT </w:instrText>
      </w:r>
      <w:r>
        <w:fldChar w:fldCharType="separate"/>
      </w:r>
      <w:r w:rsidR="00281EAE">
        <w:rPr>
          <w:noProof/>
        </w:rPr>
        <w:t>2016.</w:t>
      </w:r>
      <w:r>
        <w:fldChar w:fldCharType="end"/>
      </w:r>
    </w:p>
    <w:p w14:paraId="4CD195C1" w14:textId="77777777" w:rsidR="00C03763" w:rsidRDefault="00C03763" w:rsidP="00C03763"/>
    <w:p w14:paraId="1F6ADEDD" w14:textId="77777777" w:rsidR="007326A0" w:rsidRDefault="007326A0" w:rsidP="00C03763"/>
    <w:p w14:paraId="61F47E47" w14:textId="77777777" w:rsidR="00CD4ABF" w:rsidRDefault="00CD4ABF" w:rsidP="00C03763"/>
    <w:p w14:paraId="7B9D5A42" w14:textId="77777777" w:rsidR="00CD4ABF" w:rsidRDefault="00CD4ABF" w:rsidP="00C03763"/>
    <w:p w14:paraId="5E9C8877" w14:textId="77777777" w:rsidR="00FF4D83" w:rsidRDefault="00FF4D83" w:rsidP="00C03763"/>
    <w:p w14:paraId="362C2C0D" w14:textId="77777777" w:rsidR="009A63C3" w:rsidRPr="00CB1C2E" w:rsidRDefault="009A63C3" w:rsidP="00501D7E">
      <w:pPr>
        <w:tabs>
          <w:tab w:val="right" w:pos="10466"/>
        </w:tabs>
      </w:pPr>
      <w:r w:rsidRPr="00CB1C2E">
        <w:br w:type="page"/>
      </w:r>
    </w:p>
    <w:p w14:paraId="217AC469" w14:textId="77777777" w:rsidR="00C1295F" w:rsidRDefault="47385757" w:rsidP="00C1295F">
      <w:pPr>
        <w:pStyle w:val="Cmsor1"/>
        <w:rPr>
          <w:sz w:val="28"/>
        </w:rPr>
      </w:pPr>
      <w:r>
        <w:lastRenderedPageBreak/>
        <w:t>Bevezetés</w:t>
      </w:r>
    </w:p>
    <w:p w14:paraId="7DCDBCCB" w14:textId="77777777" w:rsidR="00C1295F" w:rsidRDefault="47385757" w:rsidP="00C1295F">
      <w:pPr>
        <w:pStyle w:val="Cmsor2"/>
      </w:pPr>
      <w:r>
        <w:t>Célkitűzés</w:t>
      </w:r>
    </w:p>
    <w:p w14:paraId="58D0B0FB" w14:textId="10FD5C31" w:rsidR="00C1295F" w:rsidRDefault="47385757" w:rsidP="00C1295F">
      <w:r>
        <w:t>A labor során egy egyszerű gépi tanulás alkalmazást fogunk elkészíteni az Azure Machine Learning (ML) ingyenes verziójával. Az alkalmazásban az ML Studio példaadatival fogunk dolgozni – egy gépjárművek adatait és árait tartalmazó adatforrás alapján alkalmazásunk meg fogja tudni becsülni tetszőleges, általunk megálmodott paraméterekkel rendelkező autómodelleket várható árát.</w:t>
      </w:r>
    </w:p>
    <w:p w14:paraId="333A2BDC" w14:textId="77777777" w:rsidR="00F03571" w:rsidRDefault="47385757" w:rsidP="00F03571">
      <w:r>
        <w:t>A labor másik felében pedig megismerkedünk a Cognitive Services nyújtotta lehetőségekkel. Kipróbáljuk az API használatát egy nem és életkor felismerő program készítése segítségével.</w:t>
      </w:r>
    </w:p>
    <w:p w14:paraId="17DC49DC" w14:textId="77777777" w:rsidR="00F03571" w:rsidRDefault="00F03571" w:rsidP="00C1295F"/>
    <w:p w14:paraId="59226320" w14:textId="64FBA145" w:rsidR="00C1295F" w:rsidRDefault="47385757" w:rsidP="00C1295F">
      <w:pPr>
        <w:pStyle w:val="Cmsor2"/>
      </w:pPr>
      <w:r>
        <w:t>Előfeltételek</w:t>
      </w:r>
    </w:p>
    <w:p w14:paraId="1741A994" w14:textId="5C0738E0" w:rsidR="00C1295F" w:rsidRDefault="47385757" w:rsidP="00F74BC6">
      <w:pPr>
        <w:pStyle w:val="Listsr"/>
      </w:pPr>
      <w:r>
        <w:t>Azure előfizetés</w:t>
      </w:r>
    </w:p>
    <w:p w14:paraId="1C1DD98C" w14:textId="115E2451" w:rsidR="00F74BC6" w:rsidRDefault="47385757" w:rsidP="00F74BC6">
      <w:pPr>
        <w:pStyle w:val="Listsr"/>
      </w:pPr>
      <w:r>
        <w:t>Visual Studio 2015</w:t>
      </w:r>
    </w:p>
    <w:p w14:paraId="29CD423F" w14:textId="77777777" w:rsidR="00F74BC6" w:rsidRDefault="47385757" w:rsidP="00F74BC6">
      <w:pPr>
        <w:pStyle w:val="Cmsor2"/>
      </w:pPr>
      <w:r>
        <w:t>Amit érdemes átnézned</w:t>
      </w:r>
    </w:p>
    <w:p w14:paraId="42733D75" w14:textId="77777777" w:rsidR="00F74BC6" w:rsidRDefault="47385757" w:rsidP="00F74BC6">
      <w:pPr>
        <w:pStyle w:val="Listsr"/>
      </w:pPr>
      <w:r>
        <w:t>Kapcsolódó előadásanyag</w:t>
      </w:r>
    </w:p>
    <w:p w14:paraId="3C2AB585" w14:textId="62DED9DE" w:rsidR="00F74BC6" w:rsidRDefault="47385757" w:rsidP="00F74BC6">
      <w:pPr>
        <w:pStyle w:val="Cmsor2"/>
      </w:pPr>
      <w:r>
        <w:t>Oktatói útmutatás</w:t>
      </w:r>
    </w:p>
    <w:p w14:paraId="1A5901F4" w14:textId="43121217" w:rsidR="00F74BC6" w:rsidRPr="00F74BC6" w:rsidRDefault="47385757" w:rsidP="00F74BC6">
      <w:r>
        <w:t>A mesterséges intelligencia alapú megoldások nélkülözhetetlen része a hatalmas tanuló minta és az ezek feldolgozására képes infrastruktúra. Bár a konkrét labor feladatok egy-egy megoldás végigviteléről szólnak, érdemes a hallgatók figyelmét felhívni a releváns részeknél az alternatív felhasználási lehetőségekre, illetve a mögöttes architektúra komplexitására.</w:t>
      </w:r>
    </w:p>
    <w:p w14:paraId="4D135C45" w14:textId="741DFF18" w:rsidR="00C1295F" w:rsidRDefault="47385757" w:rsidP="00F74BC6">
      <w:pPr>
        <w:pStyle w:val="Cmsor1"/>
      </w:pPr>
      <w:r>
        <w:t>Machine Learning</w:t>
      </w:r>
    </w:p>
    <w:p w14:paraId="15B7A397" w14:textId="53F9F797" w:rsidR="00F74BC6" w:rsidRPr="00F74BC6" w:rsidRDefault="47385757" w:rsidP="00F74BC6">
      <w:pPr>
        <w:pStyle w:val="Cmsor2"/>
      </w:pPr>
      <w:r>
        <w:t>Machine Learning Studio</w:t>
      </w:r>
    </w:p>
    <w:p w14:paraId="7AC7A42C" w14:textId="078DB1DA" w:rsidR="00C1295F" w:rsidRDefault="47385757" w:rsidP="00C1295F">
      <w:r>
        <w:t>A Machine Learning Studio-ban baloldalon vannak a rendelkezésre álló modulok, középen van a vászon, ahová drag-and-droppal tudunk behúzni modulokat, jobb oldalon pedig a vásznon aktuálisan kijelölt modult tudjuk konfigurálni.</w:t>
      </w:r>
    </w:p>
    <w:p w14:paraId="57F21568" w14:textId="58410E06" w:rsidR="00C1295F" w:rsidRDefault="47385757" w:rsidP="008A09F0">
      <w:r>
        <w:t>Baloldalon a modulok között felül tudunk keresni.</w:t>
      </w:r>
    </w:p>
    <w:p w14:paraId="7D2C267F" w14:textId="0ECA5FCF" w:rsidR="00C1295F" w:rsidRDefault="47385757" w:rsidP="00C1295F">
      <w:r>
        <w:t>A legtöbb modulnak vannak kimeneti és bemeneti portjai, ezeket a vászonra behúzott modulon kis karikák reprezentálnak felül (input) és alul (output). Ezeket össze lehet kötni egymással (így áll elő a megoldás). A kimeneti portokra kattintva érhető el a Visualize opció, ahol a modulból kijövő adatokat tudjuk megjeleníteni.</w:t>
      </w:r>
    </w:p>
    <w:p w14:paraId="21CDCFAC" w14:textId="2A66B346" w:rsidR="00C1295F" w:rsidRDefault="47385757" w:rsidP="00C1295F">
      <w:r>
        <w:t>A modellt futtatni a lenti fekete sávon lévő Run gombbal lehet.</w:t>
      </w:r>
    </w:p>
    <w:p w14:paraId="6FA4C4EF" w14:textId="77777777" w:rsidR="00C1295F" w:rsidRDefault="47385757" w:rsidP="00C1295F">
      <w:pPr>
        <w:pStyle w:val="Cmsor2"/>
      </w:pPr>
      <w:r>
        <w:lastRenderedPageBreak/>
        <w:t>A Modell betanítása</w:t>
      </w:r>
    </w:p>
    <w:p w14:paraId="1F2401A8" w14:textId="0828124C" w:rsidR="00C1295F" w:rsidRDefault="47385757" w:rsidP="00C1295F">
      <w:r>
        <w:t xml:space="preserve">Lépjünk be Microsoft fiókunkkal az </w:t>
      </w:r>
      <w:hyperlink r:id="rId12">
        <w:r w:rsidRPr="47385757">
          <w:rPr>
            <w:rStyle w:val="Hiperhivatkozs"/>
          </w:rPr>
          <w:t>https://studio.azureml.net/</w:t>
        </w:r>
      </w:hyperlink>
      <w:r>
        <w:t xml:space="preserve"> címen!</w:t>
      </w:r>
    </w:p>
    <w:p w14:paraId="4360552F" w14:textId="479DDBB7" w:rsidR="00C1295F" w:rsidRDefault="47385757" w:rsidP="00C1295F">
      <w:r>
        <w:t>Első körben be kell tanítanunk a modellt. Válasszuk a lenti New gombra kattintva az Experiment lehetőséget, majd a Blank experiment opciót!</w:t>
      </w:r>
    </w:p>
    <w:p w14:paraId="61B0CD08" w14:textId="41470753" w:rsidR="00C1295F" w:rsidRDefault="47385757" w:rsidP="00C1295F">
      <w:r>
        <w:t>Írjuk át az Experiment nevét valami beszédesebbre („Experiment created on….” az eredeti név”).</w:t>
      </w:r>
    </w:p>
    <w:p w14:paraId="56B68765" w14:textId="438EECC8" w:rsidR="00C1295F" w:rsidRDefault="47385757" w:rsidP="00C1295F">
      <w:r>
        <w:t>Válasszuk ki az adatforrást! A bal oldali keresőben keressük meg az Automodel price data (Raw) modult és húzzuk be a jobb oldali vászonra! A felugró ablakban statisztikákat is láthatunk, ha az egyes oszlopokra kattintunk, illetve meg tudjuk vizsgálni a teljes adathalmazt.</w:t>
      </w:r>
    </w:p>
    <w:p w14:paraId="3374FF37" w14:textId="4268F9C9" w:rsidR="00C1295F" w:rsidRDefault="47385757" w:rsidP="00C1295F">
      <w:r>
        <w:t xml:space="preserve">Húzzunk be egy </w:t>
      </w:r>
      <w:r w:rsidR="009803E7">
        <w:t>Select Columns in Dataset</w:t>
      </w:r>
      <w:r>
        <w:t xml:space="preserve"> modult is a vászonra, majd az adatforrást kössük össze ezzel a modullal! Jelöljük ki a modult, majd a modul beállításai között válasszuk a Launch column selector opciót! Első körben kitisztítjuk az adatforrást, hogy a normalized-losses mező ne legyen benne, erre nincs szükségünk (</w:t>
      </w:r>
      <w:r w:rsidR="009803E7">
        <w:t>minden oszlopot vigyünk át a jobb oldalra, és a normalized-lossest vigyük vissza a bal oldalra.</w:t>
      </w:r>
      <w:r>
        <w:t>):</w:t>
      </w:r>
    </w:p>
    <w:p w14:paraId="2A6FAC6F" w14:textId="37629ED3" w:rsidR="00C1295F" w:rsidRDefault="00C1295F" w:rsidP="00F74BC6">
      <w:pPr>
        <w:pStyle w:val="Kp"/>
      </w:pPr>
      <w:r>
        <w:tab/>
      </w:r>
      <w:r w:rsidR="00A33820">
        <w:drawing>
          <wp:inline distT="0" distB="0" distL="0" distR="0" wp14:anchorId="5D73C8E9" wp14:editId="743F5B4B">
            <wp:extent cx="6645910" cy="3326765"/>
            <wp:effectExtent l="0" t="0" r="254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F4CB" w14:textId="51FE56F3" w:rsidR="00C1295F" w:rsidRDefault="47385757" w:rsidP="00C1295F">
      <w:r>
        <w:t xml:space="preserve">Következő lépés, hogy a hiányzó adatokat megfelelően kezelni tudjuk. Ehhez húzzunk a vászonra egy </w:t>
      </w:r>
      <w:r w:rsidR="0074324D">
        <w:t>Clean Missing Data modult, kössük össze</w:t>
      </w:r>
      <w:r>
        <w:t xml:space="preserve"> a </w:t>
      </w:r>
      <w:r w:rsidR="001C1AC8">
        <w:t>Select Columns in Dataset</w:t>
      </w:r>
      <w:r>
        <w:t xml:space="preserve"> kimenetét és ennek a bemenetét. A modul beállításai között, a „</w:t>
      </w:r>
      <w:r w:rsidR="001C1AC8">
        <w:t>Cleaning Mode</w:t>
      </w:r>
      <w:r>
        <w:t>” legördülő listában válasszuk a Remove enitre row opciót! Ezzel ha egy sor bármelyik adata hiányzik, a teljes adatsor kivesszük.</w:t>
      </w:r>
    </w:p>
    <w:p w14:paraId="6C59DABF" w14:textId="047948B4" w:rsidR="00C1295F" w:rsidRDefault="47385757" w:rsidP="00C1295F">
      <w:r>
        <w:t>Futtassuk a megoldást! Ezután a modul kimenetét vizualizálva láthatjuk, hogy most már kevesebb sorunk van, mint az adatforrásban volt.</w:t>
      </w:r>
    </w:p>
    <w:p w14:paraId="4E29CAC5" w14:textId="49B633D2" w:rsidR="00C1295F" w:rsidRDefault="47385757" w:rsidP="00C1295F">
      <w:r>
        <w:lastRenderedPageBreak/>
        <w:t xml:space="preserve">Következő lépés a feautre engineering. Húzzunk egy újabb </w:t>
      </w:r>
      <w:r w:rsidR="009975DE">
        <w:t>Select Columns in Dataset</w:t>
      </w:r>
      <w:r>
        <w:t xml:space="preserve"> modult a vászonra, kössük össze a </w:t>
      </w:r>
      <w:r w:rsidR="009975DE">
        <w:t>Clean Missing Data</w:t>
      </w:r>
      <w:r w:rsidR="008C3044">
        <w:t xml:space="preserve"> kimenetét az új Select Columns in Dataset</w:t>
      </w:r>
      <w:r>
        <w:t xml:space="preserve"> bemenetével. A Launch column selector beállításnál válasszuk az alábbiakat:</w:t>
      </w:r>
    </w:p>
    <w:p w14:paraId="3454CB4C" w14:textId="4F84D999" w:rsidR="00C1295F" w:rsidRDefault="002B684D" w:rsidP="00900B0E">
      <w:pPr>
        <w:pStyle w:val="Kp"/>
      </w:pPr>
      <w:r>
        <w:drawing>
          <wp:inline distT="0" distB="0" distL="0" distR="0" wp14:anchorId="369CA3EA" wp14:editId="337397C5">
            <wp:extent cx="6645910" cy="3345180"/>
            <wp:effectExtent l="0" t="0" r="2540" b="762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F362" w14:textId="6394A6CC" w:rsidR="00C1295F" w:rsidRDefault="47385757" w:rsidP="008A09F0">
      <w:r>
        <w:t>Itt most belevesszük az autónak az ár szempontjából fontos tulajdonságait (feature-ök), illetve azt a mezőt, ami az optimalizálásunk célja (price).</w:t>
      </w:r>
    </w:p>
    <w:p w14:paraId="3D3380E5" w14:textId="0B20EA82" w:rsidR="00900B0E" w:rsidRDefault="00900B0E" w:rsidP="008A09F0">
      <w:r>
        <w:t>Ezen a ponton a modellünknek így kell kinéznie:</w:t>
      </w:r>
    </w:p>
    <w:p w14:paraId="7BE49479" w14:textId="7B4AD967" w:rsidR="00900B0E" w:rsidRDefault="00900B0E" w:rsidP="00900B0E">
      <w:pPr>
        <w:pStyle w:val="Kp"/>
      </w:pPr>
      <w:r>
        <w:lastRenderedPageBreak/>
        <w:drawing>
          <wp:inline distT="0" distB="0" distL="0" distR="0" wp14:anchorId="01834812" wp14:editId="24709390">
            <wp:extent cx="3943350" cy="378142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C919" w14:textId="77777777" w:rsidR="00C1295F" w:rsidRDefault="47385757" w:rsidP="008A09F0">
      <w:r>
        <w:t>Futtassuk újra a modellt (ezzel előállnak a szűrt adatok).</w:t>
      </w:r>
    </w:p>
    <w:p w14:paraId="0EFF9D66" w14:textId="23A95228" w:rsidR="00C1295F" w:rsidRDefault="47385757" w:rsidP="008A09F0">
      <w:r>
        <w:t>Következő lépésben húzzunk be egy Split</w:t>
      </w:r>
      <w:r w:rsidR="00EA6AAC">
        <w:t xml:space="preserve"> Data</w:t>
      </w:r>
      <w:r>
        <w:t xml:space="preserve"> modult a vászonra és a bemenetét kössük össze a </w:t>
      </w:r>
      <w:r w:rsidR="00EC538F">
        <w:t xml:space="preserve">Select </w:t>
      </w:r>
      <w:r>
        <w:t>Columns</w:t>
      </w:r>
      <w:r w:rsidR="00EC538F">
        <w:t xml:space="preserve"> in Dataset</w:t>
      </w:r>
      <w:r>
        <w:t xml:space="preserve"> kimenetével. Ezzel a modullal két részre bontjuk az adatainkat: az egyik részével a modell tanítását fogjuk végezni, a másik részével pedig pontozni fogjuk a modellt. A beállításai között a „Fraction of rows in the first output dataset” opciónál írjunk 0.75-öt – az adataink 75%-át fogjuk használni a tanításhoz, a maradékot a score-inghoz.</w:t>
      </w:r>
    </w:p>
    <w:p w14:paraId="7F46194F" w14:textId="77777777" w:rsidR="00C1295F" w:rsidRDefault="47385757" w:rsidP="008A09F0">
      <w:r>
        <w:t>Futassuk a megoldást az adatok szétválasztásához!</w:t>
      </w:r>
    </w:p>
    <w:p w14:paraId="3F45E1F0" w14:textId="77777777" w:rsidR="00C1295F" w:rsidRDefault="47385757" w:rsidP="008A09F0">
      <w:r>
        <w:t>Húzzunk be egy Linear Regression modult a vászonra! Ez a modul lesz a megoldásunk lelke, ez az egyik a rendelkezésünkre álló ML algoritmusok közül (egyszerű lineáris regressziót valósít meg).</w:t>
      </w:r>
    </w:p>
    <w:p w14:paraId="76F97FF0" w14:textId="40E8A162" w:rsidR="00C1295F" w:rsidRDefault="47385757" w:rsidP="008A09F0">
      <w:r>
        <w:t>Vegyünk fel a vászonra egy Train Model modult! Ez fogja a modell tanítását elvégezni. A linear regression modul kimenetét kössük be ennek a baloldali, a Split baloldali kimenetét ennek a jobboldali inputjába! Futassuk a megoldást, ezzel megtörténik a modell betanítása.</w:t>
      </w:r>
      <w:r w:rsidR="00D2522E">
        <w:t xml:space="preserve"> A Train Model modulnak a </w:t>
      </w:r>
      <w:r w:rsidR="00B53D02">
        <w:t>Price oszlopot adjuk meg!</w:t>
      </w:r>
    </w:p>
    <w:p w14:paraId="5CAE0C87" w14:textId="77777777" w:rsidR="00C1295F" w:rsidRDefault="47385757" w:rsidP="008A09F0">
      <w:r>
        <w:t xml:space="preserve">Húzzunk be egy Score Model modult is a vászonra, majd a Train model kimenetét kössük ennek baloldali bemenetére, a Split modul jobboldali kimenetét pedig ennek a jobboldali bemenetére! A betanított modellünk által felismert szabályszerűségek alapján ez a modul a Split által kiválaszott 25%-nyi adatnak fogja majd az árát megbecsülni. Futassuk a modellt, majd vizualizáljuk a Score model kimenetét! Az utolsó oszlopban látszik a becsült ár, előtte pedig a valódi ár! </w:t>
      </w:r>
    </w:p>
    <w:p w14:paraId="1C237814" w14:textId="77777777" w:rsidR="00C1295F" w:rsidRDefault="47385757" w:rsidP="008A09F0">
      <w:r>
        <w:lastRenderedPageBreak/>
        <w:t>Ahhoz, hogy a modellt egyszerűbben tudjuk értékelni, húzzunk be egy Evaluate Model modult, a Score Model kimenetét kössük be ennek baloldali inputjába. Ezután futtassuk a megoldást, majd vizualizáljuk a kimenetét az Evaluate Modelnek:</w:t>
      </w:r>
    </w:p>
    <w:p w14:paraId="17C2535C" w14:textId="0A326E2C" w:rsidR="00C1295F" w:rsidRDefault="005A3273" w:rsidP="005A3273">
      <w:pPr>
        <w:pStyle w:val="Kp"/>
      </w:pPr>
      <w:r>
        <w:drawing>
          <wp:inline distT="0" distB="0" distL="0" distR="0" wp14:anchorId="0A25CFF1" wp14:editId="0E03916B">
            <wp:extent cx="6645910" cy="2775585"/>
            <wp:effectExtent l="0" t="0" r="2540" b="571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BDD3" w14:textId="77777777" w:rsidR="00C1295F" w:rsidRDefault="47385757" w:rsidP="008A09F0">
      <w:r>
        <w:t>Ezek mind statisztikai mutatók, a legfontosabb az utolsó, ami azt mutatja meg, mennyire jól illeszkedik a modellünk az adatokra (0 és 1 közötti érték, minél nagyobb, annál jobb).</w:t>
      </w:r>
    </w:p>
    <w:p w14:paraId="71F3137A" w14:textId="77777777" w:rsidR="00C1295F" w:rsidRDefault="47385757" w:rsidP="008A09F0">
      <w:r>
        <w:t>A teljes, elkészült megoldás:</w:t>
      </w:r>
    </w:p>
    <w:p w14:paraId="0AE0180A" w14:textId="252398B6" w:rsidR="00A02E01" w:rsidRPr="00A02E01" w:rsidRDefault="00A02E01" w:rsidP="00A02E01">
      <w:pPr>
        <w:pStyle w:val="Kp"/>
      </w:pPr>
      <w:r w:rsidRPr="00A02E01">
        <w:lastRenderedPageBreak/>
        <w:drawing>
          <wp:inline distT="0" distB="0" distL="0" distR="0" wp14:anchorId="61A64260" wp14:editId="40B76D36">
            <wp:extent cx="4695825" cy="4718186"/>
            <wp:effectExtent l="0" t="0" r="0" b="635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4707" cy="472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8553" w14:textId="77777777" w:rsidR="00C1295F" w:rsidRDefault="47385757" w:rsidP="00C1295F">
      <w:pPr>
        <w:pStyle w:val="Cmsor2"/>
      </w:pPr>
      <w:r>
        <w:t>Publikálás webszolgáltatásként</w:t>
      </w:r>
    </w:p>
    <w:p w14:paraId="1C359D04" w14:textId="521B6CD8" w:rsidR="00C1295F" w:rsidRDefault="47385757" w:rsidP="00C1295F">
      <w:r>
        <w:t>Az elkészült megoldásunkat tudjuk webszolgáltatásként egy REST API-n publikálni. Elsőként kattintsunk jobb gombbal a Train Model modulon, majd válasszuk a Save as Trained Model opciót! Ezzel el tudjuk menteni a betanított modellünket egy adott néven (mondjuk Car price trained model).</w:t>
      </w:r>
    </w:p>
    <w:p w14:paraId="4FD57074" w14:textId="38609DE3" w:rsidR="00C1295F" w:rsidRDefault="47385757" w:rsidP="008A09F0">
      <w:r>
        <w:t xml:space="preserve">A lenti fekete sávon válasszuk a Save as opciót, ezzel elkészítjük a modellnek egy másolatát. Ezt a másolatot szerkesszük úgy, hogy a Split, Linear Regression, Train Model és Evaluate Model modulokat töröljük. A </w:t>
      </w:r>
      <w:r w:rsidR="00C032AF">
        <w:t>Score Model</w:t>
      </w:r>
      <w:r>
        <w:t xml:space="preserve"> jobb oldalára most kössük be a Project Columns kimenetét. Húzzuk be a vászonra a korábban elmentett trained modelt, és ennek kimenetét kössük be a Score model másik bemenetére:</w:t>
      </w:r>
    </w:p>
    <w:p w14:paraId="4A47EF5A" w14:textId="777F5536" w:rsidR="00C1295F" w:rsidRDefault="008F3BCF" w:rsidP="008F3BCF">
      <w:pPr>
        <w:pStyle w:val="Kp"/>
      </w:pPr>
      <w:r>
        <w:lastRenderedPageBreak/>
        <w:drawing>
          <wp:inline distT="0" distB="0" distL="0" distR="0" wp14:anchorId="6AF4FB71" wp14:editId="535EFD95">
            <wp:extent cx="5724525" cy="4171950"/>
            <wp:effectExtent l="0" t="0" r="952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2809" w14:textId="66340CCC" w:rsidR="00C1295F" w:rsidRDefault="008F3BCF" w:rsidP="008F3BCF">
      <w:pPr>
        <w:tabs>
          <w:tab w:val="left" w:pos="975"/>
        </w:tabs>
      </w:pPr>
      <w:r>
        <w:t>Ezután nyomjuk meg a „Set up a web service” menüpontot! Alapból a Web service output jó helyen van</w:t>
      </w:r>
      <w:r w:rsidR="00DE1D8D">
        <w:t xml:space="preserve"> (a Score Model kimenetén)</w:t>
      </w:r>
      <w:r>
        <w:t>, a Web Service Inputot pedig kössük a Score Model jobb oldali bemenetére!</w:t>
      </w:r>
      <w:r w:rsidRPr="008F3BCF">
        <w:t xml:space="preserve"> </w:t>
      </w:r>
      <w:r>
        <w:t>Így a pontozás most már nem a bemeneti adatokra fog futni, hanem arra, amit a felhasználó megad (a Project Columns kimenetét továbbra is összekötve kell hagyni a bemenettel, mert az adatok sémáját innen ismeri fel a szolgáltatás), a kimenetben pedig a korábban látott vizualizáció fog előállni.</w:t>
      </w:r>
      <w:r w:rsidR="47385757">
        <w:t xml:space="preserve"> </w:t>
      </w:r>
    </w:p>
    <w:p w14:paraId="1B2AC108" w14:textId="7D84447B" w:rsidR="00C1295F" w:rsidRDefault="47385757" w:rsidP="00C1295F">
      <w:pPr>
        <w:tabs>
          <w:tab w:val="left" w:pos="975"/>
        </w:tabs>
      </w:pPr>
      <w:r>
        <w:t xml:space="preserve">Futtassuk a modellt, majd válasszuk a </w:t>
      </w:r>
      <w:r w:rsidR="009965E1">
        <w:t xml:space="preserve">Deploy </w:t>
      </w:r>
      <w:r>
        <w:t>Web Service opciót!</w:t>
      </w:r>
    </w:p>
    <w:p w14:paraId="523C08A0" w14:textId="1739B077" w:rsidR="00C1295F" w:rsidRDefault="0079109D" w:rsidP="00C1295F">
      <w:pPr>
        <w:tabs>
          <w:tab w:val="left" w:pos="975"/>
        </w:tabs>
      </w:pPr>
      <w:r>
        <w:t>Deploy</w:t>
      </w:r>
      <w:r w:rsidR="47385757">
        <w:t xml:space="preserve"> után ki tudjuk próbálni a webszolgáltatás Request/Reponse üzemmódját (van egy batch üzemmód is) a Test linkre kattintva! Itt kell kitölteni az adatokat, majd a lent megjelenik az eredmény, ha készen van és látjuk az árat.</w:t>
      </w:r>
    </w:p>
    <w:p w14:paraId="6423CF38" w14:textId="77777777" w:rsidR="00C1295F" w:rsidRDefault="47385757" w:rsidP="00C1295F">
      <w:pPr>
        <w:tabs>
          <w:tab w:val="left" w:pos="975"/>
        </w:tabs>
      </w:pPr>
      <w:r>
        <w:t>Az API help page linkre kattintva a weboldal alján találunk egy C# kódot is, amivel meghívható a szolgáltatás, ha van időnk, akkor ezt is kipróbálhatjuk (ne felejtsük el az API kulcsot az előző oldalról bemásolni a kódba).</w:t>
      </w:r>
    </w:p>
    <w:p w14:paraId="7824EE41" w14:textId="77777777" w:rsidR="00F03571" w:rsidRDefault="47385757" w:rsidP="00F03571">
      <w:pPr>
        <w:pStyle w:val="Cmsor1"/>
      </w:pPr>
      <w:r>
        <w:t>Microsoft Cognitive Services</w:t>
      </w:r>
    </w:p>
    <w:p w14:paraId="3BD52F52" w14:textId="6A694CEF" w:rsidR="00F03571" w:rsidRPr="005B1A4E" w:rsidRDefault="47385757" w:rsidP="00F03571">
      <w:r>
        <w:t>A feladat során a Microsoft Cognitive Services arcfelismerő algoritmusát fogjuk egy C# alapú konzolos alkalmazásból meghívni. (A szolgáltatást amúgy közvetlenül, böngészőből is kipróbálhatjuk, ha időnk engedi)</w:t>
      </w:r>
    </w:p>
    <w:p w14:paraId="7C85326E" w14:textId="77777777" w:rsidR="00F03571" w:rsidRDefault="47385757" w:rsidP="00F03571">
      <w:pPr>
        <w:pStyle w:val="Cmsor2"/>
      </w:pPr>
      <w:r>
        <w:lastRenderedPageBreak/>
        <w:t>Környezet előkészítése</w:t>
      </w:r>
    </w:p>
    <w:p w14:paraId="1CEC9768" w14:textId="77777777" w:rsidR="00F03571" w:rsidRDefault="47385757" w:rsidP="00F03571">
      <w:r>
        <w:t>Hozzunk létre egy új konzol alkalmazást a Visual Studioban!</w:t>
      </w:r>
    </w:p>
    <w:p w14:paraId="3B79248F" w14:textId="77777777" w:rsidR="00F03571" w:rsidRDefault="00F03571" w:rsidP="00F03571">
      <w:r>
        <w:t>Visual Studio Solution Explorer-ben a Solution-re jobb kattintás</w:t>
      </w:r>
      <w:r>
        <w:sym w:font="Wingdings" w:char="F0E0"/>
      </w:r>
      <w:r>
        <w:t xml:space="preserve"> Add</w:t>
      </w:r>
      <w:r>
        <w:sym w:font="Wingdings" w:char="F0E0"/>
      </w:r>
      <w:r>
        <w:t xml:space="preserve">New Project </w:t>
      </w:r>
      <w:r>
        <w:sym w:font="Wingdings" w:char="F0E0"/>
      </w:r>
      <w:r>
        <w:t xml:space="preserve">Visual C# </w:t>
      </w:r>
      <w:r>
        <w:sym w:font="Wingdings" w:char="F0E0"/>
      </w:r>
      <w:r>
        <w:t>Console Application. A projekt neve legyen „CoginitiveServiceTest”</w:t>
      </w:r>
    </w:p>
    <w:p w14:paraId="317C4922" w14:textId="77777777" w:rsidR="00F03571" w:rsidRDefault="00F03571" w:rsidP="00F03571">
      <w:r>
        <w:t xml:space="preserve">Azonnal állítsuk is be, hogy a Start gomb megnyomására ez a projekt induljon el. Ehhez kattintsunk jobb egérgombbal a projekten </w:t>
      </w:r>
      <w:r>
        <w:sym w:font="Wingdings" w:char="F0E0"/>
      </w:r>
      <w:r>
        <w:t xml:space="preserve"> Set as Startup project.</w:t>
      </w:r>
    </w:p>
    <w:p w14:paraId="080E6643" w14:textId="77777777" w:rsidR="00F03571" w:rsidRDefault="47385757" w:rsidP="00F03571">
      <w:r>
        <w:t>Ezután adjunk hozzá egy új NuGet csomagot a projekthez. Ehhez a Solution Explorer-be kattintsunk Jobb gombbal a létrehozott projektre, majd a felugró menübe válasszuk ki a Manage NuGet Packages opciót, és keressük meg a megfelelő csomagot a képnek megfelelően.</w:t>
      </w:r>
    </w:p>
    <w:p w14:paraId="2B75C1B4" w14:textId="77777777" w:rsidR="00F03571" w:rsidRDefault="00F03571" w:rsidP="00F03571">
      <w:pPr>
        <w:pStyle w:val="Kp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745571" wp14:editId="6FFEA53E">
                <wp:simplePos x="0" y="0"/>
                <wp:positionH relativeFrom="margin">
                  <wp:posOffset>177800</wp:posOffset>
                </wp:positionH>
                <wp:positionV relativeFrom="paragraph">
                  <wp:posOffset>879475</wp:posOffset>
                </wp:positionV>
                <wp:extent cx="2051050" cy="209550"/>
                <wp:effectExtent l="0" t="0" r="25400" b="19050"/>
                <wp:wrapNone/>
                <wp:docPr id="64" name="Téglalap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A0CD6" id="Téglalap 64" o:spid="_x0000_s1026" style="position:absolute;margin-left:14pt;margin-top:69.25pt;width:161.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" filled="f" strokecolor="red" strokeweight="2pt"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7162985" wp14:editId="48439FAB">
                <wp:simplePos x="0" y="0"/>
                <wp:positionH relativeFrom="margin">
                  <wp:posOffset>25400</wp:posOffset>
                </wp:positionH>
                <wp:positionV relativeFrom="paragraph">
                  <wp:posOffset>1156335</wp:posOffset>
                </wp:positionV>
                <wp:extent cx="4216400" cy="477562"/>
                <wp:effectExtent l="0" t="0" r="12700" b="17780"/>
                <wp:wrapNone/>
                <wp:docPr id="65" name="Téglalap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0" cy="4775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F6067" id="Téglalap 65" o:spid="_x0000_s1026" style="position:absolute;margin-left:2pt;margin-top:91.05pt;width:332pt;height:37.6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" filled="f" strokecolor="red" strokeweight="2pt"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551407B" wp14:editId="792394F5">
                <wp:simplePos x="0" y="0"/>
                <wp:positionH relativeFrom="margin">
                  <wp:align>right</wp:align>
                </wp:positionH>
                <wp:positionV relativeFrom="paragraph">
                  <wp:posOffset>1552575</wp:posOffset>
                </wp:positionV>
                <wp:extent cx="660400" cy="215900"/>
                <wp:effectExtent l="0" t="0" r="25400" b="12700"/>
                <wp:wrapNone/>
                <wp:docPr id="66" name="Téglalap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482A0" id="Téglalap 66" o:spid="_x0000_s1026" style="position:absolute;margin-left:.8pt;margin-top:122.25pt;width:52pt;height:17pt;z-index:25165824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" filled="f" strokecolor="red" strokeweight="2pt">
                <w10:wrap anchorx="margin"/>
              </v:rect>
            </w:pict>
          </mc:Fallback>
        </mc:AlternateContent>
      </w:r>
      <w:r w:rsidRPr="0094183F">
        <w:t xml:space="preserve"> </w:t>
      </w:r>
      <w:r>
        <w:drawing>
          <wp:inline distT="0" distB="0" distL="0" distR="0" wp14:anchorId="651678E2" wp14:editId="2A2855F0">
            <wp:extent cx="6645910" cy="1621790"/>
            <wp:effectExtent l="0" t="0" r="2540" b="0"/>
            <wp:docPr id="71" name="Kép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D40E" w14:textId="77777777" w:rsidR="00F03571" w:rsidRDefault="47385757" w:rsidP="00F03571">
      <w:r>
        <w:t>A Microsoft.ProjectOxford.Face NuGet csomag tartalmazza az API-hoz tartozó SDK-t.</w:t>
      </w:r>
    </w:p>
    <w:p w14:paraId="6B9809BB" w14:textId="77777777" w:rsidR="00F03571" w:rsidRPr="00C94295" w:rsidRDefault="47385757" w:rsidP="00F03571">
      <w:pPr>
        <w:pStyle w:val="Tipp"/>
      </w:pPr>
      <w:r>
        <w:t>Természetesen az API egyszerű HTTP kérésekkel is elérhető lenne, azonban a munkánk során az egyszerűség kedvéért az SDK-t fogjuk használni.</w:t>
      </w:r>
    </w:p>
    <w:p w14:paraId="42BA334F" w14:textId="77777777" w:rsidR="00F03571" w:rsidRDefault="47385757" w:rsidP="00F03571">
      <w:r>
        <w:t xml:space="preserve">Ezután egy API kulcsot kell igényelnünk a Cognitive Services API használhatához. Ehhez látogassunk el a </w:t>
      </w:r>
      <w:hyperlink r:id="rId20">
        <w:r w:rsidRPr="47385757">
          <w:rPr>
            <w:rStyle w:val="Hiperhivatkozs"/>
          </w:rPr>
          <w:t>https://www.microsoft.com/cognitive-services</w:t>
        </w:r>
      </w:hyperlink>
      <w:r>
        <w:t xml:space="preserve"> weboldalra, majd a jobb felső sarokba található My Account gombra kattintva jelentkezzünk be. A bejelentkezés után megjelenő oldalon kiválaszthatjuk melyik API-kat szeretnénk használni. A gyakorlat során a Face API-t fogjuk kipróbálni így ehhez kérjünk is kulcsot.</w:t>
      </w:r>
    </w:p>
    <w:p w14:paraId="7C4F3895" w14:textId="77777777" w:rsidR="00F03571" w:rsidRDefault="00F03571" w:rsidP="00F03571">
      <w:pPr>
        <w:pStyle w:val="Kp"/>
      </w:pPr>
      <w:r>
        <w:lastRenderedPageBreak/>
        <mc:AlternateContent>
          <mc:Choice Requires="wpg">
            <w:drawing>
              <wp:inline distT="0" distB="0" distL="0" distR="0" wp14:anchorId="687597E0" wp14:editId="0250555B">
                <wp:extent cx="3275937" cy="2003729"/>
                <wp:effectExtent l="0" t="0" r="1270" b="0"/>
                <wp:docPr id="56" name="Csoportba foglalás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5937" cy="2003729"/>
                          <a:chOff x="0" y="0"/>
                          <a:chExt cx="5848350" cy="4314825"/>
                        </a:xfrm>
                      </wpg:grpSpPr>
                      <pic:pic xmlns:pic="http://schemas.openxmlformats.org/drawingml/2006/picture">
                        <pic:nvPicPr>
                          <pic:cNvPr id="57" name="Kép 57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0" cy="4314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Téglalap 59"/>
                        <wps:cNvSpPr/>
                        <wps:spPr>
                          <a:xfrm>
                            <a:off x="7951" y="1351722"/>
                            <a:ext cx="534670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Csoportba foglalás 56" style="width:257.95pt;height:157.75pt;mso-position-horizontal-relative:char;mso-position-vertical-relative:line" coordsize="58483,43148" o:spid="_x0000_s1026" w14:anchorId="7BE2A8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Kép 57" style="position:absolute;width:58483;height:4314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">
                  <v:imagedata o:title="" r:id="rId24"/>
                  <v:path arrowok="t"/>
                </v:shape>
                <v:rect id="Téglalap 59" style="position:absolute;left:79;top:13517;width:53467;height:3111;visibility:visible;mso-wrap-style:square;v-text-anchor:middle" o:spid="_x0000_s1028" filled="f" strokecolor="red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"/>
                <w10:anchorlock/>
              </v:group>
            </w:pict>
          </mc:Fallback>
        </mc:AlternateContent>
      </w:r>
    </w:p>
    <w:p w14:paraId="063AB8FF" w14:textId="77777777" w:rsidR="00F03571" w:rsidRDefault="47385757" w:rsidP="00F03571">
      <w:r>
        <w:t>Miután az oldal alján elfogadtuk a feltételeket kattintsunk a Subscribe gombra. A megjelenő oldalon láthatjuk az előfizetéseinket, és elérhetjük az API kulcsokat is.</w:t>
      </w:r>
    </w:p>
    <w:p w14:paraId="15D7D4B3" w14:textId="77777777" w:rsidR="00F03571" w:rsidRDefault="00F03571" w:rsidP="00F03571">
      <w:pPr>
        <w:pStyle w:val="Kp"/>
      </w:pPr>
      <w:r>
        <w:drawing>
          <wp:inline distT="0" distB="0" distL="0" distR="0" wp14:anchorId="5EE72387" wp14:editId="644AD6F9">
            <wp:extent cx="6483350" cy="2241854"/>
            <wp:effectExtent l="0" t="0" r="0" b="6350"/>
            <wp:docPr id="60" name="Kép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09604" cy="225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8423" w14:textId="77777777" w:rsidR="00F03571" w:rsidRDefault="47385757" w:rsidP="00F03571">
      <w:pPr>
        <w:pStyle w:val="Tipp"/>
      </w:pPr>
      <w:r>
        <w:t>Kattintsunk a Key 1 alatt található show gombra hogy megjelenjen az egyik API kulcsunk, mert később szükségünk lesz rá. Bármikor visszatérhetünk erre az oldalra a My Account gombra kattintva.</w:t>
      </w:r>
    </w:p>
    <w:p w14:paraId="7F64F386" w14:textId="77777777" w:rsidR="00F03571" w:rsidRPr="00F11053" w:rsidRDefault="47385757" w:rsidP="00F03571">
      <w:pPr>
        <w:pStyle w:val="Cmsor2"/>
      </w:pPr>
      <w:r>
        <w:t>Kliens elkészítése</w:t>
      </w:r>
    </w:p>
    <w:p w14:paraId="5EDF6073" w14:textId="77777777" w:rsidR="00F03571" w:rsidRDefault="47385757" w:rsidP="00F03571">
      <w:r>
        <w:t>Miután előkészítettük a környezetet, térjünk vissza a Visual Studio projekthez. A konzolalkalmazásunk úgy fog működni, hogy indítás után bekér egy URL címet, ami egy olyan képre mutat, amin egy vagy több arc található, majd kiírja a képen szereplő személyek életkorát és nemét az arcfelismerő API segítségével.</w:t>
      </w:r>
    </w:p>
    <w:p w14:paraId="3A8416E3" w14:textId="77777777" w:rsidR="00F03571" w:rsidRDefault="47385757" w:rsidP="00F03571">
      <w:pPr>
        <w:pStyle w:val="Tipp"/>
      </w:pPr>
      <w:r>
        <w:t xml:space="preserve">Részletes API leírás a hivatalos dokumentációban: </w:t>
      </w:r>
      <w:hyperlink r:id="rId26">
        <w:r w:rsidRPr="47385757">
          <w:rPr>
            <w:rStyle w:val="Hiperhivatkozs"/>
            <w:sz w:val="20"/>
            <w:szCs w:val="20"/>
          </w:rPr>
          <w:t>https://dev.projectoxford.ai/docs/services/563879b61984550e40cbbe8d/operations/563879b61984550f30395236</w:t>
        </w:r>
      </w:hyperlink>
    </w:p>
    <w:p w14:paraId="786EC6A5" w14:textId="77777777" w:rsidR="00F03571" w:rsidRDefault="47385757" w:rsidP="00F03571">
      <w:r>
        <w:t>Első lépésként készítsük el a metódust ami elvégzi a hívást és feldolgozza a kapott választ.</w:t>
      </w:r>
    </w:p>
    <w:p w14:paraId="4CC7B362" w14:textId="77777777" w:rsidR="00F03571" w:rsidRPr="00EA400B" w:rsidRDefault="00F03571" w:rsidP="00F03571">
      <w:pPr>
        <w:pStyle w:val="Kdblokk"/>
      </w:pPr>
      <w:r w:rsidRPr="00EA400B">
        <w:rPr>
          <w:color w:val="0000FF"/>
        </w:rPr>
        <w:lastRenderedPageBreak/>
        <w:t>static</w:t>
      </w:r>
      <w:r w:rsidRPr="00EA400B">
        <w:t> </w:t>
      </w:r>
      <w:r w:rsidRPr="00EA400B">
        <w:rPr>
          <w:color w:val="0000FF"/>
        </w:rPr>
        <w:t>async</w:t>
      </w:r>
      <w:r w:rsidRPr="00EA400B">
        <w:t> </w:t>
      </w:r>
      <w:r w:rsidRPr="00EA400B">
        <w:rPr>
          <w:color w:val="2B91AF"/>
        </w:rPr>
        <w:t>Task</w:t>
      </w:r>
      <w:r w:rsidRPr="00EA400B">
        <w:t> MakeRequest(</w:t>
      </w:r>
      <w:r w:rsidRPr="00EA400B">
        <w:rPr>
          <w:color w:val="0000FF"/>
        </w:rPr>
        <w:t>string</w:t>
      </w:r>
      <w:r w:rsidRPr="00EA400B">
        <w:t> imageUrl)</w:t>
      </w:r>
    </w:p>
    <w:p w14:paraId="243991CB" w14:textId="77777777" w:rsidR="00F03571" w:rsidRPr="00EA400B" w:rsidRDefault="00F03571" w:rsidP="00F03571">
      <w:pPr>
        <w:pStyle w:val="Kdblokk"/>
      </w:pPr>
      <w:r w:rsidRPr="00EA400B">
        <w:t>{</w:t>
      </w:r>
    </w:p>
    <w:p w14:paraId="4F9ACE65" w14:textId="77777777" w:rsidR="00F03571" w:rsidRPr="00EA400B" w:rsidRDefault="00F03571" w:rsidP="00F03571">
      <w:pPr>
        <w:pStyle w:val="Kdblokk"/>
      </w:pPr>
      <w:r w:rsidRPr="00EA400B">
        <w:t>    </w:t>
      </w:r>
      <w:r w:rsidRPr="00EA400B">
        <w:rPr>
          <w:color w:val="0000FF"/>
        </w:rPr>
        <w:t>var</w:t>
      </w:r>
      <w:r w:rsidRPr="00EA400B">
        <w:t> client = </w:t>
      </w:r>
      <w:r w:rsidRPr="00EA400B">
        <w:rPr>
          <w:color w:val="0000FF"/>
        </w:rPr>
        <w:t>new</w:t>
      </w:r>
      <w:r w:rsidRPr="00EA400B">
        <w:t> </w:t>
      </w:r>
      <w:r w:rsidRPr="00EA400B">
        <w:rPr>
          <w:color w:val="2B91AF"/>
        </w:rPr>
        <w:t>FaceServiceClient</w:t>
      </w:r>
      <w:r w:rsidRPr="00EA400B">
        <w:t>(</w:t>
      </w:r>
      <w:r w:rsidRPr="00EA400B">
        <w:rPr>
          <w:color w:val="A31515"/>
        </w:rPr>
        <w:t>"</w:t>
      </w:r>
      <w:r>
        <w:rPr>
          <w:color w:val="A31515"/>
        </w:rPr>
        <w:t>{api kulcs ide}</w:t>
      </w:r>
      <w:r w:rsidRPr="00EA400B">
        <w:rPr>
          <w:color w:val="A31515"/>
        </w:rPr>
        <w:t>"</w:t>
      </w:r>
      <w:r w:rsidRPr="00EA400B">
        <w:t>);</w:t>
      </w:r>
    </w:p>
    <w:p w14:paraId="00ECD4A2" w14:textId="77777777" w:rsidR="00F03571" w:rsidRDefault="00F03571" w:rsidP="00F03571">
      <w:pPr>
        <w:pStyle w:val="Kdblokk"/>
        <w:rPr>
          <w:color w:val="2B91AF"/>
        </w:rPr>
      </w:pPr>
      <w:r w:rsidRPr="00EA400B">
        <w:t>    </w:t>
      </w:r>
      <w:r w:rsidRPr="00EA400B">
        <w:rPr>
          <w:color w:val="0000FF"/>
        </w:rPr>
        <w:t>var</w:t>
      </w:r>
      <w:r w:rsidRPr="00EA400B">
        <w:t> attributes = </w:t>
      </w:r>
      <w:r w:rsidRPr="00EA400B">
        <w:rPr>
          <w:color w:val="0000FF"/>
        </w:rPr>
        <w:t>new</w:t>
      </w:r>
      <w:r w:rsidRPr="00EA400B">
        <w:t> </w:t>
      </w:r>
      <w:r w:rsidRPr="00EA400B">
        <w:rPr>
          <w:color w:val="2B91AF"/>
        </w:rPr>
        <w:t>List</w:t>
      </w:r>
      <w:r w:rsidRPr="00EA400B">
        <w:t>&lt;</w:t>
      </w:r>
      <w:r w:rsidRPr="00EA400B">
        <w:rPr>
          <w:color w:val="2B91AF"/>
        </w:rPr>
        <w:t>FaceAttributeType</w:t>
      </w:r>
      <w:r w:rsidRPr="00EA400B">
        <w:t>&gt; {</w:t>
      </w:r>
      <w:r w:rsidRPr="00EA400B">
        <w:rPr>
          <w:color w:val="2B91AF"/>
        </w:rPr>
        <w:t>FaceAttributeType</w:t>
      </w:r>
      <w:r w:rsidRPr="00EA400B">
        <w:t>.Age, </w:t>
      </w:r>
      <w:r w:rsidRPr="00EA400B">
        <w:rPr>
          <w:color w:val="2B91AF"/>
        </w:rPr>
        <w:t>FaceAttribute</w:t>
      </w:r>
    </w:p>
    <w:p w14:paraId="18A5F976" w14:textId="77777777" w:rsidR="00F03571" w:rsidRPr="00EA400B" w:rsidRDefault="00F03571" w:rsidP="00F03571">
      <w:pPr>
        <w:pStyle w:val="Kdblokk"/>
      </w:pPr>
      <w:r>
        <w:rPr>
          <w:color w:val="2B91AF"/>
        </w:rPr>
        <w:t xml:space="preserve">                     </w:t>
      </w:r>
      <w:r w:rsidRPr="00EA400B">
        <w:rPr>
          <w:color w:val="2B91AF"/>
        </w:rPr>
        <w:t>Type</w:t>
      </w:r>
      <w:r w:rsidRPr="00EA400B">
        <w:t>.Gender};</w:t>
      </w:r>
    </w:p>
    <w:p w14:paraId="325FD699" w14:textId="77777777" w:rsidR="00F03571" w:rsidRPr="00EA400B" w:rsidRDefault="00F03571" w:rsidP="00F03571">
      <w:pPr>
        <w:pStyle w:val="Kdblokk"/>
      </w:pPr>
      <w:r w:rsidRPr="00EA400B">
        <w:t>    </w:t>
      </w:r>
      <w:r w:rsidRPr="00EA400B">
        <w:rPr>
          <w:color w:val="0000FF"/>
        </w:rPr>
        <w:t>var</w:t>
      </w:r>
      <w:r w:rsidRPr="00EA400B">
        <w:t> res = </w:t>
      </w:r>
      <w:r w:rsidRPr="00EA400B">
        <w:rPr>
          <w:color w:val="0000FF"/>
        </w:rPr>
        <w:t>await</w:t>
      </w:r>
      <w:r w:rsidRPr="00EA400B">
        <w:t> client.DetectAsync(imageUrl, </w:t>
      </w:r>
      <w:r w:rsidRPr="00EA400B">
        <w:rPr>
          <w:color w:val="0000FF"/>
        </w:rPr>
        <w:t>false</w:t>
      </w:r>
      <w:r w:rsidRPr="00EA400B">
        <w:t>, </w:t>
      </w:r>
      <w:r w:rsidRPr="00EA400B">
        <w:rPr>
          <w:color w:val="0000FF"/>
        </w:rPr>
        <w:t>true</w:t>
      </w:r>
      <w:r w:rsidRPr="00EA400B">
        <w:t>, attributes);</w:t>
      </w:r>
    </w:p>
    <w:p w14:paraId="21B86970" w14:textId="77777777" w:rsidR="00F03571" w:rsidRPr="00EA400B" w:rsidRDefault="00F03571" w:rsidP="00F03571">
      <w:pPr>
        <w:pStyle w:val="Kdblokk"/>
      </w:pPr>
      <w:r w:rsidRPr="00EA400B">
        <w:t>    </w:t>
      </w:r>
      <w:r w:rsidRPr="00EA400B">
        <w:rPr>
          <w:color w:val="0000FF"/>
        </w:rPr>
        <w:t>foreach</w:t>
      </w:r>
      <w:r w:rsidRPr="00EA400B">
        <w:t> (</w:t>
      </w:r>
      <w:r w:rsidRPr="00EA400B">
        <w:rPr>
          <w:color w:val="0000FF"/>
        </w:rPr>
        <w:t>var</w:t>
      </w:r>
      <w:r w:rsidRPr="00EA400B">
        <w:t> face </w:t>
      </w:r>
      <w:r w:rsidRPr="00EA400B">
        <w:rPr>
          <w:color w:val="0000FF"/>
        </w:rPr>
        <w:t>in</w:t>
      </w:r>
      <w:r w:rsidRPr="00EA400B">
        <w:t> res)</w:t>
      </w:r>
    </w:p>
    <w:p w14:paraId="3AB1B236" w14:textId="77777777" w:rsidR="00F03571" w:rsidRPr="00EA400B" w:rsidRDefault="00F03571" w:rsidP="00F03571">
      <w:pPr>
        <w:pStyle w:val="Kdblokk"/>
      </w:pPr>
      <w:r w:rsidRPr="00EA400B">
        <w:t>    {</w:t>
      </w:r>
    </w:p>
    <w:p w14:paraId="4E0E8C82" w14:textId="77777777" w:rsidR="00F03571" w:rsidRPr="00EA400B" w:rsidRDefault="00F03571" w:rsidP="00F03571">
      <w:pPr>
        <w:pStyle w:val="Kdblokk"/>
      </w:pPr>
      <w:r w:rsidRPr="00EA400B">
        <w:t>        </w:t>
      </w:r>
      <w:r w:rsidRPr="00EA400B">
        <w:rPr>
          <w:color w:val="2B91AF"/>
        </w:rPr>
        <w:t>Console</w:t>
      </w:r>
      <w:r w:rsidRPr="00EA400B">
        <w:t>.WriteLine(</w:t>
      </w:r>
      <w:r w:rsidRPr="00EA400B">
        <w:rPr>
          <w:color w:val="A31515"/>
        </w:rPr>
        <w:t>$"Kor: </w:t>
      </w:r>
      <w:r w:rsidRPr="00EA400B">
        <w:t>{face.FaceAttributes.Age}</w:t>
      </w:r>
      <w:r w:rsidRPr="00EA400B">
        <w:rPr>
          <w:color w:val="A31515"/>
        </w:rPr>
        <w:t> Nem: </w:t>
      </w:r>
      <w:r w:rsidRPr="00EA400B">
        <w:t>{face.FaceAttributes.Gender}</w:t>
      </w:r>
      <w:r w:rsidRPr="00EA400B">
        <w:rPr>
          <w:color w:val="A31515"/>
        </w:rPr>
        <w:t>"</w:t>
      </w:r>
      <w:r w:rsidRPr="00EA400B">
        <w:t>);</w:t>
      </w:r>
    </w:p>
    <w:p w14:paraId="1F3132F1" w14:textId="77777777" w:rsidR="00F03571" w:rsidRPr="00EA400B" w:rsidRDefault="00F03571" w:rsidP="00F03571">
      <w:pPr>
        <w:pStyle w:val="Kdblokk"/>
      </w:pPr>
      <w:r w:rsidRPr="00EA400B">
        <w:t>    }</w:t>
      </w:r>
    </w:p>
    <w:p w14:paraId="3D7C079D" w14:textId="77777777" w:rsidR="00F03571" w:rsidRPr="00EA400B" w:rsidRDefault="00F03571" w:rsidP="00F03571">
      <w:pPr>
        <w:pStyle w:val="Kdblokk"/>
      </w:pPr>
      <w:r w:rsidRPr="00EA400B">
        <w:t>}</w:t>
      </w:r>
    </w:p>
    <w:p w14:paraId="5A3CF77D" w14:textId="77777777" w:rsidR="00F03571" w:rsidRPr="00AF0017" w:rsidRDefault="47385757" w:rsidP="00F03571">
      <w:pPr>
        <w:rPr>
          <w:rStyle w:val="Kiemels"/>
        </w:rPr>
      </w:pPr>
      <w:r w:rsidRPr="47385757">
        <w:rPr>
          <w:rStyle w:val="Kiemels"/>
        </w:rPr>
        <w:t>Hívjuk fel a figyelmet hogy az egyszerűség kedvéért a kód kizárólag a legfontosabb részeket tartalmazza!</w:t>
      </w:r>
    </w:p>
    <w:p w14:paraId="6FEF4E00" w14:textId="77777777" w:rsidR="00F03571" w:rsidRDefault="47385757" w:rsidP="00F03571">
      <w:r>
        <w:t>A metódusban létrehozunk egy kliens-t ami konstruktor paraméterbe várja az API kulcsunkat. Majd létrehozunk egy listát, amelyben megadjuk, hogy milyen adatokat szeretnénk visszakapni a képen szereplő arcokról. Ezután meghívjuk az API-t, majd miután megkaptuk a választ kiírjuk minden archoz az életkort és a nemet.</w:t>
      </w:r>
    </w:p>
    <w:p w14:paraId="4A903CCD" w14:textId="77777777" w:rsidR="00F03571" w:rsidRPr="00DF5FE3" w:rsidRDefault="47385757" w:rsidP="00F03571">
      <w:pPr>
        <w:rPr>
          <w:rStyle w:val="Kiemels2"/>
        </w:rPr>
      </w:pPr>
      <w:r w:rsidRPr="47385757">
        <w:rPr>
          <w:rStyle w:val="Kiemels2"/>
        </w:rPr>
        <w:t>Használat előtt ne felejtsük el kitölteni az api kulcsot.</w:t>
      </w:r>
    </w:p>
    <w:p w14:paraId="1A796668" w14:textId="77777777" w:rsidR="00F03571" w:rsidRPr="00DF5FE3" w:rsidRDefault="47385757" w:rsidP="00F03571">
      <w:pPr>
        <w:pStyle w:val="Tipp"/>
        <w:rPr>
          <w:rStyle w:val="Kiemels"/>
        </w:rPr>
      </w:pPr>
      <w:r w:rsidRPr="47385757">
        <w:rPr>
          <w:rStyle w:val="Kiemels"/>
        </w:rPr>
        <w:t>Figyeljünk rá, hogy ingyenesen percenként csak 20 kérést engedélyez, ezt nagy valószínűséggel nem lépjük túl a munka során de fontos észben tartani.</w:t>
      </w:r>
    </w:p>
    <w:p w14:paraId="3E5A66C4" w14:textId="77777777" w:rsidR="00F03571" w:rsidRDefault="47385757" w:rsidP="00F03571">
      <w:r>
        <w:t>Utolsó lépésként hívjuk meg a metódust a megfelelő paraméterrel. Ehhez töltsük ki a Main függvényt az alábbi módon:</w:t>
      </w:r>
    </w:p>
    <w:p w14:paraId="2D2555E1" w14:textId="77777777" w:rsidR="00F03571" w:rsidRPr="009D56BA" w:rsidRDefault="00F03571" w:rsidP="00F03571">
      <w:pPr>
        <w:pStyle w:val="Kdblokk"/>
        <w:rPr>
          <w:color w:val="000000"/>
        </w:rPr>
      </w:pPr>
      <w:r w:rsidRPr="009D56BA">
        <w:t>static</w:t>
      </w:r>
      <w:r w:rsidRPr="009D56BA">
        <w:rPr>
          <w:color w:val="000000"/>
        </w:rPr>
        <w:t> </w:t>
      </w:r>
      <w:r w:rsidRPr="009D56BA">
        <w:t>void</w:t>
      </w:r>
      <w:r w:rsidRPr="009D56BA">
        <w:rPr>
          <w:color w:val="000000"/>
        </w:rPr>
        <w:t> Main(</w:t>
      </w:r>
      <w:r w:rsidRPr="009D56BA">
        <w:t>string</w:t>
      </w:r>
      <w:r w:rsidRPr="009D56BA">
        <w:rPr>
          <w:color w:val="000000"/>
        </w:rPr>
        <w:t>[] args)</w:t>
      </w:r>
    </w:p>
    <w:p w14:paraId="0C5C6911" w14:textId="77777777" w:rsidR="00F03571" w:rsidRPr="009D56BA" w:rsidRDefault="00F03571" w:rsidP="00F03571">
      <w:pPr>
        <w:pStyle w:val="Kdblokk"/>
        <w:rPr>
          <w:color w:val="000000"/>
        </w:rPr>
      </w:pPr>
      <w:r w:rsidRPr="009D56BA">
        <w:rPr>
          <w:color w:val="000000"/>
        </w:rPr>
        <w:t>{</w:t>
      </w:r>
    </w:p>
    <w:p w14:paraId="503759DC" w14:textId="77777777" w:rsidR="00F03571" w:rsidRPr="009D56BA" w:rsidRDefault="00F03571" w:rsidP="00F03571">
      <w:pPr>
        <w:pStyle w:val="Kdblokk"/>
        <w:rPr>
          <w:color w:val="000000"/>
        </w:rPr>
      </w:pPr>
      <w:r w:rsidRPr="009D56BA">
        <w:rPr>
          <w:color w:val="000000"/>
        </w:rPr>
        <w:t>    </w:t>
      </w:r>
      <w:r w:rsidRPr="009D56BA">
        <w:rPr>
          <w:color w:val="2B91AF"/>
        </w:rPr>
        <w:t>Console</w:t>
      </w:r>
      <w:r w:rsidRPr="009D56BA">
        <w:rPr>
          <w:color w:val="000000"/>
        </w:rPr>
        <w:t>.WriteLine(</w:t>
      </w:r>
      <w:r w:rsidRPr="009D56BA">
        <w:rPr>
          <w:color w:val="A31515"/>
        </w:rPr>
        <w:t>"Kérem adja meg a kép URL-jét:"</w:t>
      </w:r>
      <w:r w:rsidRPr="009D56BA">
        <w:rPr>
          <w:color w:val="000000"/>
        </w:rPr>
        <w:t>);</w:t>
      </w:r>
    </w:p>
    <w:p w14:paraId="767F3EF6" w14:textId="77777777" w:rsidR="00F03571" w:rsidRPr="009D56BA" w:rsidRDefault="00F03571" w:rsidP="00F03571">
      <w:pPr>
        <w:pStyle w:val="Kdblokk"/>
        <w:rPr>
          <w:color w:val="000000"/>
        </w:rPr>
      </w:pPr>
      <w:r w:rsidRPr="009D56BA">
        <w:rPr>
          <w:color w:val="000000"/>
        </w:rPr>
        <w:t>    MakeRequest(</w:t>
      </w:r>
      <w:r w:rsidRPr="009D56BA">
        <w:rPr>
          <w:color w:val="2B91AF"/>
        </w:rPr>
        <w:t>Console</w:t>
      </w:r>
      <w:r w:rsidRPr="009D56BA">
        <w:rPr>
          <w:color w:val="000000"/>
        </w:rPr>
        <w:t>.ReadLine()).Wait();</w:t>
      </w:r>
    </w:p>
    <w:p w14:paraId="0A9F4EBE" w14:textId="77777777" w:rsidR="00F03571" w:rsidRPr="009D56BA" w:rsidRDefault="00F03571" w:rsidP="00F03571">
      <w:pPr>
        <w:pStyle w:val="Kdblokk"/>
        <w:rPr>
          <w:color w:val="000000"/>
        </w:rPr>
      </w:pPr>
      <w:r w:rsidRPr="009D56BA">
        <w:rPr>
          <w:color w:val="000000"/>
        </w:rPr>
        <w:t>    </w:t>
      </w:r>
      <w:r w:rsidRPr="009D56BA">
        <w:rPr>
          <w:color w:val="2B91AF"/>
        </w:rPr>
        <w:t>Console</w:t>
      </w:r>
      <w:r w:rsidRPr="009D56BA">
        <w:rPr>
          <w:color w:val="000000"/>
        </w:rPr>
        <w:t>.WriteLine(</w:t>
      </w:r>
      <w:r w:rsidRPr="009D56BA">
        <w:rPr>
          <w:color w:val="A31515"/>
        </w:rPr>
        <w:t>"A kilépéshez nyomjon meg egy gombot."</w:t>
      </w:r>
      <w:r w:rsidRPr="009D56BA">
        <w:rPr>
          <w:color w:val="000000"/>
        </w:rPr>
        <w:t>);</w:t>
      </w:r>
    </w:p>
    <w:p w14:paraId="1C9C8DBE" w14:textId="77777777" w:rsidR="00F03571" w:rsidRPr="009D56BA" w:rsidRDefault="00F03571" w:rsidP="00F03571">
      <w:pPr>
        <w:pStyle w:val="Kdblokk"/>
        <w:rPr>
          <w:color w:val="000000"/>
        </w:rPr>
      </w:pPr>
      <w:r w:rsidRPr="009D56BA">
        <w:rPr>
          <w:color w:val="000000"/>
        </w:rPr>
        <w:t>    </w:t>
      </w:r>
      <w:r w:rsidRPr="009D56BA">
        <w:rPr>
          <w:color w:val="2B91AF"/>
        </w:rPr>
        <w:t>Console</w:t>
      </w:r>
      <w:r w:rsidRPr="009D56BA">
        <w:rPr>
          <w:color w:val="000000"/>
        </w:rPr>
        <w:t>.ReadKey();</w:t>
      </w:r>
    </w:p>
    <w:p w14:paraId="3CF666C6" w14:textId="77777777" w:rsidR="00F03571" w:rsidRPr="009D56BA" w:rsidRDefault="00F03571" w:rsidP="00F03571">
      <w:pPr>
        <w:pStyle w:val="Kdblokk"/>
        <w:rPr>
          <w:color w:val="000000"/>
        </w:rPr>
      </w:pPr>
      <w:r w:rsidRPr="009D56BA">
        <w:rPr>
          <w:color w:val="000000"/>
        </w:rPr>
        <w:t>}</w:t>
      </w:r>
    </w:p>
    <w:p w14:paraId="53D18EF9" w14:textId="77777777" w:rsidR="00F03571" w:rsidRDefault="47385757" w:rsidP="00F03571">
      <w:r>
        <w:t>Miután ezzel kész vagyunk, keressünk egy képet az interneten ami lehetőleg több arcot is tartalmaz, majd futtassuk az alkalmazást és adjuk meg a képre mutató linket.</w:t>
      </w:r>
    </w:p>
    <w:p w14:paraId="2966C684" w14:textId="77777777" w:rsidR="00F03571" w:rsidRDefault="00F03571" w:rsidP="00F03571">
      <w:pPr>
        <w:pStyle w:val="Kp"/>
      </w:pPr>
      <w:r w:rsidRPr="0004158D">
        <w:lastRenderedPageBreak/>
        <w:drawing>
          <wp:inline distT="0" distB="0" distL="0" distR="0" wp14:anchorId="2625F2A3" wp14:editId="18DA2B70">
            <wp:extent cx="4762500" cy="2333625"/>
            <wp:effectExtent l="0" t="0" r="0" b="9525"/>
            <wp:docPr id="68" name="Kép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12587"/>
                    <a:stretch/>
                  </pic:blipFill>
                  <pic:spPr bwMode="auto">
                    <a:xfrm>
                      <a:off x="0" y="0"/>
                      <a:ext cx="476250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A8A8C" w14:textId="77777777" w:rsidR="00F03571" w:rsidRDefault="47385757" w:rsidP="00F03571">
      <w:r>
        <w:t>Az alkalmazást lefuttatva a fent látható képre, az alábbi eredményt kapjuk:</w:t>
      </w:r>
    </w:p>
    <w:p w14:paraId="6901F978" w14:textId="77777777" w:rsidR="00F03571" w:rsidRDefault="00F03571" w:rsidP="00F03571">
      <w:pPr>
        <w:pStyle w:val="Kp"/>
      </w:pPr>
      <w:r>
        <w:drawing>
          <wp:inline distT="0" distB="0" distL="0" distR="0" wp14:anchorId="04C12176" wp14:editId="002D6112">
            <wp:extent cx="6645910" cy="1878965"/>
            <wp:effectExtent l="0" t="0" r="2540" b="6985"/>
            <wp:docPr id="69" name="Kép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5DEB" w14:textId="77777777" w:rsidR="00F03571" w:rsidRDefault="47385757" w:rsidP="00F03571">
      <w:r>
        <w:t>Látható, hogy a szolgáltatás mind az öt képen szereplő személyt felismerte, és visszaadta a nemüket és az életkorukat.</w:t>
      </w:r>
    </w:p>
    <w:p w14:paraId="3A3BB45F" w14:textId="77777777" w:rsidR="00F03571" w:rsidRPr="009D56BA" w:rsidRDefault="47385757" w:rsidP="00F03571">
      <w:r>
        <w:t>Összefoglalásként elmondhatjuk, hogy a Cognitive Services API használatával viszonylag kevés munkával tudunk mesterséges intelligenciát építeni az alkalmazásunkba anélkül, hogy különleges ismeretekkel kéne rendelkeznünk a szolgáltatás mögött működő összetett rendszerekről. Az API-k biztosítanak ingyenes kipróbálási lehetőséget, részletes dokumentáció illetve SDK is elérhető hozzájuk, ami tovább egyszerűsíti a kipróbálást az érdeklődők számára.</w:t>
      </w:r>
    </w:p>
    <w:p w14:paraId="1F837C9A" w14:textId="77777777" w:rsidR="00F03571" w:rsidRDefault="47385757" w:rsidP="00F03571">
      <w:pPr>
        <w:pStyle w:val="Cmsor1"/>
      </w:pPr>
      <w:r>
        <w:t>További információk</w:t>
      </w:r>
    </w:p>
    <w:p w14:paraId="0412407D" w14:textId="478FD65E" w:rsidR="008F74C8" w:rsidRDefault="000C3C59" w:rsidP="008F74C8">
      <w:pPr>
        <w:pStyle w:val="Listsr"/>
      </w:pPr>
      <w:r>
        <w:t>Dokumentáció a Machine Learning-hez</w:t>
      </w:r>
      <w:bookmarkStart w:id="0" w:name="_GoBack"/>
      <w:bookmarkEnd w:id="0"/>
      <w:r w:rsidR="47385757">
        <w:t xml:space="preserve">: </w:t>
      </w:r>
    </w:p>
    <w:p w14:paraId="124FDC7E" w14:textId="6B8FBB53" w:rsidR="00F03571" w:rsidRDefault="000C3C59" w:rsidP="008F74C8">
      <w:pPr>
        <w:pStyle w:val="Listsr"/>
        <w:numPr>
          <w:ilvl w:val="0"/>
          <w:numId w:val="0"/>
        </w:numPr>
        <w:ind w:left="720"/>
      </w:pPr>
      <w:hyperlink r:id="rId29" w:history="1">
        <w:r w:rsidR="008F74C8" w:rsidRPr="00D4087A">
          <w:rPr>
            <w:rStyle w:val="Hiperhivatkozs"/>
          </w:rPr>
          <w:t>https://azure.microsoft.com/en-us/documentation/services/machine-learning/</w:t>
        </w:r>
      </w:hyperlink>
      <w:r w:rsidR="008F74C8">
        <w:t xml:space="preserve"> </w:t>
      </w:r>
    </w:p>
    <w:p w14:paraId="1CCA7843" w14:textId="77777777" w:rsidR="00F03571" w:rsidRPr="005E4F8A" w:rsidRDefault="47385757" w:rsidP="00F03571">
      <w:pPr>
        <w:pStyle w:val="Listsr"/>
      </w:pPr>
      <w:r>
        <w:t xml:space="preserve">Dokumentáció és példa a Cognitive Services használatához: </w:t>
      </w:r>
      <w:hyperlink r:id="rId30">
        <w:r w:rsidRPr="47385757">
          <w:rPr>
            <w:rStyle w:val="Hiperhivatkozs"/>
          </w:rPr>
          <w:t>https://www.microsoft.com/cognitive-services/</w:t>
        </w:r>
      </w:hyperlink>
      <w:r>
        <w:t xml:space="preserve"> </w:t>
      </w:r>
    </w:p>
    <w:p w14:paraId="70D7F308" w14:textId="77777777" w:rsidR="00EB0721" w:rsidRDefault="00EB0721" w:rsidP="00EB0721"/>
    <w:p w14:paraId="2EC03B29" w14:textId="06918093" w:rsidR="00543F07" w:rsidRPr="00543F07" w:rsidRDefault="00543F07" w:rsidP="00EB0721">
      <w:pPr>
        <w:pStyle w:val="Cmsor1"/>
      </w:pPr>
    </w:p>
    <w:sectPr w:rsidR="00543F07" w:rsidRPr="00543F07" w:rsidSect="009A63C3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66BCEC" w14:textId="77777777" w:rsidR="007F4336" w:rsidRDefault="007F4336" w:rsidP="002879E2">
      <w:pPr>
        <w:spacing w:after="0" w:line="240" w:lineRule="auto"/>
      </w:pPr>
      <w:r>
        <w:separator/>
      </w:r>
    </w:p>
  </w:endnote>
  <w:endnote w:type="continuationSeparator" w:id="0">
    <w:p w14:paraId="0637B9B4" w14:textId="77777777" w:rsidR="007F4336" w:rsidRDefault="007F4336" w:rsidP="002879E2">
      <w:pPr>
        <w:spacing w:after="0" w:line="240" w:lineRule="auto"/>
      </w:pPr>
      <w:r>
        <w:continuationSeparator/>
      </w:r>
    </w:p>
  </w:endnote>
  <w:endnote w:type="continuationNotice" w:id="1">
    <w:p w14:paraId="3C67CFD4" w14:textId="77777777" w:rsidR="009C6485" w:rsidRDefault="009C64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129BC" w14:textId="77777777" w:rsidR="007F4336" w:rsidRDefault="007F433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7EBF7B" w14:textId="77777777" w:rsidR="007F4336" w:rsidRDefault="007F4336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AE387" w14:textId="6708E473" w:rsidR="007F4336" w:rsidRPr="00D33DCD" w:rsidRDefault="007F4336" w:rsidP="00C83CE3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773AE" w14:textId="77777777" w:rsidR="007F4336" w:rsidRDefault="007F4336" w:rsidP="002879E2">
      <w:pPr>
        <w:spacing w:after="0" w:line="240" w:lineRule="auto"/>
      </w:pPr>
      <w:r>
        <w:separator/>
      </w:r>
    </w:p>
  </w:footnote>
  <w:footnote w:type="continuationSeparator" w:id="0">
    <w:p w14:paraId="5B290529" w14:textId="77777777" w:rsidR="007F4336" w:rsidRDefault="007F4336" w:rsidP="002879E2">
      <w:pPr>
        <w:spacing w:after="0" w:line="240" w:lineRule="auto"/>
      </w:pPr>
      <w:r>
        <w:continuationSeparator/>
      </w:r>
    </w:p>
  </w:footnote>
  <w:footnote w:type="continuationNotice" w:id="1">
    <w:p w14:paraId="7629E53B" w14:textId="77777777" w:rsidR="009C6485" w:rsidRDefault="009C64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2C598" w14:textId="77777777" w:rsidR="007F4336" w:rsidRDefault="007F4336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/>
    <w:sdtContent>
      <w:p w14:paraId="44044CBF" w14:textId="68990805" w:rsidR="007F4336" w:rsidRPr="000E72F0" w:rsidRDefault="000C3C59" w:rsidP="000E72F0">
        <w:pPr>
          <w:pStyle w:val="lfej"/>
        </w:pPr>
        <w:sdt>
          <w:sdtPr>
            <w:alias w:val="Title"/>
            <w:tag w:val=""/>
            <w:id w:val="-541286420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7F4336">
              <w:t>Big data</w:t>
            </w:r>
          </w:sdtContent>
        </w:sdt>
        <w:r w:rsidR="007F4336">
          <w:tab/>
        </w:r>
        <w:r w:rsidR="007F4336">
          <w:tab/>
        </w:r>
        <w:r w:rsidR="007F4336" w:rsidRPr="000E72F0">
          <w:fldChar w:fldCharType="begin"/>
        </w:r>
        <w:r w:rsidR="007F4336" w:rsidRPr="000E72F0">
          <w:instrText>PAGE</w:instrText>
        </w:r>
        <w:r w:rsidR="007F4336" w:rsidRPr="000E72F0">
          <w:fldChar w:fldCharType="separate"/>
        </w:r>
        <w:r>
          <w:rPr>
            <w:noProof/>
          </w:rPr>
          <w:t>11</w:t>
        </w:r>
        <w:r w:rsidR="007F4336" w:rsidRPr="000E72F0">
          <w:fldChar w:fldCharType="end"/>
        </w:r>
        <w:r w:rsidR="007F4336" w:rsidRPr="000E72F0">
          <w:t xml:space="preserve"> / </w:t>
        </w:r>
        <w:r w:rsidR="007F4336" w:rsidRPr="000E72F0">
          <w:fldChar w:fldCharType="begin"/>
        </w:r>
        <w:r w:rsidR="007F4336" w:rsidRPr="000E72F0">
          <w:instrText>NUMPAGES</w:instrText>
        </w:r>
        <w:r w:rsidR="007F4336" w:rsidRPr="000E72F0">
          <w:fldChar w:fldCharType="separate"/>
        </w:r>
        <w:r>
          <w:rPr>
            <w:noProof/>
          </w:rPr>
          <w:t>12</w:t>
        </w:r>
        <w:r w:rsidR="007F4336" w:rsidRPr="000E72F0"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9A29A" w14:textId="2CF01045" w:rsidR="007F4336" w:rsidRPr="007C268A" w:rsidRDefault="007F4336" w:rsidP="00C83CE3">
    <w:pPr>
      <w:pStyle w:val="Headercmlap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A70D8"/>
    <w:multiLevelType w:val="multilevel"/>
    <w:tmpl w:val="CC78B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161C1D"/>
    <w:multiLevelType w:val="hybridMultilevel"/>
    <w:tmpl w:val="5106EAA0"/>
    <w:lvl w:ilvl="0" w:tplc="7B0E46E6">
      <w:start w:val="1"/>
      <w:numFmt w:val="decimal"/>
      <w:pStyle w:val="Utasts"/>
      <w:lvlText w:val="%1."/>
      <w:lvlJc w:val="left"/>
      <w:pPr>
        <w:ind w:left="720" w:hanging="360"/>
      </w:pPr>
      <w:rPr>
        <w:i w:val="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CE0971"/>
    <w:multiLevelType w:val="hybridMultilevel"/>
    <w:tmpl w:val="8000EF2E"/>
    <w:lvl w:ilvl="0" w:tplc="DBE0BF2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C32EEF"/>
    <w:multiLevelType w:val="hybridMultilevel"/>
    <w:tmpl w:val="986838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C60F2"/>
    <w:multiLevelType w:val="multilevel"/>
    <w:tmpl w:val="D12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185A33"/>
    <w:multiLevelType w:val="multilevel"/>
    <w:tmpl w:val="32AA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0D45FE"/>
    <w:multiLevelType w:val="multilevel"/>
    <w:tmpl w:val="07742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590A74"/>
    <w:multiLevelType w:val="hybridMultilevel"/>
    <w:tmpl w:val="601ED7BE"/>
    <w:lvl w:ilvl="0" w:tplc="1278FD8A">
      <w:numFmt w:val="bullet"/>
      <w:lvlText w:val="-"/>
      <w:lvlJc w:val="left"/>
      <w:pPr>
        <w:ind w:left="1065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974788"/>
    <w:multiLevelType w:val="hybridMultilevel"/>
    <w:tmpl w:val="C27216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2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9"/>
  </w:num>
  <w:num w:numId="17">
    <w:abstractNumId w:val="24"/>
  </w:num>
  <w:num w:numId="18">
    <w:abstractNumId w:val="14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1"/>
  </w:num>
  <w:num w:numId="25">
    <w:abstractNumId w:val="11"/>
    <w:lvlOverride w:ilvl="0">
      <w:startOverride w:val="1"/>
    </w:lvlOverride>
  </w:num>
  <w:num w:numId="26">
    <w:abstractNumId w:val="11"/>
    <w:lvlOverride w:ilvl="0">
      <w:startOverride w:val="1"/>
    </w:lvlOverride>
  </w:num>
  <w:num w:numId="27">
    <w:abstractNumId w:val="12"/>
  </w:num>
  <w:num w:numId="28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AE"/>
    <w:rsid w:val="00003BE2"/>
    <w:rsid w:val="0001659D"/>
    <w:rsid w:val="00027B48"/>
    <w:rsid w:val="00035EA9"/>
    <w:rsid w:val="0004204A"/>
    <w:rsid w:val="000440A7"/>
    <w:rsid w:val="0004517E"/>
    <w:rsid w:val="00045FE1"/>
    <w:rsid w:val="000474D9"/>
    <w:rsid w:val="000631C4"/>
    <w:rsid w:val="00067530"/>
    <w:rsid w:val="00071545"/>
    <w:rsid w:val="00073A86"/>
    <w:rsid w:val="000A050A"/>
    <w:rsid w:val="000A0950"/>
    <w:rsid w:val="000A23E7"/>
    <w:rsid w:val="000A50F8"/>
    <w:rsid w:val="000A5E01"/>
    <w:rsid w:val="000A6753"/>
    <w:rsid w:val="000A7C0A"/>
    <w:rsid w:val="000B2EE7"/>
    <w:rsid w:val="000B6364"/>
    <w:rsid w:val="000C3C59"/>
    <w:rsid w:val="000D07C6"/>
    <w:rsid w:val="000E0BE7"/>
    <w:rsid w:val="000E3B2E"/>
    <w:rsid w:val="000E5364"/>
    <w:rsid w:val="000E5C93"/>
    <w:rsid w:val="000E72F0"/>
    <w:rsid w:val="000F2B38"/>
    <w:rsid w:val="00113625"/>
    <w:rsid w:val="00114D0A"/>
    <w:rsid w:val="00115E34"/>
    <w:rsid w:val="00121DE9"/>
    <w:rsid w:val="00125CCF"/>
    <w:rsid w:val="00131E8B"/>
    <w:rsid w:val="00132229"/>
    <w:rsid w:val="00141DBC"/>
    <w:rsid w:val="0016282D"/>
    <w:rsid w:val="00165BAE"/>
    <w:rsid w:val="00170D71"/>
    <w:rsid w:val="00173E81"/>
    <w:rsid w:val="0017437C"/>
    <w:rsid w:val="00181A11"/>
    <w:rsid w:val="001832EF"/>
    <w:rsid w:val="00183A74"/>
    <w:rsid w:val="001A27D6"/>
    <w:rsid w:val="001A2ED1"/>
    <w:rsid w:val="001A6E47"/>
    <w:rsid w:val="001C0E96"/>
    <w:rsid w:val="001C1AC8"/>
    <w:rsid w:val="001C1B9F"/>
    <w:rsid w:val="001D27F2"/>
    <w:rsid w:val="001D2D9E"/>
    <w:rsid w:val="001D74C7"/>
    <w:rsid w:val="001F7158"/>
    <w:rsid w:val="001F7439"/>
    <w:rsid w:val="00205FE0"/>
    <w:rsid w:val="002072C1"/>
    <w:rsid w:val="00207415"/>
    <w:rsid w:val="00213BD5"/>
    <w:rsid w:val="00215E7F"/>
    <w:rsid w:val="002165E5"/>
    <w:rsid w:val="002179B2"/>
    <w:rsid w:val="00235542"/>
    <w:rsid w:val="002438E3"/>
    <w:rsid w:val="0024394F"/>
    <w:rsid w:val="002509AF"/>
    <w:rsid w:val="00262171"/>
    <w:rsid w:val="00262A45"/>
    <w:rsid w:val="002647DA"/>
    <w:rsid w:val="00264A31"/>
    <w:rsid w:val="00277E54"/>
    <w:rsid w:val="00281EAE"/>
    <w:rsid w:val="002834BA"/>
    <w:rsid w:val="002879E2"/>
    <w:rsid w:val="00295A18"/>
    <w:rsid w:val="002A1FB8"/>
    <w:rsid w:val="002B1FF0"/>
    <w:rsid w:val="002B684D"/>
    <w:rsid w:val="002D1278"/>
    <w:rsid w:val="002D23A2"/>
    <w:rsid w:val="002D2F96"/>
    <w:rsid w:val="002D4A8C"/>
    <w:rsid w:val="002D6696"/>
    <w:rsid w:val="002E15AB"/>
    <w:rsid w:val="002E1E9A"/>
    <w:rsid w:val="002F31A9"/>
    <w:rsid w:val="002F7D4C"/>
    <w:rsid w:val="0030042B"/>
    <w:rsid w:val="00303D4A"/>
    <w:rsid w:val="003049EE"/>
    <w:rsid w:val="0030792A"/>
    <w:rsid w:val="0031428C"/>
    <w:rsid w:val="0032173F"/>
    <w:rsid w:val="00326D41"/>
    <w:rsid w:val="003362C7"/>
    <w:rsid w:val="0034010B"/>
    <w:rsid w:val="0034117F"/>
    <w:rsid w:val="00345852"/>
    <w:rsid w:val="003460EF"/>
    <w:rsid w:val="00350585"/>
    <w:rsid w:val="003513CF"/>
    <w:rsid w:val="003543C8"/>
    <w:rsid w:val="00360442"/>
    <w:rsid w:val="003616BB"/>
    <w:rsid w:val="003626EE"/>
    <w:rsid w:val="00364E1B"/>
    <w:rsid w:val="0037026A"/>
    <w:rsid w:val="00377719"/>
    <w:rsid w:val="00383243"/>
    <w:rsid w:val="003871CF"/>
    <w:rsid w:val="00392A49"/>
    <w:rsid w:val="003A0FA8"/>
    <w:rsid w:val="003A4703"/>
    <w:rsid w:val="003A4CD9"/>
    <w:rsid w:val="003B1334"/>
    <w:rsid w:val="003B7E43"/>
    <w:rsid w:val="003C1D05"/>
    <w:rsid w:val="003C459D"/>
    <w:rsid w:val="003C7876"/>
    <w:rsid w:val="003D7014"/>
    <w:rsid w:val="003E3197"/>
    <w:rsid w:val="003E514D"/>
    <w:rsid w:val="003F18CD"/>
    <w:rsid w:val="003F5A89"/>
    <w:rsid w:val="003F606D"/>
    <w:rsid w:val="003F63E3"/>
    <w:rsid w:val="003F751B"/>
    <w:rsid w:val="00407950"/>
    <w:rsid w:val="0041349E"/>
    <w:rsid w:val="004146C2"/>
    <w:rsid w:val="00423B2D"/>
    <w:rsid w:val="00425602"/>
    <w:rsid w:val="00427E27"/>
    <w:rsid w:val="0043029F"/>
    <w:rsid w:val="00430533"/>
    <w:rsid w:val="00431D1C"/>
    <w:rsid w:val="0044774E"/>
    <w:rsid w:val="00467DBA"/>
    <w:rsid w:val="004860EC"/>
    <w:rsid w:val="004A3F61"/>
    <w:rsid w:val="004A55E1"/>
    <w:rsid w:val="004B2046"/>
    <w:rsid w:val="004B7BE2"/>
    <w:rsid w:val="004C0732"/>
    <w:rsid w:val="004C2827"/>
    <w:rsid w:val="004C5E18"/>
    <w:rsid w:val="004D1630"/>
    <w:rsid w:val="004D3C00"/>
    <w:rsid w:val="004E0542"/>
    <w:rsid w:val="004F56E9"/>
    <w:rsid w:val="00501D7E"/>
    <w:rsid w:val="00510E28"/>
    <w:rsid w:val="005219C8"/>
    <w:rsid w:val="00521C21"/>
    <w:rsid w:val="005329AB"/>
    <w:rsid w:val="0053545A"/>
    <w:rsid w:val="00536CCB"/>
    <w:rsid w:val="005372F1"/>
    <w:rsid w:val="00537C39"/>
    <w:rsid w:val="00543F07"/>
    <w:rsid w:val="00555AED"/>
    <w:rsid w:val="00560F38"/>
    <w:rsid w:val="00581013"/>
    <w:rsid w:val="00581A55"/>
    <w:rsid w:val="00585AFF"/>
    <w:rsid w:val="00586737"/>
    <w:rsid w:val="005872A0"/>
    <w:rsid w:val="0059398F"/>
    <w:rsid w:val="005A3273"/>
    <w:rsid w:val="005C3A2C"/>
    <w:rsid w:val="005C59D2"/>
    <w:rsid w:val="005D1D64"/>
    <w:rsid w:val="005D2F9B"/>
    <w:rsid w:val="005D7EEA"/>
    <w:rsid w:val="005E4F8A"/>
    <w:rsid w:val="005F1E13"/>
    <w:rsid w:val="005F306C"/>
    <w:rsid w:val="005F563A"/>
    <w:rsid w:val="005F6946"/>
    <w:rsid w:val="00605C25"/>
    <w:rsid w:val="00606FFF"/>
    <w:rsid w:val="00611FC5"/>
    <w:rsid w:val="00613423"/>
    <w:rsid w:val="00621EA2"/>
    <w:rsid w:val="00622419"/>
    <w:rsid w:val="00625A6F"/>
    <w:rsid w:val="00626828"/>
    <w:rsid w:val="006533A1"/>
    <w:rsid w:val="00653658"/>
    <w:rsid w:val="006671AC"/>
    <w:rsid w:val="0067095F"/>
    <w:rsid w:val="006736EF"/>
    <w:rsid w:val="00674500"/>
    <w:rsid w:val="006755E6"/>
    <w:rsid w:val="006830D0"/>
    <w:rsid w:val="00683979"/>
    <w:rsid w:val="00686391"/>
    <w:rsid w:val="00686877"/>
    <w:rsid w:val="0068780A"/>
    <w:rsid w:val="0069003E"/>
    <w:rsid w:val="0069791B"/>
    <w:rsid w:val="006A0C0B"/>
    <w:rsid w:val="006A5D86"/>
    <w:rsid w:val="006A74A9"/>
    <w:rsid w:val="006A7BD3"/>
    <w:rsid w:val="006C23B3"/>
    <w:rsid w:val="006D0803"/>
    <w:rsid w:val="006E01A1"/>
    <w:rsid w:val="006E5B58"/>
    <w:rsid w:val="006E6BED"/>
    <w:rsid w:val="006F4341"/>
    <w:rsid w:val="00703742"/>
    <w:rsid w:val="007121F5"/>
    <w:rsid w:val="00715E5E"/>
    <w:rsid w:val="00720463"/>
    <w:rsid w:val="00723375"/>
    <w:rsid w:val="007256F9"/>
    <w:rsid w:val="007326A0"/>
    <w:rsid w:val="0074324D"/>
    <w:rsid w:val="00743650"/>
    <w:rsid w:val="007448B8"/>
    <w:rsid w:val="007557CB"/>
    <w:rsid w:val="0076150E"/>
    <w:rsid w:val="00762668"/>
    <w:rsid w:val="00775E6D"/>
    <w:rsid w:val="00776907"/>
    <w:rsid w:val="0079109D"/>
    <w:rsid w:val="007914BF"/>
    <w:rsid w:val="007A67B7"/>
    <w:rsid w:val="007A692C"/>
    <w:rsid w:val="007C0DDC"/>
    <w:rsid w:val="007C268A"/>
    <w:rsid w:val="007C5D84"/>
    <w:rsid w:val="007C61BC"/>
    <w:rsid w:val="007C776A"/>
    <w:rsid w:val="007D1811"/>
    <w:rsid w:val="007D26D9"/>
    <w:rsid w:val="007D34A8"/>
    <w:rsid w:val="007D54E4"/>
    <w:rsid w:val="007D625E"/>
    <w:rsid w:val="007E01D4"/>
    <w:rsid w:val="007E2BEE"/>
    <w:rsid w:val="007E39A3"/>
    <w:rsid w:val="007E3FAC"/>
    <w:rsid w:val="007E4C14"/>
    <w:rsid w:val="007E5D9E"/>
    <w:rsid w:val="007E615C"/>
    <w:rsid w:val="007F0F4E"/>
    <w:rsid w:val="007F4336"/>
    <w:rsid w:val="007F6CC1"/>
    <w:rsid w:val="007F7CA4"/>
    <w:rsid w:val="00810D5C"/>
    <w:rsid w:val="00811063"/>
    <w:rsid w:val="00813BE8"/>
    <w:rsid w:val="00815DBB"/>
    <w:rsid w:val="0081736A"/>
    <w:rsid w:val="00825263"/>
    <w:rsid w:val="00832246"/>
    <w:rsid w:val="00836BD8"/>
    <w:rsid w:val="00841599"/>
    <w:rsid w:val="00843764"/>
    <w:rsid w:val="00845E34"/>
    <w:rsid w:val="00850942"/>
    <w:rsid w:val="00865F22"/>
    <w:rsid w:val="008763F9"/>
    <w:rsid w:val="0088091A"/>
    <w:rsid w:val="008856FC"/>
    <w:rsid w:val="008948B5"/>
    <w:rsid w:val="008A09F0"/>
    <w:rsid w:val="008A2C73"/>
    <w:rsid w:val="008B4CF6"/>
    <w:rsid w:val="008C2B60"/>
    <w:rsid w:val="008C3044"/>
    <w:rsid w:val="008D04B6"/>
    <w:rsid w:val="008D162A"/>
    <w:rsid w:val="008D2F1C"/>
    <w:rsid w:val="008D66B1"/>
    <w:rsid w:val="008F2D8C"/>
    <w:rsid w:val="008F3BCF"/>
    <w:rsid w:val="008F74C8"/>
    <w:rsid w:val="00900B0E"/>
    <w:rsid w:val="00901BA2"/>
    <w:rsid w:val="009072C1"/>
    <w:rsid w:val="00907344"/>
    <w:rsid w:val="00913274"/>
    <w:rsid w:val="00920699"/>
    <w:rsid w:val="009224B5"/>
    <w:rsid w:val="00931E6B"/>
    <w:rsid w:val="00935B18"/>
    <w:rsid w:val="00936CA9"/>
    <w:rsid w:val="00940854"/>
    <w:rsid w:val="00940B1E"/>
    <w:rsid w:val="00941FAA"/>
    <w:rsid w:val="00943B0D"/>
    <w:rsid w:val="00946BFB"/>
    <w:rsid w:val="00950F9E"/>
    <w:rsid w:val="00951E85"/>
    <w:rsid w:val="00955B9A"/>
    <w:rsid w:val="00956B98"/>
    <w:rsid w:val="009577BB"/>
    <w:rsid w:val="009609F2"/>
    <w:rsid w:val="00960F85"/>
    <w:rsid w:val="009636ED"/>
    <w:rsid w:val="00964587"/>
    <w:rsid w:val="00964F6E"/>
    <w:rsid w:val="00967E8B"/>
    <w:rsid w:val="00967ED6"/>
    <w:rsid w:val="009803E7"/>
    <w:rsid w:val="009965E1"/>
    <w:rsid w:val="00996A4A"/>
    <w:rsid w:val="009975DE"/>
    <w:rsid w:val="009A241E"/>
    <w:rsid w:val="009A4FDF"/>
    <w:rsid w:val="009A63C3"/>
    <w:rsid w:val="009B1E7B"/>
    <w:rsid w:val="009B290E"/>
    <w:rsid w:val="009B2EDE"/>
    <w:rsid w:val="009B7F50"/>
    <w:rsid w:val="009C0A4E"/>
    <w:rsid w:val="009C172A"/>
    <w:rsid w:val="009C6485"/>
    <w:rsid w:val="009D5092"/>
    <w:rsid w:val="009E336A"/>
    <w:rsid w:val="009E6E65"/>
    <w:rsid w:val="00A02E01"/>
    <w:rsid w:val="00A04FE1"/>
    <w:rsid w:val="00A05161"/>
    <w:rsid w:val="00A22117"/>
    <w:rsid w:val="00A2405A"/>
    <w:rsid w:val="00A32A99"/>
    <w:rsid w:val="00A336F3"/>
    <w:rsid w:val="00A33820"/>
    <w:rsid w:val="00A409B5"/>
    <w:rsid w:val="00A43365"/>
    <w:rsid w:val="00A51E8A"/>
    <w:rsid w:val="00A5258B"/>
    <w:rsid w:val="00A53DCD"/>
    <w:rsid w:val="00A659D2"/>
    <w:rsid w:val="00A75E16"/>
    <w:rsid w:val="00A82802"/>
    <w:rsid w:val="00A92865"/>
    <w:rsid w:val="00A93071"/>
    <w:rsid w:val="00A93400"/>
    <w:rsid w:val="00A94C0C"/>
    <w:rsid w:val="00A9796A"/>
    <w:rsid w:val="00AB0F6E"/>
    <w:rsid w:val="00AB1958"/>
    <w:rsid w:val="00AB6D66"/>
    <w:rsid w:val="00AC439E"/>
    <w:rsid w:val="00AC540B"/>
    <w:rsid w:val="00AC705D"/>
    <w:rsid w:val="00AD17A6"/>
    <w:rsid w:val="00AD63DA"/>
    <w:rsid w:val="00AD7438"/>
    <w:rsid w:val="00AE41CD"/>
    <w:rsid w:val="00AF5B16"/>
    <w:rsid w:val="00AF5C7C"/>
    <w:rsid w:val="00B013DF"/>
    <w:rsid w:val="00B033C1"/>
    <w:rsid w:val="00B11752"/>
    <w:rsid w:val="00B139D0"/>
    <w:rsid w:val="00B241D7"/>
    <w:rsid w:val="00B350E2"/>
    <w:rsid w:val="00B35ED3"/>
    <w:rsid w:val="00B43AE6"/>
    <w:rsid w:val="00B44C35"/>
    <w:rsid w:val="00B47355"/>
    <w:rsid w:val="00B53D02"/>
    <w:rsid w:val="00B63B0E"/>
    <w:rsid w:val="00B63DDB"/>
    <w:rsid w:val="00B65FFF"/>
    <w:rsid w:val="00B76669"/>
    <w:rsid w:val="00B77E76"/>
    <w:rsid w:val="00B77FE6"/>
    <w:rsid w:val="00B844C9"/>
    <w:rsid w:val="00B8518C"/>
    <w:rsid w:val="00B8787D"/>
    <w:rsid w:val="00B93442"/>
    <w:rsid w:val="00B94F2A"/>
    <w:rsid w:val="00B95824"/>
    <w:rsid w:val="00BA46A8"/>
    <w:rsid w:val="00BB3C0E"/>
    <w:rsid w:val="00BB4466"/>
    <w:rsid w:val="00BB5EB3"/>
    <w:rsid w:val="00BC0B6B"/>
    <w:rsid w:val="00BC175E"/>
    <w:rsid w:val="00BD4C48"/>
    <w:rsid w:val="00BD5A9B"/>
    <w:rsid w:val="00BE09DA"/>
    <w:rsid w:val="00BE1776"/>
    <w:rsid w:val="00BF03F9"/>
    <w:rsid w:val="00C0004C"/>
    <w:rsid w:val="00C032AF"/>
    <w:rsid w:val="00C03763"/>
    <w:rsid w:val="00C074F2"/>
    <w:rsid w:val="00C101C4"/>
    <w:rsid w:val="00C1295F"/>
    <w:rsid w:val="00C15BF1"/>
    <w:rsid w:val="00C21C7C"/>
    <w:rsid w:val="00C5327F"/>
    <w:rsid w:val="00C54D00"/>
    <w:rsid w:val="00C57312"/>
    <w:rsid w:val="00C64B9C"/>
    <w:rsid w:val="00C816A4"/>
    <w:rsid w:val="00C83CE3"/>
    <w:rsid w:val="00C8456F"/>
    <w:rsid w:val="00CA2BCB"/>
    <w:rsid w:val="00CB0199"/>
    <w:rsid w:val="00CB03E5"/>
    <w:rsid w:val="00CB1C2E"/>
    <w:rsid w:val="00CB5E96"/>
    <w:rsid w:val="00CC33B3"/>
    <w:rsid w:val="00CD2DBC"/>
    <w:rsid w:val="00CD4ABF"/>
    <w:rsid w:val="00CE119B"/>
    <w:rsid w:val="00CE3484"/>
    <w:rsid w:val="00CE6101"/>
    <w:rsid w:val="00CF2120"/>
    <w:rsid w:val="00CF347A"/>
    <w:rsid w:val="00D01999"/>
    <w:rsid w:val="00D04F0C"/>
    <w:rsid w:val="00D07B8C"/>
    <w:rsid w:val="00D11816"/>
    <w:rsid w:val="00D11E27"/>
    <w:rsid w:val="00D16155"/>
    <w:rsid w:val="00D24DFB"/>
    <w:rsid w:val="00D2522E"/>
    <w:rsid w:val="00D256F9"/>
    <w:rsid w:val="00D30C07"/>
    <w:rsid w:val="00D31F4F"/>
    <w:rsid w:val="00D33DCD"/>
    <w:rsid w:val="00D34078"/>
    <w:rsid w:val="00D43E71"/>
    <w:rsid w:val="00D5390C"/>
    <w:rsid w:val="00D544FF"/>
    <w:rsid w:val="00D61355"/>
    <w:rsid w:val="00D62291"/>
    <w:rsid w:val="00D660F2"/>
    <w:rsid w:val="00D924A7"/>
    <w:rsid w:val="00D94F4A"/>
    <w:rsid w:val="00D9724A"/>
    <w:rsid w:val="00DD0762"/>
    <w:rsid w:val="00DE1AAF"/>
    <w:rsid w:val="00DE1D8D"/>
    <w:rsid w:val="00DE34E4"/>
    <w:rsid w:val="00DE40E9"/>
    <w:rsid w:val="00DE6339"/>
    <w:rsid w:val="00DE7080"/>
    <w:rsid w:val="00DF0DDF"/>
    <w:rsid w:val="00E02B79"/>
    <w:rsid w:val="00E055E2"/>
    <w:rsid w:val="00E151C2"/>
    <w:rsid w:val="00E2010E"/>
    <w:rsid w:val="00E247EA"/>
    <w:rsid w:val="00E24DE0"/>
    <w:rsid w:val="00E43D85"/>
    <w:rsid w:val="00E44DB5"/>
    <w:rsid w:val="00E4718A"/>
    <w:rsid w:val="00E52A0A"/>
    <w:rsid w:val="00E52A3B"/>
    <w:rsid w:val="00E60B83"/>
    <w:rsid w:val="00E61380"/>
    <w:rsid w:val="00E645FD"/>
    <w:rsid w:val="00E66123"/>
    <w:rsid w:val="00E71B87"/>
    <w:rsid w:val="00E769A4"/>
    <w:rsid w:val="00E779F2"/>
    <w:rsid w:val="00E80D86"/>
    <w:rsid w:val="00EA50AD"/>
    <w:rsid w:val="00EA58F4"/>
    <w:rsid w:val="00EA6AAC"/>
    <w:rsid w:val="00EB0721"/>
    <w:rsid w:val="00EB2A77"/>
    <w:rsid w:val="00EB6E5D"/>
    <w:rsid w:val="00EC538F"/>
    <w:rsid w:val="00EC56A6"/>
    <w:rsid w:val="00ED004C"/>
    <w:rsid w:val="00ED1487"/>
    <w:rsid w:val="00EE4036"/>
    <w:rsid w:val="00EE42C1"/>
    <w:rsid w:val="00EE56A6"/>
    <w:rsid w:val="00EE5BDC"/>
    <w:rsid w:val="00EF5341"/>
    <w:rsid w:val="00F03571"/>
    <w:rsid w:val="00F15058"/>
    <w:rsid w:val="00F15D72"/>
    <w:rsid w:val="00F21C73"/>
    <w:rsid w:val="00F31384"/>
    <w:rsid w:val="00F352B1"/>
    <w:rsid w:val="00F46CA9"/>
    <w:rsid w:val="00F47F3B"/>
    <w:rsid w:val="00F60C8C"/>
    <w:rsid w:val="00F612AB"/>
    <w:rsid w:val="00F6224D"/>
    <w:rsid w:val="00F62EE8"/>
    <w:rsid w:val="00F74BC6"/>
    <w:rsid w:val="00F826AD"/>
    <w:rsid w:val="00F83C46"/>
    <w:rsid w:val="00F90C4E"/>
    <w:rsid w:val="00F91CA8"/>
    <w:rsid w:val="00F92BCE"/>
    <w:rsid w:val="00F9670D"/>
    <w:rsid w:val="00FA4157"/>
    <w:rsid w:val="00FA4575"/>
    <w:rsid w:val="00FA63AF"/>
    <w:rsid w:val="00FA71A5"/>
    <w:rsid w:val="00FB024D"/>
    <w:rsid w:val="00FB096F"/>
    <w:rsid w:val="00FB26BB"/>
    <w:rsid w:val="00FB3423"/>
    <w:rsid w:val="00FC21F0"/>
    <w:rsid w:val="00FD0018"/>
    <w:rsid w:val="00FE154B"/>
    <w:rsid w:val="00FF4D83"/>
    <w:rsid w:val="4738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C55BA3B"/>
  <w15:docId w15:val="{C8BBE8A7-1C22-4368-BFA2-6FF4CAE4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  <w:rsid w:val="00935B18"/>
    <w:pPr>
      <w:jc w:val="both"/>
    </w:pPr>
    <w:rPr>
      <w:rFonts w:ascii="Segoe UI" w:hAnsi="Segoe U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1736A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35B1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Cs/>
      <w:smallCaps/>
      <w:color w:val="8C2532"/>
      <w:sz w:val="3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35B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  <w:sz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rsid w:val="00A75E16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A75E16"/>
    <w:rPr>
      <w:rFonts w:eastAsiaTheme="minorEastAsi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Knyvcme">
    <w:name w:val="Book Title"/>
    <w:basedOn w:val="Bekezdsalapbettpusa"/>
    <w:uiPriority w:val="33"/>
    <w:rsid w:val="003F751B"/>
    <w:rPr>
      <w:b/>
      <w:bCs/>
      <w:smallCaps/>
      <w:spacing w:val="5"/>
    </w:rPr>
  </w:style>
  <w:style w:type="character" w:customStyle="1" w:styleId="Cmsor1Char">
    <w:name w:val="Címsor 1 Char"/>
    <w:basedOn w:val="Bekezdsalapbettpusa"/>
    <w:link w:val="Cmsor1"/>
    <w:uiPriority w:val="9"/>
    <w:rsid w:val="0081736A"/>
    <w:rPr>
      <w:rFonts w:asciiTheme="majorHAnsi" w:eastAsiaTheme="majorEastAsia" w:hAnsiTheme="majorHAnsi" w:cstheme="majorBidi"/>
      <w:b/>
      <w:bCs/>
      <w:smallCaps/>
      <w:color w:val="8C2532"/>
      <w:sz w:val="32"/>
      <w:szCs w:val="28"/>
    </w:rPr>
  </w:style>
  <w:style w:type="character" w:styleId="Kiemels2">
    <w:name w:val="Strong"/>
    <w:basedOn w:val="Bekezdsalapbettpusa"/>
    <w:uiPriority w:val="22"/>
    <w:qFormat/>
    <w:rsid w:val="00DD0762"/>
    <w:rPr>
      <w:b/>
      <w:bCs/>
    </w:rPr>
  </w:style>
  <w:style w:type="paragraph" w:styleId="Listaszerbekezds">
    <w:name w:val="List Paragraph"/>
    <w:basedOn w:val="Norml"/>
    <w:link w:val="ListaszerbekezdsChar"/>
    <w:uiPriority w:val="34"/>
    <w:qFormat/>
    <w:rsid w:val="008D04B6"/>
    <w:pPr>
      <w:ind w:left="720"/>
    </w:pPr>
  </w:style>
  <w:style w:type="character" w:styleId="Erskiemels">
    <w:name w:val="Intense Emphasis"/>
    <w:basedOn w:val="Bekezdsalapbettpusa"/>
    <w:uiPriority w:val="21"/>
    <w:qFormat/>
    <w:rsid w:val="00964F6E"/>
    <w:rPr>
      <w:b/>
      <w:bCs/>
      <w:i/>
      <w:iCs/>
      <w:color w:val="4F81BD" w:themeColor="accent1"/>
    </w:rPr>
  </w:style>
  <w:style w:type="paragraph" w:styleId="Kpalrs">
    <w:name w:val="caption"/>
    <w:basedOn w:val="Norml"/>
    <w:next w:val="Norm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Ershivatkozs">
    <w:name w:val="Intense Reference"/>
    <w:basedOn w:val="Bekezdsalapbettpusa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8D04B6"/>
  </w:style>
  <w:style w:type="paragraph" w:customStyle="1" w:styleId="Headercmlap">
    <w:name w:val="Header címlap"/>
    <w:basedOn w:val="lfej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Finomhivatkozs">
    <w:name w:val="Subtle Reference"/>
    <w:basedOn w:val="Bekezdsalapbettpusa"/>
    <w:uiPriority w:val="31"/>
    <w:rsid w:val="00CB1C2E"/>
    <w:rPr>
      <w:smallCaps/>
      <w:color w:val="C0504D" w:themeColor="accent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35B18"/>
    <w:rPr>
      <w:rFonts w:asciiTheme="majorHAnsi" w:eastAsiaTheme="majorEastAsia" w:hAnsiTheme="majorHAnsi" w:cstheme="majorBidi"/>
      <w:bCs/>
      <w:smallCaps/>
      <w:color w:val="8C2532"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35B18"/>
    <w:rPr>
      <w:rFonts w:asciiTheme="majorHAnsi" w:eastAsiaTheme="majorEastAsia" w:hAnsiTheme="majorHAnsi" w:cstheme="majorBidi"/>
      <w:b/>
      <w:bCs/>
      <w:color w:val="8C2532"/>
      <w:sz w:val="28"/>
    </w:rPr>
  </w:style>
  <w:style w:type="paragraph" w:styleId="lfej">
    <w:name w:val="header"/>
    <w:basedOn w:val="Norml"/>
    <w:link w:val="lfej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lfejChar">
    <w:name w:val="Élőfej Char"/>
    <w:basedOn w:val="Bekezdsalapbettpusa"/>
    <w:link w:val="lfej"/>
    <w:uiPriority w:val="99"/>
    <w:rsid w:val="002438E3"/>
    <w:rPr>
      <w:rFonts w:ascii="Segoe UI" w:hAnsi="Segoe UI"/>
      <w:sz w:val="16"/>
    </w:rPr>
  </w:style>
  <w:style w:type="paragraph" w:styleId="llb">
    <w:name w:val="footer"/>
    <w:basedOn w:val="Norml"/>
    <w:link w:val="llb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llbChar">
    <w:name w:val="Élőláb Char"/>
    <w:basedOn w:val="Bekezdsalapbettpusa"/>
    <w:link w:val="llb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iperhivatkozs">
    <w:name w:val="Hyperlink"/>
    <w:basedOn w:val="Bekezdsalapbettpusa"/>
    <w:rsid w:val="002879E2"/>
    <w:rPr>
      <w:color w:val="0000FF"/>
      <w:u w:val="single"/>
    </w:rPr>
  </w:style>
  <w:style w:type="table" w:styleId="Rcsostblzat">
    <w:name w:val="Table Grid"/>
    <w:basedOn w:val="Normltblzat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link w:val="Alcm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Bekezdsalapbettpusa"/>
    <w:rsid w:val="00132229"/>
  </w:style>
  <w:style w:type="character" w:styleId="HTML-kd">
    <w:name w:val="HTML Code"/>
    <w:basedOn w:val="Bekezdsalapbettpusa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l"/>
    <w:qFormat/>
    <w:rsid w:val="00D256F9"/>
    <w:pPr>
      <w:keepNext/>
      <w:keepLines/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1F715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F715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F715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-kd"/>
    <w:uiPriority w:val="1"/>
    <w:qFormat/>
    <w:rsid w:val="00581A55"/>
    <w:rPr>
      <w:rFonts w:ascii="Consolas" w:eastAsia="Times New Roman" w:hAnsi="Consolas" w:cs="Courier New"/>
      <w:noProof/>
      <w:color w:val="333333"/>
      <w:sz w:val="24"/>
      <w:szCs w:val="21"/>
      <w:shd w:val="clear" w:color="auto" w:fill="FFFFFF"/>
      <w:lang w:val="en-US"/>
    </w:rPr>
  </w:style>
  <w:style w:type="paragraph" w:customStyle="1" w:styleId="Tipp">
    <w:name w:val="Tipp"/>
    <w:basedOn w:val="Listaszerbekezds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Bekezdsalapbettpusa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Bekezdsalapbettpusa"/>
    <w:uiPriority w:val="1"/>
    <w:qFormat/>
    <w:rsid w:val="00A2405A"/>
    <w:rPr>
      <w:color w:val="808080" w:themeColor="background1" w:themeShade="80"/>
    </w:rPr>
  </w:style>
  <w:style w:type="paragraph" w:styleId="Lbjegyzetszveg">
    <w:name w:val="footnote text"/>
    <w:basedOn w:val="Norml"/>
    <w:link w:val="Lbjegyzetszveg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2438E3"/>
    <w:rPr>
      <w:rFonts w:ascii="Segoe UI" w:hAnsi="Segoe UI"/>
      <w:sz w:val="16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372F1"/>
    <w:rPr>
      <w:vertAlign w:val="superscript"/>
    </w:rPr>
  </w:style>
  <w:style w:type="table" w:styleId="Vilgoslista">
    <w:name w:val="Light List"/>
    <w:basedOn w:val="Normltblzat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iemels">
    <w:name w:val="Emphasis"/>
    <w:basedOn w:val="Bekezdsalapbettpusa"/>
    <w:uiPriority w:val="20"/>
    <w:qFormat/>
    <w:rsid w:val="00A32A99"/>
    <w:rPr>
      <w:i/>
      <w:iCs/>
    </w:rPr>
  </w:style>
  <w:style w:type="paragraph" w:customStyle="1" w:styleId="Idzet1">
    <w:name w:val="Idézet1"/>
    <w:basedOn w:val="Norm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aszerbekezds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l"/>
    <w:next w:val="Norml"/>
    <w:qFormat/>
    <w:rsid w:val="0081736A"/>
    <w:pPr>
      <w:keepNext/>
      <w:spacing w:before="240" w:after="240"/>
      <w:jc w:val="center"/>
    </w:pPr>
    <w:rPr>
      <w:noProof/>
    </w:rPr>
  </w:style>
  <w:style w:type="character" w:styleId="Mrltotthiperhivatkozs">
    <w:name w:val="FollowedHyperlink"/>
    <w:basedOn w:val="Bekezdsalapbettpusa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l"/>
    <w:rsid w:val="00501D7E"/>
    <w:pPr>
      <w:ind w:left="1418" w:right="1418"/>
    </w:pPr>
    <w:rPr>
      <w:noProof/>
      <w:sz w:val="16"/>
    </w:rPr>
  </w:style>
  <w:style w:type="character" w:styleId="Helyrzszveg">
    <w:name w:val="Placeholder Text"/>
    <w:basedOn w:val="Bekezdsalapbettpusa"/>
    <w:uiPriority w:val="99"/>
    <w:semiHidden/>
    <w:rsid w:val="007326A0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Vilgoslista2jellszn">
    <w:name w:val="Light List Accent 2"/>
    <w:basedOn w:val="Normltblzat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Idzet">
    <w:name w:val="Quote"/>
    <w:basedOn w:val="Norml"/>
    <w:next w:val="Norml"/>
    <w:link w:val="IdzetChar"/>
    <w:uiPriority w:val="29"/>
    <w:qFormat/>
    <w:rsid w:val="0081736A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81736A"/>
    <w:rPr>
      <w:rFonts w:ascii="Segoe UI" w:hAnsi="Segoe UI"/>
      <w:i/>
      <w:iCs/>
      <w:color w:val="000000" w:themeColor="text1"/>
      <w:sz w:val="24"/>
    </w:rPr>
  </w:style>
  <w:style w:type="paragraph" w:styleId="Kiemeltidzet">
    <w:name w:val="Intense Quote"/>
    <w:basedOn w:val="Norml"/>
    <w:next w:val="Norml"/>
    <w:link w:val="Kiemeltidzet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Finomkiemels">
    <w:name w:val="Subtle Emphasis"/>
    <w:basedOn w:val="Bekezdsalapbettpusa"/>
    <w:uiPriority w:val="19"/>
    <w:rsid w:val="00CB1C2E"/>
    <w:rPr>
      <w:i/>
      <w:iCs/>
      <w:color w:val="808080" w:themeColor="text1" w:themeTint="7F"/>
    </w:rPr>
  </w:style>
  <w:style w:type="paragraph" w:customStyle="1" w:styleId="Utasts">
    <w:name w:val="Utasítás"/>
    <w:basedOn w:val="Listaszerbekezds"/>
    <w:link w:val="UtastsChar"/>
    <w:qFormat/>
    <w:rsid w:val="00303D4A"/>
    <w:pPr>
      <w:numPr>
        <w:numId w:val="24"/>
      </w:numPr>
    </w:pPr>
    <w:rPr>
      <w:lang w:eastAsia="de-CH"/>
    </w:rPr>
  </w:style>
  <w:style w:type="paragraph" w:customStyle="1" w:styleId="Utastsszmozatlan">
    <w:name w:val="Utasítás (számozatlan)"/>
    <w:basedOn w:val="Utasts"/>
    <w:link w:val="UtastsszmozatlanChar"/>
    <w:qFormat/>
    <w:rsid w:val="00303D4A"/>
    <w:pPr>
      <w:numPr>
        <w:numId w:val="0"/>
      </w:numPr>
      <w:ind w:left="720"/>
    </w:pPr>
    <w:rPr>
      <w:rFonts w:eastAsiaTheme="minorHAnsi" w:cs="Consolas"/>
    </w:rPr>
  </w:style>
  <w:style w:type="character" w:customStyle="1" w:styleId="UtastsChar">
    <w:name w:val="Utasítás Char"/>
    <w:basedOn w:val="ListaszerbekezdsChar"/>
    <w:link w:val="Utasts"/>
    <w:rsid w:val="00303D4A"/>
    <w:rPr>
      <w:rFonts w:ascii="Segoe UI" w:hAnsi="Segoe UI"/>
      <w:sz w:val="20"/>
      <w:lang w:eastAsia="de-CH"/>
    </w:rPr>
  </w:style>
  <w:style w:type="character" w:customStyle="1" w:styleId="UtastsszmozatlanChar">
    <w:name w:val="Utasítás (számozatlan) Char"/>
    <w:basedOn w:val="UtastsChar"/>
    <w:link w:val="Utastsszmozatlan"/>
    <w:rsid w:val="00303D4A"/>
    <w:rPr>
      <w:rFonts w:ascii="Segoe UI" w:eastAsiaTheme="minorHAnsi" w:hAnsi="Segoe UI" w:cs="Consolas"/>
      <w:sz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599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dev.projectoxford.ai/docs/services/563879b61984550e40cbbe8d/operations/563879b61984550f30395236" TargetMode="External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hyperlink" Target="https://studio.azureml.net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footer" Target="footer1.xm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www.microsoft.com/cognitive-services" TargetMode="External"/><Relationship Id="rId29" Type="http://schemas.openxmlformats.org/officeDocument/2006/relationships/hyperlink" Target="https://azure.microsoft.com/en-us/documentation/services/machine-learning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80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8" Type="http://schemas.openxmlformats.org/officeDocument/2006/relationships/image" Target="media/image11.png"/><Relationship Id="rId36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7" Type="http://schemas.openxmlformats.org/officeDocument/2006/relationships/image" Target="media/image10.png"/><Relationship Id="rId30" Type="http://schemas.openxmlformats.org/officeDocument/2006/relationships/hyperlink" Target="https://www.microsoft.com/cognitive-services/" TargetMode="External"/><Relationship Id="rId35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ce\Desktop\Sabl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5D3795FDA2E4913BECC83171D9E206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62664B1-8255-45FC-9434-D0422F44F3B9}"/>
      </w:docPartPr>
      <w:docPartBody>
        <w:p w:rsidR="00801356" w:rsidRDefault="009B1C8F">
          <w:pPr>
            <w:pStyle w:val="45D3795FDA2E4913BECC83171D9E2064"/>
          </w:pPr>
          <w:r w:rsidRPr="000E0CEB">
            <w:rPr>
              <w:rStyle w:val="Helyrzszveg"/>
            </w:rPr>
            <w:t>[Title]</w:t>
          </w:r>
        </w:p>
      </w:docPartBody>
    </w:docPart>
    <w:docPart>
      <w:docPartPr>
        <w:name w:val="0C40C0F67C524C61BD1E9E3320CE173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CB3BDE2-0345-4B55-909B-E86E4B36C35B}"/>
      </w:docPartPr>
      <w:docPartBody>
        <w:p w:rsidR="00801356" w:rsidRDefault="009B1C8F">
          <w:pPr>
            <w:pStyle w:val="0C40C0F67C524C61BD1E9E3320CE173F"/>
          </w:pPr>
          <w:r w:rsidRPr="000E0CEB">
            <w:rPr>
              <w:rStyle w:val="Helyrzszve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8F"/>
    <w:rsid w:val="00801356"/>
    <w:rsid w:val="0085198B"/>
    <w:rsid w:val="008829DE"/>
    <w:rsid w:val="009B1C8F"/>
    <w:rsid w:val="00C9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45D3795FDA2E4913BECC83171D9E2064">
    <w:name w:val="45D3795FDA2E4913BECC83171D9E2064"/>
  </w:style>
  <w:style w:type="paragraph" w:customStyle="1" w:styleId="0C40C0F67C524C61BD1E9E3320CE173F">
    <w:name w:val="0C40C0F67C524C61BD1E9E3320CE173F"/>
  </w:style>
  <w:style w:type="paragraph" w:customStyle="1" w:styleId="6EA75259E883414F9CD74E8DBDFF8469">
    <w:name w:val="6EA75259E883414F9CD74E8DBDFF84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2008-01-31T00:00:00</PublishDate>
  <Abstract>Ez a dokumentum, az újgenerációs .NET platform című tárgy, Windows Presentation Foundation (WPF) nevű laborjainak a kidolgozását tartalmazza. Négy labort ismertet, négy különböző émával.</Abstract>
  <CompanyAddress/>
  <CompanyPhone/>
  <CompanyFax>MSDN kompetencia központ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3581EA1847CCB40AAA5607113422F65" ma:contentTypeVersion="6" ma:contentTypeDescription="Új dokumentum létrehozása." ma:contentTypeScope="" ma:versionID="e707ad0bf912b0977086219d55fea53d">
  <xsd:schema xmlns:xsd="http://www.w3.org/2001/XMLSchema" xmlns:xs="http://www.w3.org/2001/XMLSchema" xmlns:p="http://schemas.microsoft.com/office/2006/metadata/properties" xmlns:ns2="24f5f1ea-89e2-489c-943a-db0b82179cc7" xmlns:ns3="d8d0fcf7-9369-4a12-b420-8b0bd58d8ea4" targetNamespace="http://schemas.microsoft.com/office/2006/metadata/properties" ma:root="true" ma:fieldsID="187cacf66d0734edcf7574fc61cf576c" ns2:_="" ns3:_="">
    <xsd:import namespace="24f5f1ea-89e2-489c-943a-db0b82179cc7"/>
    <xsd:import namespace="d8d0fcf7-9369-4a12-b420-8b0bd58d8ea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5f1ea-89e2-489c-943a-db0b82179c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Utoljára megosztva felhasználók szerint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Utoljára megosztva időpontok szerin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0fcf7-9369-4a12-b420-8b0bd58d8e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FCEF13-05F0-43FC-B477-2306770A33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A74084-872E-4E3B-85C0-9C8FF9853440}"/>
</file>

<file path=customXml/itemProps4.xml><?xml version="1.0" encoding="utf-8"?>
<ds:datastoreItem xmlns:ds="http://schemas.openxmlformats.org/officeDocument/2006/customXml" ds:itemID="{C4D92D28-605C-460F-A072-06176E813DF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e1ec9f0-dab9-457a-8152-2c84045392d8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A612DFD7-3445-435D-B647-6F9AE335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Sablon.dotx</Template>
  <TotalTime>98</TotalTime>
  <Pages>12</Pages>
  <Words>1631</Words>
  <Characters>11260</Characters>
  <Application>Microsoft Office Word</Application>
  <DocSecurity>0</DocSecurity>
  <Lines>93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Big data</vt:lpstr>
    </vt:vector>
  </TitlesOfParts>
  <Manager>Balássy György</Manager>
  <Company>BME AUT</Company>
  <LinksUpToDate>false</LinksUpToDate>
  <CharactersWithSpaces>12866</CharactersWithSpaces>
  <SharedDoc>false</SharedDoc>
  <HyperlinkBase>https://www.aut.bme.hu/Course/VekonyKliens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</dc:title>
  <dc:subject>Microsoft Azure</dc:subject>
  <dc:creator>Bence Kővári</dc:creator>
  <cp:keywords/>
  <cp:lastModifiedBy>Simon Gábor</cp:lastModifiedBy>
  <cp:revision>36</cp:revision>
  <cp:lastPrinted>2013-01-23T09:13:00Z</cp:lastPrinted>
  <dcterms:created xsi:type="dcterms:W3CDTF">2016-05-19T20:38:00Z</dcterms:created>
  <dcterms:modified xsi:type="dcterms:W3CDTF">2016-12-16T09:10:00Z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0x01010053581EA1847CCB40AAA5607113422F65</vt:lpwstr>
  </property>
</Properties>
</file>