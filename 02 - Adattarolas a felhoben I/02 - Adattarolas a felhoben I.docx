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685BB" w14:textId="4E80C140" w:rsidR="0044774E" w:rsidRPr="0044774E" w:rsidRDefault="004B4E9C" w:rsidP="00C83CE3">
      <w:pPr>
        <w:pStyle w:val="Cm"/>
        <w:spacing w:before="3600"/>
      </w:pPr>
      <w:sdt>
        <w:sdtPr>
          <w:alias w:val="Title"/>
          <w:tag w:val=""/>
          <w:id w:val="2103363853"/>
          <w:placeholder>
            <w:docPart w:val="45D3795FDA2E4913BECC83171D9E206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B0A8C">
            <w:rPr>
              <w:lang w:val="en-US"/>
            </w:rPr>
            <w:t>Adattárolás a felhőben</w:t>
          </w:r>
        </w:sdtContent>
      </w:sdt>
    </w:p>
    <w:p w14:paraId="1B053319" w14:textId="77777777" w:rsidR="0044774E" w:rsidRPr="0044774E" w:rsidRDefault="004B4E9C" w:rsidP="008F2D8C">
      <w:pPr>
        <w:pStyle w:val="Alcm"/>
      </w:pPr>
      <w:sdt>
        <w:sdtPr>
          <w:alias w:val="Subject"/>
          <w:tag w:val=""/>
          <w:id w:val="671761344"/>
          <w:placeholder>
            <w:docPart w:val="0C40C0F67C524C61BD1E9E3320CE173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83CE3">
            <w:t>Microsoft Azure</w:t>
          </w:r>
        </w:sdtContent>
      </w:sdt>
    </w:p>
    <w:p w14:paraId="7E2AD8F1" w14:textId="77777777" w:rsidR="0031428C" w:rsidRDefault="00C83CE3" w:rsidP="008F2D8C">
      <w:pPr>
        <w:pStyle w:val="Szerz"/>
      </w:pPr>
      <w:r>
        <w:fldChar w:fldCharType="begin"/>
      </w:r>
      <w:r>
        <w:instrText xml:space="preserve"> CREATEDATE  \@ "yyyy."  \* MERGEFORMAT </w:instrText>
      </w:r>
      <w:r>
        <w:fldChar w:fldCharType="separate"/>
      </w:r>
      <w:r w:rsidR="00281EAE">
        <w:rPr>
          <w:noProof/>
        </w:rPr>
        <w:t>2016.</w:t>
      </w:r>
      <w:r>
        <w:fldChar w:fldCharType="end"/>
      </w:r>
    </w:p>
    <w:p w14:paraId="4CD195C1" w14:textId="77777777" w:rsidR="00C03763" w:rsidRDefault="00C03763" w:rsidP="00C03763"/>
    <w:p w14:paraId="1F6ADEDD" w14:textId="77777777" w:rsidR="007326A0" w:rsidRDefault="007326A0" w:rsidP="00C03763"/>
    <w:p w14:paraId="61F47E47" w14:textId="77777777" w:rsidR="00CD4ABF" w:rsidRDefault="00CD4ABF" w:rsidP="00C03763"/>
    <w:p w14:paraId="7B9D5A42" w14:textId="77777777" w:rsidR="00CD4ABF" w:rsidRDefault="00CD4ABF" w:rsidP="00C03763"/>
    <w:p w14:paraId="5E9C8877" w14:textId="77777777" w:rsidR="00FF4D83" w:rsidRDefault="00FF4D83" w:rsidP="00C03763"/>
    <w:p w14:paraId="362C2C0D" w14:textId="77777777" w:rsidR="009A63C3" w:rsidRPr="00CB1C2E" w:rsidRDefault="009A63C3" w:rsidP="00501D7E">
      <w:pPr>
        <w:tabs>
          <w:tab w:val="right" w:pos="10466"/>
        </w:tabs>
      </w:pPr>
      <w:r w:rsidRPr="00CB1C2E">
        <w:br w:type="page"/>
      </w:r>
    </w:p>
    <w:p w14:paraId="5A5AEDC7" w14:textId="5057339E" w:rsidR="00EB0A8C" w:rsidRPr="0088348E" w:rsidRDefault="00F12B7A" w:rsidP="00EB0A8C">
      <w:pPr>
        <w:pStyle w:val="Cmsor1"/>
      </w:pPr>
      <w:r>
        <w:lastRenderedPageBreak/>
        <w:t>Bevezetés</w:t>
      </w:r>
    </w:p>
    <w:p w14:paraId="6D60D7A3" w14:textId="77777777" w:rsidR="00EB0A8C" w:rsidRPr="0088348E" w:rsidRDefault="0694B5CE" w:rsidP="00EB0A8C">
      <w:pPr>
        <w:pStyle w:val="Cmsor2"/>
      </w:pPr>
      <w:r>
        <w:t>Célkitűzés</w:t>
      </w:r>
    </w:p>
    <w:p w14:paraId="373D7B15" w14:textId="77777777" w:rsidR="00EB0A8C" w:rsidRDefault="0694B5CE" w:rsidP="00EB0A8C">
      <w:r>
        <w:t>A labor célja, hogy a hallgatók megismerkedjenek az Azure Storage működésével:</w:t>
      </w:r>
    </w:p>
    <w:p w14:paraId="4CA799A3" w14:textId="77777777" w:rsidR="00EB0A8C" w:rsidRDefault="0694B5CE" w:rsidP="00EB0A8C">
      <w:pPr>
        <w:pStyle w:val="Listaszerbekezds"/>
        <w:numPr>
          <w:ilvl w:val="0"/>
          <w:numId w:val="28"/>
        </w:numPr>
      </w:pPr>
      <w:r>
        <w:t>Alkalmazásfejlesztés Blobok használatával</w:t>
      </w:r>
    </w:p>
    <w:p w14:paraId="54BDE738" w14:textId="77777777" w:rsidR="00EB0A8C" w:rsidRDefault="0694B5CE" w:rsidP="00EB0A8C">
      <w:pPr>
        <w:pStyle w:val="Listaszerbekezds"/>
        <w:numPr>
          <w:ilvl w:val="0"/>
          <w:numId w:val="28"/>
        </w:numPr>
      </w:pPr>
      <w:r>
        <w:t>Alkalmazásfejlesztés Table Storage használatával</w:t>
      </w:r>
    </w:p>
    <w:p w14:paraId="2DCA4B94" w14:textId="001808E0" w:rsidR="00EB0A8C" w:rsidRDefault="0694B5CE" w:rsidP="00EB0A8C">
      <w:pPr>
        <w:pStyle w:val="Listaszerbekezds"/>
        <w:numPr>
          <w:ilvl w:val="0"/>
          <w:numId w:val="28"/>
        </w:numPr>
      </w:pPr>
      <w:r>
        <w:t>Rövid kitekintés a relációs adatbázisok használata felé</w:t>
      </w:r>
    </w:p>
    <w:p w14:paraId="326B1A8E" w14:textId="77777777" w:rsidR="00F71A01" w:rsidRDefault="0694B5CE" w:rsidP="00F71A01">
      <w:pPr>
        <w:pStyle w:val="Cmsor2"/>
      </w:pPr>
      <w:r>
        <w:t>Előfeltételek</w:t>
      </w:r>
    </w:p>
    <w:p w14:paraId="51E67F7E" w14:textId="77777777" w:rsidR="00F71A01" w:rsidRDefault="0694B5CE" w:rsidP="00F71A01">
      <w:r>
        <w:t>A labor elvégzéséhez szükséges eszközök:</w:t>
      </w:r>
    </w:p>
    <w:p w14:paraId="12B5F0AC" w14:textId="019B7DFE" w:rsidR="00F71A01" w:rsidRDefault="0694B5CE" w:rsidP="00F71A01">
      <w:pPr>
        <w:pStyle w:val="Listsr"/>
      </w:pPr>
      <w:r>
        <w:t>Visual Studio 2015</w:t>
      </w:r>
    </w:p>
    <w:p w14:paraId="68DEBF8A" w14:textId="77777777" w:rsidR="00F71A01" w:rsidRDefault="0694B5CE" w:rsidP="00F71A01">
      <w:pPr>
        <w:pStyle w:val="Listsr"/>
      </w:pPr>
      <w:r>
        <w:t>Azure előfizetés</w:t>
      </w:r>
    </w:p>
    <w:p w14:paraId="1FCFADC1" w14:textId="77777777" w:rsidR="00F71A01" w:rsidRDefault="0694B5CE" w:rsidP="00F71A01">
      <w:pPr>
        <w:pStyle w:val="Cmsor2"/>
      </w:pPr>
      <w:r>
        <w:t>Amit érdemes átnézned</w:t>
      </w:r>
    </w:p>
    <w:p w14:paraId="7D499270" w14:textId="77777777" w:rsidR="00F71A01" w:rsidRDefault="0694B5CE" w:rsidP="00F71A01">
      <w:pPr>
        <w:pStyle w:val="Listsr"/>
      </w:pPr>
      <w:r>
        <w:t>Kapcsolódó előadásanyag</w:t>
      </w:r>
    </w:p>
    <w:p w14:paraId="7B196AC8" w14:textId="77777777" w:rsidR="00F71A01" w:rsidRDefault="0694B5CE" w:rsidP="00F71A01">
      <w:pPr>
        <w:pStyle w:val="Cmsor2"/>
      </w:pPr>
      <w:r>
        <w:t>Oktatói útmutatás</w:t>
      </w:r>
    </w:p>
    <w:p w14:paraId="1F73B44A" w14:textId="29F805D5" w:rsidR="00CB1343" w:rsidRDefault="0694B5CE" w:rsidP="00CB1343">
      <w:r>
        <w:t>Az útmutató első két feladata a Blob Storage és a Table Storage használatár</w:t>
      </w:r>
      <w:r w:rsidR="004B4E9C">
        <w:t>a mutat egy-egy egyszerű példát</w:t>
      </w:r>
      <w:r>
        <w:t>. Néhány praktikus tudnivaló:</w:t>
      </w:r>
    </w:p>
    <w:p w14:paraId="1666E949" w14:textId="50FCC787" w:rsidR="00CB1343" w:rsidRDefault="0694B5CE" w:rsidP="00CB1343">
      <w:r w:rsidRPr="0694B5CE">
        <w:rPr>
          <w:b/>
          <w:bCs/>
        </w:rPr>
        <w:t>Azure hozzáférés</w:t>
      </w:r>
      <w:r>
        <w:t xml:space="preserve">: Az első két feladat teljes értékűen megoldható tisztán az Azure emulátor használatával, vagy egy oktató által létrehozott Tárfiókkal (storage account). </w:t>
      </w:r>
      <w:r w:rsidR="004B4E9C">
        <w:t>A hallgatók Imagine (not billable) subscription-je nem alkalmas tárhelyfiók létrehozására, így ők az oktató által létrehozott tárhelyfiókot vagy Storage Emulator-t használhatnak. A Storage Emulator telepítéséhez rendszergazdai jogosultság szükséges.</w:t>
      </w:r>
    </w:p>
    <w:p w14:paraId="3BB64DF4" w14:textId="54E984DE" w:rsidR="00CB1343" w:rsidRDefault="0694B5CE" w:rsidP="00CB1343">
      <w:r w:rsidRPr="0694B5CE">
        <w:rPr>
          <w:b/>
          <w:bCs/>
        </w:rPr>
        <w:t>Technológia</w:t>
      </w:r>
      <w:r>
        <w:t>: Az első példa Windows Forms, míg a második ASP.NET MVC technológiával készült. Mindkét példa könnyen átültethető a másik technológiára, így ha hallgatóink nem ismerik valamelyiket, könnyen igazíthatjuk ehhez a laborgyakorlatot is.</w:t>
      </w:r>
    </w:p>
    <w:p w14:paraId="1D9B0E12" w14:textId="3F11BF9C" w:rsidR="002A5B14" w:rsidRDefault="0694B5CE" w:rsidP="00CB1343">
      <w:r w:rsidRPr="0694B5CE">
        <w:rPr>
          <w:b/>
          <w:bCs/>
        </w:rPr>
        <w:t>Időgazdálkodás</w:t>
      </w:r>
      <w:r>
        <w:t>: A gyakorlatok 90 perc alatt történő befejezéséhez érdemes a feladatok egyes részeit elhagyni, vagy a nagyobb forráskódrészleteket előre megosztani a hallgatókkal.</w:t>
      </w:r>
    </w:p>
    <w:p w14:paraId="44EF0F2A" w14:textId="77777777" w:rsidR="00CB1343" w:rsidRPr="00CB1343" w:rsidRDefault="00CB1343" w:rsidP="00CB1343"/>
    <w:p w14:paraId="24D8D9FC" w14:textId="77777777" w:rsidR="00CB1343" w:rsidRDefault="00CB1343">
      <w:pPr>
        <w:jc w:val="left"/>
        <w:rPr>
          <w:rFonts w:asciiTheme="majorHAnsi" w:eastAsiaTheme="majorEastAsia" w:hAnsiTheme="majorHAnsi" w:cstheme="majorBidi"/>
          <w:b/>
          <w:bCs/>
          <w:smallCaps/>
          <w:color w:val="8C2532"/>
          <w:sz w:val="32"/>
          <w:szCs w:val="28"/>
        </w:rPr>
      </w:pPr>
      <w:r>
        <w:br w:type="page"/>
      </w:r>
    </w:p>
    <w:p w14:paraId="44C22616" w14:textId="662418E8" w:rsidR="00EB0A8C" w:rsidRDefault="0694B5CE" w:rsidP="004B4E9C">
      <w:pPr>
        <w:pStyle w:val="Cmsor3"/>
      </w:pPr>
      <w:r>
        <w:lastRenderedPageBreak/>
        <w:t>Azure Tárhely-fók létrehozása</w:t>
      </w:r>
    </w:p>
    <w:p w14:paraId="4A3C306B" w14:textId="0A332B56" w:rsidR="00F71A01" w:rsidRDefault="00F71A01" w:rsidP="00EB0A8C">
      <w:r>
        <w:t xml:space="preserve">Röviden emlékeztessük a hallgatókat tárhely-fiók szerepére az előadás alapján, majd </w:t>
      </w:r>
      <w:r w:rsidR="00EB0A8C">
        <w:t xml:space="preserve">hozzunk létre egy </w:t>
      </w:r>
      <w:r>
        <w:t>t</w:t>
      </w:r>
      <w:r w:rsidR="00EB0A8C">
        <w:t>árhely fiókot!</w:t>
      </w:r>
      <w:r>
        <w:t xml:space="preserve"> Ehhez az Azure portál (</w:t>
      </w:r>
      <w:hyperlink r:id="rId12" w:history="1">
        <w:r w:rsidRPr="00C5779E">
          <w:rPr>
            <w:rStyle w:val="Hiperhivatkozs"/>
          </w:rPr>
          <w:t>https://portal.azure.com</w:t>
        </w:r>
      </w:hyperlink>
      <w:r>
        <w:t xml:space="preserve">) Új </w:t>
      </w:r>
      <w:r>
        <w:sym w:font="Wingdings" w:char="F0E8"/>
      </w:r>
      <w:r>
        <w:t xml:space="preserve"> Adatok és tárolás </w:t>
      </w:r>
      <w:r>
        <w:sym w:font="Wingdings" w:char="F0E8"/>
      </w:r>
      <w:r>
        <w:t xml:space="preserve"> Tárfiók parancsait használjuk. A tárhely fiók beállításához a lenti paramétereket használjuk:</w:t>
      </w:r>
    </w:p>
    <w:p w14:paraId="01C3E708" w14:textId="11DC61BD" w:rsidR="00EB0A8C" w:rsidRDefault="00D23012" w:rsidP="00EB0A8C">
      <w:pPr>
        <w:jc w:val="center"/>
      </w:pPr>
      <w:r w:rsidRPr="00D23012">
        <w:rPr>
          <w:noProof/>
        </w:rPr>
        <w:drawing>
          <wp:inline distT="0" distB="0" distL="0" distR="0" wp14:anchorId="411209C2" wp14:editId="6C0D1FA1">
            <wp:extent cx="3000794" cy="6668431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5D3C" w14:textId="20C84380" w:rsidR="0016723C" w:rsidRDefault="003B549B" w:rsidP="00AD3D51">
      <w:r>
        <w:t>A névnek globálisan egyedinek kell lennie ezért megadásakor legyünk kreatívak.</w:t>
      </w:r>
    </w:p>
    <w:p w14:paraId="4C0DD01C" w14:textId="77777777" w:rsidR="00EB0A8C" w:rsidRDefault="0694B5CE" w:rsidP="00EB0A8C">
      <w:pPr>
        <w:pStyle w:val="Cmsor1"/>
      </w:pPr>
      <w:r>
        <w:lastRenderedPageBreak/>
        <w:t>Alkalmazásfejlesztés</w:t>
      </w:r>
    </w:p>
    <w:p w14:paraId="48F592A5" w14:textId="77777777" w:rsidR="00EB0A8C" w:rsidRDefault="0694B5CE" w:rsidP="00EB0A8C">
      <w:r>
        <w:t>A következő részben két alkalmazást fogunk készíteni. Az egyik Blob-ok feltöltését, böngészését és letöltését teszi lehetővé Windows Forms alapokon, a másik pedig egy Todo alkalmazás MVC alapokon a Table storage képességeinek a szemléltetésére.</w:t>
      </w:r>
    </w:p>
    <w:p w14:paraId="1007A0EE" w14:textId="77777777" w:rsidR="00EB0A8C" w:rsidRDefault="0694B5CE" w:rsidP="00EB0A8C">
      <w:pPr>
        <w:pStyle w:val="Cmsor2"/>
      </w:pPr>
      <w:r>
        <w:t>Blob tárhely</w:t>
      </w:r>
    </w:p>
    <w:p w14:paraId="0FB58DE6" w14:textId="77777777" w:rsidR="00EB0A8C" w:rsidRPr="008775EC" w:rsidRDefault="0694B5CE" w:rsidP="00EB0A8C">
      <w:pPr>
        <w:pStyle w:val="Cmsor3"/>
      </w:pPr>
      <w:r>
        <w:t>Előkészítés</w:t>
      </w:r>
    </w:p>
    <w:p w14:paraId="43117650" w14:textId="11974739" w:rsidR="00EB0A8C" w:rsidRDefault="0694B5CE" w:rsidP="00EB0A8C">
      <w:r>
        <w:t>Hozzunk létre egy új Windows Forms alkalmazást Visual Studioban (File / New Project / Visual C# / Windows / Windows Forms Application)!</w:t>
      </w:r>
    </w:p>
    <w:p w14:paraId="0FF4B907" w14:textId="18D416B1" w:rsidR="00EB0A8C" w:rsidRDefault="0694B5CE" w:rsidP="00EB0A8C">
      <w:r>
        <w:t>Rögtön adjuk is hozzá a WindowsAzure.Storage NuGet csomagot a projekthez</w:t>
      </w:r>
      <w:r w:rsidR="00BE4A51">
        <w:t xml:space="preserve"> (</w:t>
      </w:r>
      <w:r w:rsidR="00BE4A51" w:rsidRPr="00BE4A51">
        <w:t>Project / Manage NuGet packages… / Browse</w:t>
      </w:r>
      <w:r w:rsidR="00BE4A51">
        <w:t>)</w:t>
      </w:r>
      <w:r>
        <w:t>:</w:t>
      </w:r>
    </w:p>
    <w:p w14:paraId="3A6AEC7A" w14:textId="77777777" w:rsidR="00EB0A8C" w:rsidRDefault="00EB0A8C" w:rsidP="00EB0A8C">
      <w:r>
        <w:rPr>
          <w:noProof/>
        </w:rPr>
        <w:drawing>
          <wp:inline distT="0" distB="0" distL="0" distR="0" wp14:anchorId="5EC56D44" wp14:editId="56FDAB7C">
            <wp:extent cx="6583680" cy="15544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EE13C" w14:textId="77777777" w:rsidR="00EB0A8C" w:rsidRDefault="00EB0A8C" w:rsidP="00EB0A8C"/>
    <w:p w14:paraId="77137743" w14:textId="77777777" w:rsidR="00EB0A8C" w:rsidRDefault="0694B5CE" w:rsidP="00EB0A8C">
      <w:r>
        <w:t>Ezután készítsük el a Windows Forms alkalmazás vázát. Meséljük el, hogy mire lesz képes az alkalmazás:</w:t>
      </w:r>
    </w:p>
    <w:p w14:paraId="40D33595" w14:textId="77777777" w:rsidR="00EB0A8C" w:rsidRDefault="0694B5CE" w:rsidP="00EB0A8C">
      <w:pPr>
        <w:pStyle w:val="Listaszerbekezds"/>
        <w:numPr>
          <w:ilvl w:val="0"/>
          <w:numId w:val="33"/>
        </w:numPr>
      </w:pPr>
      <w:r>
        <w:t>két panel, bal oldalon a konténerek, jobb oldalon a konténerben lévő Blobok</w:t>
      </w:r>
    </w:p>
    <w:p w14:paraId="01BB72DE" w14:textId="77777777" w:rsidR="00EB0A8C" w:rsidRDefault="0694B5CE" w:rsidP="00EB0A8C">
      <w:pPr>
        <w:pStyle w:val="Listaszerbekezds"/>
        <w:numPr>
          <w:ilvl w:val="0"/>
          <w:numId w:val="33"/>
        </w:numPr>
      </w:pPr>
      <w:r>
        <w:t>konténer létrehozása a bal oldalon context menüből</w:t>
      </w:r>
    </w:p>
    <w:p w14:paraId="0F326B0B" w14:textId="77777777" w:rsidR="00EB0A8C" w:rsidRDefault="0694B5CE" w:rsidP="00EB0A8C">
      <w:pPr>
        <w:pStyle w:val="Listaszerbekezds"/>
        <w:numPr>
          <w:ilvl w:val="0"/>
          <w:numId w:val="33"/>
        </w:numPr>
      </w:pPr>
      <w:r>
        <w:t>blob feltöltése a jobb oldalon context menüből</w:t>
      </w:r>
    </w:p>
    <w:p w14:paraId="1C4147E9" w14:textId="77777777" w:rsidR="00EB0A8C" w:rsidRDefault="0694B5CE" w:rsidP="00EB0A8C">
      <w:pPr>
        <w:pStyle w:val="Listaszerbekezds"/>
        <w:numPr>
          <w:ilvl w:val="0"/>
          <w:numId w:val="33"/>
        </w:numPr>
      </w:pPr>
      <w:r>
        <w:t>blob letöltése a jobb oldalon context menüből</w:t>
      </w:r>
    </w:p>
    <w:p w14:paraId="0F7087FE" w14:textId="6A6A0BD6" w:rsidR="00EB0A8C" w:rsidRDefault="0694B5CE" w:rsidP="00EB0A8C">
      <w:r>
        <w:t>Először készítsük el az alkalmazás vázát. A Toolboxból húzzunk egy SplitContainer vezérlőt a Formra és győződjünk meg arról, hogy az elválasztó vonal függőlegesen osztja ketté a Formot (alapbeállítás).</w:t>
      </w:r>
    </w:p>
    <w:p w14:paraId="6B1DE6A6" w14:textId="77777777" w:rsidR="00EB0A8C" w:rsidRDefault="0694B5CE" w:rsidP="00EB0A8C">
      <w:r>
        <w:t>Ezután mind a bal oldali, mind a jobb oldali panelba húzzunk bele a Toolboxból egy ListView-t. Mindkét esetben használjuk a ListView smarttagjét és állítsuk be, hogy a ListView nézete „List” értéken legyen, és hogy ki legyen dokkolva a szülő vezérlőben:</w:t>
      </w:r>
    </w:p>
    <w:p w14:paraId="7526642A" w14:textId="282C2B45" w:rsidR="00EB0A8C" w:rsidRDefault="00D70C1E" w:rsidP="00EB0A8C">
      <w:pPr>
        <w:jc w:val="center"/>
      </w:pPr>
      <w:r w:rsidRPr="00D70C1E">
        <w:rPr>
          <w:noProof/>
        </w:rPr>
        <w:lastRenderedPageBreak/>
        <w:drawing>
          <wp:inline distT="0" distB="0" distL="0" distR="0" wp14:anchorId="57D9D055" wp14:editId="240B2D16">
            <wp:extent cx="6645910" cy="4041140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94D2" w14:textId="7273E67C" w:rsidR="00EB0A8C" w:rsidRDefault="0694B5CE" w:rsidP="00EB0A8C">
      <w:r>
        <w:t>Nevezzük el a baloldalit lvContainer</w:t>
      </w:r>
      <w:r w:rsidR="00BE4A51">
        <w:t>s</w:t>
      </w:r>
      <w:r>
        <w:t>-nek, a jobb oldali</w:t>
      </w:r>
      <w:r w:rsidR="00BE4A51">
        <w:t>t</w:t>
      </w:r>
      <w:r>
        <w:t xml:space="preserve"> lvBlob</w:t>
      </w:r>
      <w:r w:rsidR="00BE4A51">
        <w:t>s</w:t>
      </w:r>
      <w:r>
        <w:t xml:space="preserve">-nak. Ezután húzzunk még rá </w:t>
      </w:r>
      <w:r w:rsidR="00D70C1E">
        <w:t>2</w:t>
      </w:r>
      <w:r>
        <w:t xml:space="preserve"> ContextMenuStrip-et a Toolboxról a Formra. Végezzük el a következő műveleteket:</w:t>
      </w:r>
    </w:p>
    <w:p w14:paraId="3BA315FB" w14:textId="77777777" w:rsidR="00EB0A8C" w:rsidRDefault="0694B5CE" w:rsidP="00EB0A8C">
      <w:pPr>
        <w:pStyle w:val="Listaszerbekezds"/>
        <w:numPr>
          <w:ilvl w:val="0"/>
          <w:numId w:val="34"/>
        </w:numPr>
      </w:pPr>
      <w:r>
        <w:t>contextMenuStrip1: Adjunk hozzá egy új menüelemet, Create container néven. Ezután az lvContainer vezérlő tulajdonságai között a ContextMenuStrip tulajdonság értékét állítsuk be erre a vezérlőre.</w:t>
      </w:r>
    </w:p>
    <w:p w14:paraId="661CEA5B" w14:textId="77777777" w:rsidR="00EB0A8C" w:rsidRDefault="0694B5CE" w:rsidP="00EB0A8C">
      <w:pPr>
        <w:pStyle w:val="Listaszerbekezds"/>
        <w:numPr>
          <w:ilvl w:val="0"/>
          <w:numId w:val="34"/>
        </w:numPr>
      </w:pPr>
      <w:r>
        <w:t>contextMenuStrip2: Adjunk hozzá egy új menüelemet, Upload blob néven. Nevezzük át uploadBlob-ra. Ezután az lvBlob vezérlő tulajdonságai között a ContextMenuStrip tulajdonság értékét állítsuk be erre a vezérlőre.</w:t>
      </w:r>
    </w:p>
    <w:p w14:paraId="2C40D1EA" w14:textId="25880FD8" w:rsidR="00EB0A8C" w:rsidRDefault="0694B5CE" w:rsidP="00EB0A8C">
      <w:r>
        <w:t>Ha most elindítjuk az alkalmazást, még nem látunk semmit, de a panel két oldalában a context menük már előjönnek.</w:t>
      </w:r>
    </w:p>
    <w:p w14:paraId="207F91A3" w14:textId="4DAF718D" w:rsidR="00EB0A8C" w:rsidRDefault="0694B5CE" w:rsidP="00EB0A8C">
      <w:r>
        <w:t>Ezután vegyünk fel egy új, statikus osztályt a projektbe Clo</w:t>
      </w:r>
      <w:r w:rsidR="00AD3D51">
        <w:t>u</w:t>
      </w:r>
      <w:r>
        <w:t>dManager néven. Ide fogjuk majd megírni az üzleti logikát (konténerek és blobok listázása, letöltés, feltöltés). Vegyünk fel két statikus mezőt:</w:t>
      </w:r>
    </w:p>
    <w:p w14:paraId="5902D15C" w14:textId="77777777" w:rsidR="00EB0A8C" w:rsidRPr="00FC39D4" w:rsidRDefault="00EB0A8C" w:rsidP="00EB0A8C">
      <w:pPr>
        <w:pStyle w:val="Kdblokk"/>
        <w:rPr>
          <w:color w:val="000000"/>
        </w:rPr>
      </w:pPr>
      <w:r w:rsidRPr="00FC39D4">
        <w:t>public</w:t>
      </w:r>
      <w:r w:rsidRPr="00FC39D4">
        <w:rPr>
          <w:color w:val="000000"/>
        </w:rPr>
        <w:t xml:space="preserve"> </w:t>
      </w:r>
      <w:r w:rsidRPr="00FC39D4">
        <w:t>static</w:t>
      </w:r>
      <w:r w:rsidRPr="00FC39D4">
        <w:rPr>
          <w:color w:val="000000"/>
        </w:rPr>
        <w:t xml:space="preserve"> </w:t>
      </w:r>
      <w:r w:rsidRPr="00FC39D4">
        <w:t>class</w:t>
      </w:r>
      <w:r w:rsidRPr="00FC39D4">
        <w:rPr>
          <w:color w:val="000000"/>
        </w:rPr>
        <w:t xml:space="preserve"> </w:t>
      </w:r>
      <w:r w:rsidRPr="00FC39D4">
        <w:rPr>
          <w:color w:val="2B91AF"/>
        </w:rPr>
        <w:t>CloudManager</w:t>
      </w:r>
    </w:p>
    <w:p w14:paraId="5C26AAA2" w14:textId="77777777" w:rsidR="00EB0A8C" w:rsidRPr="00FC39D4" w:rsidRDefault="00EB0A8C" w:rsidP="00EB0A8C">
      <w:pPr>
        <w:pStyle w:val="Kdblokk"/>
        <w:rPr>
          <w:color w:val="000000"/>
        </w:rPr>
      </w:pPr>
      <w:r w:rsidRPr="00FC39D4">
        <w:rPr>
          <w:color w:val="000000"/>
        </w:rPr>
        <w:t>{</w:t>
      </w:r>
    </w:p>
    <w:p w14:paraId="526CFE7D" w14:textId="28918B8D" w:rsidR="00EB0A8C" w:rsidRPr="00FC39D4" w:rsidRDefault="00EB0A8C" w:rsidP="00EB0A8C">
      <w:pPr>
        <w:pStyle w:val="Kdblokk"/>
        <w:rPr>
          <w:color w:val="000000"/>
        </w:rPr>
      </w:pPr>
      <w:r w:rsidRPr="00FC39D4">
        <w:rPr>
          <w:color w:val="000000"/>
        </w:rPr>
        <w:t xml:space="preserve">   </w:t>
      </w:r>
      <w:r w:rsidRPr="00FC39D4">
        <w:t>private</w:t>
      </w:r>
      <w:r w:rsidRPr="00FC39D4">
        <w:rPr>
          <w:color w:val="000000"/>
        </w:rPr>
        <w:t xml:space="preserve"> </w:t>
      </w:r>
      <w:r w:rsidRPr="00FC39D4">
        <w:t>static</w:t>
      </w:r>
      <w:r w:rsidRPr="00FC39D4">
        <w:rPr>
          <w:color w:val="000000"/>
        </w:rPr>
        <w:t xml:space="preserve"> </w:t>
      </w:r>
      <w:r w:rsidRPr="00FC39D4">
        <w:t>readonly</w:t>
      </w:r>
      <w:r w:rsidRPr="00FC39D4">
        <w:rPr>
          <w:color w:val="000000"/>
        </w:rPr>
        <w:t xml:space="preserve"> </w:t>
      </w:r>
      <w:r w:rsidRPr="00FC39D4">
        <w:t>string</w:t>
      </w:r>
      <w:r w:rsidRPr="00FC39D4">
        <w:rPr>
          <w:color w:val="000000"/>
        </w:rPr>
        <w:t xml:space="preserve"> connectionString = </w:t>
      </w:r>
      <w:r w:rsidRPr="00FC39D4">
        <w:rPr>
          <w:color w:val="A31515"/>
        </w:rPr>
        <w:t>""</w:t>
      </w:r>
      <w:r w:rsidR="00BE4A51" w:rsidRPr="00FC39D4">
        <w:rPr>
          <w:color w:val="A31515"/>
        </w:rPr>
        <w:t>;</w:t>
      </w:r>
    </w:p>
    <w:p w14:paraId="3A6BE1FE" w14:textId="77777777" w:rsidR="00EB0A8C" w:rsidRPr="00FC39D4" w:rsidRDefault="00EB0A8C" w:rsidP="00EB0A8C">
      <w:pPr>
        <w:pStyle w:val="Kdblokk"/>
        <w:rPr>
          <w:color w:val="000000"/>
        </w:rPr>
      </w:pPr>
      <w:r w:rsidRPr="00FC39D4">
        <w:rPr>
          <w:color w:val="000000"/>
        </w:rPr>
        <w:t xml:space="preserve">   </w:t>
      </w:r>
      <w:r w:rsidRPr="00FC39D4">
        <w:t>private</w:t>
      </w:r>
      <w:r w:rsidRPr="00FC39D4">
        <w:rPr>
          <w:color w:val="000000"/>
        </w:rPr>
        <w:t xml:space="preserve"> </w:t>
      </w:r>
      <w:r w:rsidRPr="00FC39D4">
        <w:t>static</w:t>
      </w:r>
      <w:r w:rsidRPr="00FC39D4">
        <w:rPr>
          <w:color w:val="000000"/>
        </w:rPr>
        <w:t xml:space="preserve"> </w:t>
      </w:r>
      <w:r w:rsidRPr="00FC39D4">
        <w:rPr>
          <w:color w:val="2B91AF"/>
        </w:rPr>
        <w:t>CloudStorageAccount</w:t>
      </w:r>
      <w:r w:rsidRPr="00FC39D4">
        <w:rPr>
          <w:color w:val="000000"/>
        </w:rPr>
        <w:t xml:space="preserve"> account = </w:t>
      </w:r>
      <w:r w:rsidRPr="00FC39D4">
        <w:rPr>
          <w:color w:val="2B91AF"/>
        </w:rPr>
        <w:t>CloudStorageAccount</w:t>
      </w:r>
      <w:r w:rsidRPr="00FC39D4">
        <w:rPr>
          <w:color w:val="000000"/>
        </w:rPr>
        <w:t>.Parse( connectionString );</w:t>
      </w:r>
    </w:p>
    <w:p w14:paraId="57C9AC48" w14:textId="77777777" w:rsidR="00EB0A8C" w:rsidRDefault="00EB0A8C" w:rsidP="00EB0A8C">
      <w:pPr>
        <w:pStyle w:val="Kdblokk"/>
      </w:pPr>
      <w:r w:rsidRPr="00FC39D4">
        <w:rPr>
          <w:color w:val="000000"/>
        </w:rPr>
        <w:t>}</w:t>
      </w:r>
    </w:p>
    <w:p w14:paraId="4E126310" w14:textId="7B46A4C0" w:rsidR="00244F9D" w:rsidRDefault="00244F9D" w:rsidP="00244F9D">
      <w:pPr>
        <w:pStyle w:val="Listaszerbekezds"/>
        <w:numPr>
          <w:ilvl w:val="0"/>
          <w:numId w:val="35"/>
        </w:numPr>
      </w:pPr>
      <w:r>
        <w:t>A connectionString értékét a következőképpen kell előállítani:</w:t>
      </w:r>
    </w:p>
    <w:p w14:paraId="3AD1BFAF" w14:textId="7B6CCD30" w:rsidR="00244F9D" w:rsidRPr="008313FD" w:rsidRDefault="00244F9D" w:rsidP="00244F9D">
      <w:pPr>
        <w:pStyle w:val="Listaszerbekezds"/>
        <w:rPr>
          <w:rStyle w:val="Kdinline"/>
          <w:rFonts w:eastAsiaTheme="minorEastAsia"/>
          <w:lang w:val="hu-HU"/>
        </w:rPr>
      </w:pPr>
      <w:r w:rsidRPr="008313FD">
        <w:rPr>
          <w:rStyle w:val="Kdinline"/>
          <w:rFonts w:eastAsiaTheme="minorEastAsia"/>
          <w:lang w:val="hu-HU"/>
        </w:rPr>
        <w:lastRenderedPageBreak/>
        <w:t>DefaultEndpointsProtocol=http;AccountName=(…);AccountKey=(…)</w:t>
      </w:r>
    </w:p>
    <w:p w14:paraId="1808ADA4" w14:textId="3F354E58" w:rsidR="00244F9D" w:rsidRDefault="005E6B6F" w:rsidP="00244F9D">
      <w:r>
        <w:t>Az AccountName helyére kerül a tárfiók neve, amit megadtunk a létrehozáskor (ebben a példában azuretananyag2), az AccountKey-t pedig a portálról tudjuk megkapni, a tárfiók beállításainál az elérési kulcsok közül a key1-et kell használunk.</w:t>
      </w:r>
    </w:p>
    <w:p w14:paraId="072C07D6" w14:textId="7A455C6F" w:rsidR="005E6B6F" w:rsidRDefault="00B42F20" w:rsidP="00244F9D">
      <w:r w:rsidRPr="0016723C">
        <w:rPr>
          <w:noProof/>
        </w:rPr>
        <w:drawing>
          <wp:inline distT="0" distB="0" distL="0" distR="0" wp14:anchorId="51F7F5E0" wp14:editId="17F453EC">
            <wp:extent cx="6645910" cy="3454400"/>
            <wp:effectExtent l="0" t="0" r="254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61A" w14:textId="77777777" w:rsidR="00EB0A8C" w:rsidRDefault="0694B5CE" w:rsidP="00EB0A8C">
      <w:pPr>
        <w:pStyle w:val="Listaszerbekezds"/>
        <w:numPr>
          <w:ilvl w:val="0"/>
          <w:numId w:val="35"/>
        </w:numPr>
      </w:pPr>
      <w:r>
        <w:t>Az account nevű adattag fog majd belépési pontot nyújtani a blob tárhely felé. Ezen keresztül tudjuk a tárhellyel a kapcsolatot felvenni, műveleteket végezni.</w:t>
      </w:r>
    </w:p>
    <w:p w14:paraId="1424C54F" w14:textId="77777777" w:rsidR="00EB0A8C" w:rsidRDefault="0694B5CE" w:rsidP="00EB0A8C">
      <w:pPr>
        <w:pStyle w:val="Tipp"/>
      </w:pPr>
      <w:r>
        <w:t>Ha nem szeretnénk valódi felhős tárhelyhez csatlakozni, az account változó értéke lehet CloudStorageAccount.DevelopmentStorage. Ebben az esetben a lokális emulátorhoz fogunk csatlakozni (ne felejtsük el elindítani előtte!).</w:t>
      </w:r>
    </w:p>
    <w:p w14:paraId="61B23493" w14:textId="77777777" w:rsidR="00EB0A8C" w:rsidRDefault="0694B5CE" w:rsidP="00EB0A8C">
      <w:pPr>
        <w:pStyle w:val="Cmsor3"/>
      </w:pPr>
      <w:r>
        <w:t>Konténerek megjelenítése</w:t>
      </w:r>
    </w:p>
    <w:p w14:paraId="0C97D32E" w14:textId="4136D6C4" w:rsidR="00EB0A8C" w:rsidRDefault="0694B5CE" w:rsidP="00EB0A8C">
      <w:r>
        <w:t xml:space="preserve">Első feladatként listázzuk ki a konténereket. Ehhez vegyünk fel egy új műveletet a </w:t>
      </w:r>
      <w:r w:rsidR="00BB2295">
        <w:t>Cloud</w:t>
      </w:r>
      <w:r>
        <w:t>Manager osztályba:</w:t>
      </w:r>
    </w:p>
    <w:p w14:paraId="378D5524" w14:textId="77777777" w:rsidR="00EB0A8C" w:rsidRPr="00FC39D4" w:rsidRDefault="00EB0A8C" w:rsidP="00EB0A8C">
      <w:pPr>
        <w:pStyle w:val="Kdblokk"/>
        <w:rPr>
          <w:color w:val="000000"/>
        </w:rPr>
      </w:pPr>
      <w:r w:rsidRPr="00FC39D4">
        <w:rPr>
          <w:color w:val="0000FF"/>
        </w:rPr>
        <w:t>public</w:t>
      </w:r>
      <w:r w:rsidRPr="00FC39D4">
        <w:rPr>
          <w:color w:val="000000"/>
        </w:rPr>
        <w:t xml:space="preserve"> </w:t>
      </w:r>
      <w:r w:rsidRPr="00FC39D4">
        <w:rPr>
          <w:color w:val="0000FF"/>
        </w:rPr>
        <w:t>static</w:t>
      </w:r>
      <w:r w:rsidRPr="00FC39D4">
        <w:rPr>
          <w:color w:val="000000"/>
        </w:rPr>
        <w:t xml:space="preserve"> </w:t>
      </w:r>
      <w:r w:rsidRPr="00FC39D4">
        <w:t>List</w:t>
      </w:r>
      <w:r w:rsidRPr="00FC39D4">
        <w:rPr>
          <w:color w:val="000000"/>
        </w:rPr>
        <w:t>&lt;</w:t>
      </w:r>
      <w:r w:rsidRPr="00FC39D4">
        <w:t>CloudBlobContainer</w:t>
      </w:r>
      <w:r w:rsidRPr="00FC39D4">
        <w:rPr>
          <w:color w:val="000000"/>
        </w:rPr>
        <w:t>&gt; GetContainers()</w:t>
      </w:r>
    </w:p>
    <w:p w14:paraId="44082038" w14:textId="77777777" w:rsidR="00EB0A8C" w:rsidRPr="00FC39D4" w:rsidRDefault="00EB0A8C" w:rsidP="00EB0A8C">
      <w:pPr>
        <w:pStyle w:val="Kdblokk"/>
        <w:rPr>
          <w:color w:val="000000"/>
        </w:rPr>
      </w:pPr>
      <w:r w:rsidRPr="00FC39D4">
        <w:rPr>
          <w:color w:val="000000"/>
        </w:rPr>
        <w:t>{</w:t>
      </w:r>
    </w:p>
    <w:p w14:paraId="06C8CB88" w14:textId="77777777" w:rsidR="00EB0A8C" w:rsidRPr="00FC39D4" w:rsidRDefault="00EB0A8C" w:rsidP="00EB0A8C">
      <w:pPr>
        <w:pStyle w:val="Kdblokk"/>
        <w:rPr>
          <w:color w:val="000000"/>
        </w:rPr>
      </w:pPr>
      <w:r w:rsidRPr="00FC39D4">
        <w:rPr>
          <w:color w:val="0000FF"/>
        </w:rPr>
        <w:t xml:space="preserve">  var</w:t>
      </w:r>
      <w:r w:rsidRPr="00FC39D4">
        <w:rPr>
          <w:color w:val="000000"/>
        </w:rPr>
        <w:t xml:space="preserve"> client = account.CreateCloudBlobClient();</w:t>
      </w:r>
    </w:p>
    <w:p w14:paraId="6034C2F2" w14:textId="77777777" w:rsidR="00EB0A8C" w:rsidRPr="00FC39D4" w:rsidRDefault="00EB0A8C" w:rsidP="00EB0A8C">
      <w:pPr>
        <w:pStyle w:val="Kdblokk"/>
        <w:rPr>
          <w:color w:val="000000"/>
        </w:rPr>
      </w:pPr>
      <w:r w:rsidRPr="00FC39D4">
        <w:rPr>
          <w:color w:val="000000"/>
        </w:rPr>
        <w:t xml:space="preserve">  </w:t>
      </w:r>
      <w:r w:rsidRPr="00FC39D4">
        <w:rPr>
          <w:color w:val="0000FF"/>
        </w:rPr>
        <w:t>return</w:t>
      </w:r>
      <w:r w:rsidRPr="00FC39D4">
        <w:rPr>
          <w:color w:val="000000"/>
        </w:rPr>
        <w:t xml:space="preserve"> client.ListContainers().ToList();</w:t>
      </w:r>
    </w:p>
    <w:p w14:paraId="6327B400" w14:textId="77777777" w:rsidR="00EB0A8C" w:rsidRDefault="00EB0A8C" w:rsidP="00EB0A8C">
      <w:pPr>
        <w:pStyle w:val="Kdblokk"/>
      </w:pPr>
      <w:r w:rsidRPr="00FC39D4">
        <w:rPr>
          <w:color w:val="000000"/>
        </w:rPr>
        <w:t>}</w:t>
      </w:r>
    </w:p>
    <w:p w14:paraId="05314808" w14:textId="77777777" w:rsidR="00EB0A8C" w:rsidRDefault="0694B5CE" w:rsidP="00EB0A8C">
      <w:r>
        <w:t>A CloudStorageAccount osztály nem csak a blobok, hanem az összes többi tárhelyszolgáltatás felé is belépési pont. Ezért először egy CloudBlobClient példányt kell létrehoznunk, ami a már a Blob specifikus műveleteket fogja elérhetővé tenni. Egy ilyen művelet a ListContainers(), ami az összes konténert kilistázza.</w:t>
      </w:r>
    </w:p>
    <w:p w14:paraId="4EA52130" w14:textId="40A3D98B" w:rsidR="00EB0A8C" w:rsidRDefault="0694B5CE" w:rsidP="00EB0A8C">
      <w:r>
        <w:lastRenderedPageBreak/>
        <w:t xml:space="preserve">Kössük be ezt a műveletet a Formra! </w:t>
      </w:r>
      <w:r w:rsidR="008F0AE9">
        <w:t>Első</w:t>
      </w:r>
      <w:r>
        <w:t>ként a Form.cs code-behind állományába vegyük fel az alábbi műveletet:</w:t>
      </w:r>
    </w:p>
    <w:p w14:paraId="439E00AB" w14:textId="77777777" w:rsidR="00EB0A8C" w:rsidRDefault="00EB0A8C" w:rsidP="00EB0A8C">
      <w:pPr>
        <w:pStyle w:val="Kdblokk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PopulateContainers()</w:t>
      </w:r>
    </w:p>
    <w:p w14:paraId="1F8C87AD" w14:textId="77777777" w:rsidR="00EB0A8C" w:rsidRDefault="00EB0A8C" w:rsidP="00EB0A8C">
      <w:pPr>
        <w:pStyle w:val="Kdblokk"/>
      </w:pPr>
      <w:r>
        <w:t>{</w:t>
      </w:r>
    </w:p>
    <w:p w14:paraId="6D3DAC5F" w14:textId="77777777" w:rsidR="00E91D11" w:rsidRDefault="00E91D11" w:rsidP="00E91D11">
      <w:pPr>
        <w:pStyle w:val="Kdblokk"/>
      </w:pPr>
      <w:r>
        <w:t xml:space="preserve">    lvContainers.Items.Clear();</w:t>
      </w:r>
    </w:p>
    <w:p w14:paraId="720A9F03" w14:textId="77777777" w:rsidR="00E91D11" w:rsidRDefault="00E91D11" w:rsidP="00E91D11">
      <w:pPr>
        <w:pStyle w:val="Kdblokk"/>
      </w:pPr>
      <w:r>
        <w:t xml:space="preserve">    </w:t>
      </w:r>
      <w:r>
        <w:rPr>
          <w:color w:val="2B91AF"/>
        </w:rPr>
        <w:t>List</w:t>
      </w:r>
      <w:r>
        <w:t>&lt;</w:t>
      </w:r>
      <w:r>
        <w:rPr>
          <w:color w:val="2B91AF"/>
        </w:rPr>
        <w:t>CloudBlobContainer</w:t>
      </w:r>
      <w:r>
        <w:t xml:space="preserve">&gt; containers = </w:t>
      </w:r>
      <w:r>
        <w:rPr>
          <w:color w:val="2B91AF"/>
        </w:rPr>
        <w:t>CloudManager</w:t>
      </w:r>
      <w:r>
        <w:t>.GetContainers();</w:t>
      </w:r>
    </w:p>
    <w:p w14:paraId="1C832283" w14:textId="77777777" w:rsidR="00E91D11" w:rsidRDefault="00E91D11" w:rsidP="00E91D11">
      <w:pPr>
        <w:pStyle w:val="Kdblokk"/>
      </w:pPr>
      <w:r>
        <w:t xml:space="preserve">    </w:t>
      </w:r>
      <w:r>
        <w:rPr>
          <w:color w:val="0000FF"/>
        </w:rPr>
        <w:t>foreach</w:t>
      </w:r>
      <w:r>
        <w:t xml:space="preserve"> (</w:t>
      </w:r>
      <w:r>
        <w:rPr>
          <w:color w:val="0000FF"/>
        </w:rPr>
        <w:t>var</w:t>
      </w:r>
      <w:r>
        <w:t xml:space="preserve"> container </w:t>
      </w:r>
      <w:r>
        <w:rPr>
          <w:color w:val="0000FF"/>
        </w:rPr>
        <w:t>in</w:t>
      </w:r>
      <w:r>
        <w:t xml:space="preserve"> containers)</w:t>
      </w:r>
    </w:p>
    <w:p w14:paraId="6DCFCF22" w14:textId="77777777" w:rsidR="00E91D11" w:rsidRDefault="00E91D11" w:rsidP="00E91D11">
      <w:pPr>
        <w:pStyle w:val="Kdblokk"/>
      </w:pPr>
      <w:r>
        <w:t xml:space="preserve">    {</w:t>
      </w:r>
    </w:p>
    <w:p w14:paraId="584A397F" w14:textId="77777777" w:rsidR="00E91D11" w:rsidRDefault="00E91D11" w:rsidP="00E91D11">
      <w:pPr>
        <w:pStyle w:val="Kdblokk"/>
      </w:pPr>
      <w:r>
        <w:t xml:space="preserve">        lvContainers.Items.Add(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ListViewItem</w:t>
      </w:r>
      <w:r>
        <w:t xml:space="preserve"> {Text = container.Name, Tag = container});</w:t>
      </w:r>
    </w:p>
    <w:p w14:paraId="328C9794" w14:textId="77777777" w:rsidR="00E91D11" w:rsidRDefault="00E91D11" w:rsidP="00E91D11">
      <w:pPr>
        <w:pStyle w:val="Kdblokk"/>
      </w:pPr>
      <w:r>
        <w:t xml:space="preserve">    }</w:t>
      </w:r>
    </w:p>
    <w:p w14:paraId="73A47D7C" w14:textId="569FC575" w:rsidR="00E91D11" w:rsidRDefault="00E91D11" w:rsidP="00E91D11">
      <w:pPr>
        <w:pStyle w:val="Kdblokk"/>
      </w:pPr>
      <w:r>
        <w:t>}</w:t>
      </w:r>
    </w:p>
    <w:p w14:paraId="55E7E1C4" w14:textId="77777777" w:rsidR="00EB0A8C" w:rsidRDefault="0694B5CE" w:rsidP="00EB0A8C">
      <w:r>
        <w:t>Először kitöröljük a konténerlistában lévő összes elemet. Ezután pedig az előbb megírt metódussal lekérdezzük az összes konténert, majd mindegyikhez létrehozunk egy ListViewItem objektumpéldányt. Ezeknek a Text tulajdonsága (ami megjelenik a felületen) a konténer neve lesz, a Tag tulajdonsága (egy olyan tulajdonság, ami a vezérlőhöz tetszőleges értéket el tud tárolni későbbi használatra), maga a konténer.</w:t>
      </w:r>
    </w:p>
    <w:p w14:paraId="3BCD0AB9" w14:textId="77777777" w:rsidR="00EB0A8C" w:rsidRDefault="0694B5CE" w:rsidP="00EB0A8C">
      <w:r>
        <w:t>Végül iratkozzunk fel a Form Loaded eseményére és az eseménykezelőt írjuk meg az alábbi módon:</w:t>
      </w:r>
    </w:p>
    <w:p w14:paraId="442131F9" w14:textId="77777777" w:rsidR="00EB0A8C" w:rsidRPr="00FC39D4" w:rsidRDefault="00EB0A8C" w:rsidP="00EB0A8C">
      <w:pPr>
        <w:pStyle w:val="Kdblokk"/>
      </w:pPr>
      <w:r w:rsidRPr="00FC39D4">
        <w:rPr>
          <w:color w:val="0000FF"/>
        </w:rPr>
        <w:t>private</w:t>
      </w:r>
      <w:r w:rsidRPr="00FC39D4">
        <w:t xml:space="preserve"> </w:t>
      </w:r>
      <w:r w:rsidRPr="00FC39D4">
        <w:rPr>
          <w:color w:val="0000FF"/>
        </w:rPr>
        <w:t>void</w:t>
      </w:r>
      <w:r w:rsidRPr="00FC39D4">
        <w:t xml:space="preserve"> Form1_Load( </w:t>
      </w:r>
      <w:r w:rsidRPr="00FC39D4">
        <w:rPr>
          <w:color w:val="0000FF"/>
        </w:rPr>
        <w:t>object</w:t>
      </w:r>
      <w:r w:rsidRPr="00FC39D4">
        <w:t xml:space="preserve"> sender, </w:t>
      </w:r>
      <w:r w:rsidRPr="00FC39D4">
        <w:rPr>
          <w:color w:val="2B91AF"/>
        </w:rPr>
        <w:t>EventArgs</w:t>
      </w:r>
      <w:r w:rsidRPr="00FC39D4">
        <w:t xml:space="preserve"> e )</w:t>
      </w:r>
    </w:p>
    <w:p w14:paraId="48870455" w14:textId="77777777" w:rsidR="00EB0A8C" w:rsidRPr="00FC39D4" w:rsidRDefault="00EB0A8C" w:rsidP="00EB0A8C">
      <w:pPr>
        <w:pStyle w:val="Kdblokk"/>
      </w:pPr>
      <w:r w:rsidRPr="00FC39D4">
        <w:t>{</w:t>
      </w:r>
    </w:p>
    <w:p w14:paraId="7EBE19C6" w14:textId="77777777" w:rsidR="00EB0A8C" w:rsidRPr="00FC39D4" w:rsidRDefault="00EB0A8C" w:rsidP="00EB0A8C">
      <w:pPr>
        <w:pStyle w:val="Kdblokk"/>
      </w:pPr>
      <w:r w:rsidRPr="00FC39D4">
        <w:t xml:space="preserve">  PopulateContainers();</w:t>
      </w:r>
    </w:p>
    <w:p w14:paraId="5DEFCC85" w14:textId="77777777" w:rsidR="00EB0A8C" w:rsidRDefault="00EB0A8C" w:rsidP="00EB0A8C">
      <w:pPr>
        <w:pStyle w:val="Kdblokk"/>
      </w:pPr>
      <w:r w:rsidRPr="00FC39D4">
        <w:t>}</w:t>
      </w:r>
    </w:p>
    <w:p w14:paraId="5385F371" w14:textId="77777777" w:rsidR="00EB0A8C" w:rsidRPr="003F0C9C" w:rsidRDefault="0694B5CE" w:rsidP="00EB0A8C">
      <w:r>
        <w:t>Ha most elindítjuk az alkalmazást, akkor egyelőre még nem látunk semmit, hiszen egyelőre nincsenek konténereink. Létrehozhatunk egyet a Visual Studio Cloud Explorerben, hogy kipróbáljuk, valóban jól működik-e a kód.</w:t>
      </w:r>
    </w:p>
    <w:p w14:paraId="54D909D2" w14:textId="0A8D7671" w:rsidR="00EB0A8C" w:rsidRPr="003F0C9C" w:rsidRDefault="0694B5CE" w:rsidP="00EB0A8C">
      <w:r>
        <w:t xml:space="preserve">Írjuk meg a </w:t>
      </w:r>
      <w:r w:rsidR="009D4380">
        <w:t>Cloud</w:t>
      </w:r>
      <w:r>
        <w:t>Manager-be a konténer létrehozását:</w:t>
      </w:r>
    </w:p>
    <w:p w14:paraId="255A99FA" w14:textId="77777777" w:rsidR="00EB0A8C" w:rsidRPr="00FC39D4" w:rsidRDefault="00EB0A8C" w:rsidP="00EB0A8C">
      <w:pPr>
        <w:pStyle w:val="Kdblokk"/>
      </w:pPr>
      <w:r w:rsidRPr="00FC39D4">
        <w:rPr>
          <w:color w:val="0000FF"/>
        </w:rPr>
        <w:t>public</w:t>
      </w:r>
      <w:r w:rsidRPr="00FC39D4">
        <w:t xml:space="preserve"> </w:t>
      </w:r>
      <w:r w:rsidRPr="00FC39D4">
        <w:rPr>
          <w:color w:val="0000FF"/>
        </w:rPr>
        <w:t>static</w:t>
      </w:r>
      <w:r w:rsidRPr="00FC39D4">
        <w:t xml:space="preserve"> </w:t>
      </w:r>
      <w:r w:rsidRPr="00FC39D4">
        <w:rPr>
          <w:color w:val="0000FF"/>
        </w:rPr>
        <w:t>void</w:t>
      </w:r>
      <w:r w:rsidRPr="00FC39D4">
        <w:t xml:space="preserve"> CreateContainer( </w:t>
      </w:r>
      <w:r w:rsidRPr="00FC39D4">
        <w:rPr>
          <w:color w:val="0000FF"/>
        </w:rPr>
        <w:t>string</w:t>
      </w:r>
      <w:r w:rsidRPr="00FC39D4">
        <w:t xml:space="preserve"> containerName )</w:t>
      </w:r>
    </w:p>
    <w:p w14:paraId="1FD1D9BF" w14:textId="77777777" w:rsidR="00EB0A8C" w:rsidRPr="00FC39D4" w:rsidRDefault="00EB0A8C" w:rsidP="00EB0A8C">
      <w:pPr>
        <w:pStyle w:val="Kdblokk"/>
      </w:pPr>
      <w:r w:rsidRPr="00FC39D4">
        <w:t>{</w:t>
      </w:r>
    </w:p>
    <w:p w14:paraId="509B4AA1" w14:textId="77777777" w:rsidR="00EB0A8C" w:rsidRPr="00FC39D4" w:rsidRDefault="00EB0A8C" w:rsidP="00EB0A8C">
      <w:pPr>
        <w:pStyle w:val="Kdblokk"/>
      </w:pPr>
      <w:r w:rsidRPr="00FC39D4">
        <w:rPr>
          <w:color w:val="0000FF"/>
        </w:rPr>
        <w:t xml:space="preserve">  var</w:t>
      </w:r>
      <w:r w:rsidRPr="00FC39D4">
        <w:t xml:space="preserve"> client = account.CreateCloudBlobClient();</w:t>
      </w:r>
    </w:p>
    <w:p w14:paraId="708ADEF2" w14:textId="77777777" w:rsidR="00EB0A8C" w:rsidRPr="00FC39D4" w:rsidRDefault="00EB0A8C" w:rsidP="00EB0A8C">
      <w:pPr>
        <w:pStyle w:val="Kdblokk"/>
      </w:pPr>
      <w:r w:rsidRPr="00FC39D4">
        <w:t xml:space="preserve">  </w:t>
      </w:r>
      <w:r w:rsidRPr="00FC39D4">
        <w:rPr>
          <w:color w:val="0000FF"/>
        </w:rPr>
        <w:t>var</w:t>
      </w:r>
      <w:r w:rsidRPr="00FC39D4">
        <w:t xml:space="preserve"> container = client.GetContainerReference( containerName );</w:t>
      </w:r>
    </w:p>
    <w:p w14:paraId="1A97EFAA" w14:textId="77777777" w:rsidR="00EB0A8C" w:rsidRPr="00FC39D4" w:rsidRDefault="00EB0A8C" w:rsidP="00EB0A8C">
      <w:pPr>
        <w:pStyle w:val="Kdblokk"/>
      </w:pPr>
      <w:r w:rsidRPr="00FC39D4">
        <w:t xml:space="preserve">  container.CreateIfNotExists();</w:t>
      </w:r>
    </w:p>
    <w:p w14:paraId="51D20913" w14:textId="77777777" w:rsidR="00EB0A8C" w:rsidRPr="00FC39D4" w:rsidRDefault="00EB0A8C" w:rsidP="00EB0A8C">
      <w:pPr>
        <w:pStyle w:val="Kdblokk"/>
      </w:pPr>
      <w:r w:rsidRPr="00FC39D4">
        <w:t xml:space="preserve">  container.SetPermissions( </w:t>
      </w:r>
      <w:r w:rsidRPr="00FC39D4">
        <w:rPr>
          <w:color w:val="0000FF"/>
        </w:rPr>
        <w:t>new</w:t>
      </w:r>
      <w:r w:rsidRPr="00FC39D4">
        <w:t xml:space="preserve"> </w:t>
      </w:r>
      <w:r w:rsidRPr="00FC39D4">
        <w:rPr>
          <w:color w:val="2B91AF"/>
        </w:rPr>
        <w:t>BlobContainerPermissions</w:t>
      </w:r>
      <w:r w:rsidRPr="00FC39D4">
        <w:t xml:space="preserve"> { </w:t>
      </w:r>
    </w:p>
    <w:p w14:paraId="01B30036" w14:textId="77777777" w:rsidR="00EB0A8C" w:rsidRPr="00FC39D4" w:rsidRDefault="00EB0A8C" w:rsidP="00EB0A8C">
      <w:pPr>
        <w:pStyle w:val="Kdblokk"/>
      </w:pPr>
      <w:r w:rsidRPr="00FC39D4">
        <w:t xml:space="preserve">                                   PublicAccess = </w:t>
      </w:r>
      <w:r w:rsidRPr="00FC39D4">
        <w:rPr>
          <w:color w:val="2B91AF"/>
        </w:rPr>
        <w:t>BlobContainerPublicAccessType</w:t>
      </w:r>
      <w:r w:rsidRPr="00FC39D4">
        <w:t>.Off } );</w:t>
      </w:r>
    </w:p>
    <w:p w14:paraId="4B1BD715" w14:textId="390E5FBF" w:rsidR="00EB0A8C" w:rsidRPr="00AD7185" w:rsidRDefault="00EB0A8C" w:rsidP="00EB0A8C">
      <w:pPr>
        <w:pStyle w:val="Kdblokk"/>
      </w:pPr>
      <w:r w:rsidRPr="00FC39D4">
        <w:t>}</w:t>
      </w:r>
    </w:p>
    <w:p w14:paraId="061714B4" w14:textId="03C10815" w:rsidR="00EB0A8C" w:rsidRDefault="0694B5CE" w:rsidP="00EB0A8C">
      <w:r>
        <w:t>Újra létrehozzuk a CloudBlobClient-et, majd ezen keresztül a GetContainerReference() metódussal a konténerre mutató referenciát. Ez a referencia az adott konténerrel végezhető műveleteket teszi elérhetővé. Egy ilyen művelet a konténer létrehozása, ha még nem létezik, ezt végzi el a CreateIfNotExists() metódus. Egy másik ilyen lehetséges művelet a jogosultságok beállítása, ezt végzi a SetPermissions művelet. Itt</w:t>
      </w:r>
      <w:r w:rsidR="00D652BD">
        <w:t>,</w:t>
      </w:r>
      <w:r>
        <w:t xml:space="preserve"> ha időnk engedi, nézzük meg a többi opciót is.</w:t>
      </w:r>
    </w:p>
    <w:p w14:paraId="3E82003A" w14:textId="77777777" w:rsidR="00EB0A8C" w:rsidRDefault="0694B5CE" w:rsidP="00EB0A8C">
      <w:r>
        <w:t xml:space="preserve">Végül kössük be ezt is a felületre! A contextMenuStrip1 Create container menüelemének Click eseményére iratkozzunk fel. Az eseménykezelőben használjuk a Prompt osztályt arra, hogy bekérjük </w:t>
      </w:r>
      <w:r>
        <w:lastRenderedPageBreak/>
        <w:t>a felhasználótól a konténer nevét (ennek forráskódját célszerű előre a hallgatókhoz eljuttatni, ld. Függelék), majd ezzel a névvel hozzuk létre a konténert az előbb megírt metódus segítségével (végül töltsük újra a konténerek listáját):</w:t>
      </w:r>
    </w:p>
    <w:p w14:paraId="1C4F8BD0" w14:textId="77777777" w:rsidR="00EB0A8C" w:rsidRPr="00FC39D4" w:rsidRDefault="00EB0A8C" w:rsidP="00EB0A8C">
      <w:pPr>
        <w:pStyle w:val="Kdblokk"/>
      </w:pPr>
      <w:r w:rsidRPr="00FC39D4">
        <w:rPr>
          <w:color w:val="0000FF"/>
        </w:rPr>
        <w:t>private</w:t>
      </w:r>
      <w:r w:rsidRPr="00FC39D4">
        <w:t xml:space="preserve"> </w:t>
      </w:r>
      <w:r w:rsidRPr="00FC39D4">
        <w:rPr>
          <w:color w:val="0000FF"/>
        </w:rPr>
        <w:t>void</w:t>
      </w:r>
      <w:r w:rsidRPr="00FC39D4">
        <w:t xml:space="preserve"> createContainerToolStripMenuItem_Click( </w:t>
      </w:r>
      <w:r w:rsidRPr="00FC39D4">
        <w:rPr>
          <w:color w:val="0000FF"/>
        </w:rPr>
        <w:t>object</w:t>
      </w:r>
      <w:r w:rsidRPr="00FC39D4">
        <w:t xml:space="preserve"> sender, </w:t>
      </w:r>
      <w:r w:rsidRPr="00FC39D4">
        <w:rPr>
          <w:color w:val="2B91AF"/>
        </w:rPr>
        <w:t>EventArgs</w:t>
      </w:r>
      <w:r w:rsidRPr="00FC39D4">
        <w:t xml:space="preserve"> e )</w:t>
      </w:r>
    </w:p>
    <w:p w14:paraId="32B35CC4" w14:textId="77777777" w:rsidR="00EB0A8C" w:rsidRPr="00FC39D4" w:rsidRDefault="00EB0A8C" w:rsidP="00EB0A8C">
      <w:pPr>
        <w:pStyle w:val="Kdblokk"/>
      </w:pPr>
      <w:r w:rsidRPr="00FC39D4">
        <w:t>{</w:t>
      </w:r>
    </w:p>
    <w:p w14:paraId="25FA9981" w14:textId="77777777" w:rsidR="00EB0A8C" w:rsidRPr="00FC39D4" w:rsidRDefault="00EB0A8C" w:rsidP="00EB0A8C">
      <w:pPr>
        <w:pStyle w:val="Kdblokk"/>
      </w:pPr>
      <w:r w:rsidRPr="00FC39D4">
        <w:rPr>
          <w:color w:val="0000FF"/>
        </w:rPr>
        <w:t xml:space="preserve">  string</w:t>
      </w:r>
      <w:r w:rsidRPr="00FC39D4">
        <w:t xml:space="preserve"> containerName = </w:t>
      </w:r>
      <w:r w:rsidRPr="00FC39D4">
        <w:rPr>
          <w:color w:val="2B91AF"/>
        </w:rPr>
        <w:t>Prompt</w:t>
      </w:r>
      <w:r w:rsidRPr="00FC39D4">
        <w:t xml:space="preserve">.ShowDialog( </w:t>
      </w:r>
      <w:r w:rsidRPr="00FC39D4">
        <w:rPr>
          <w:color w:val="A31515"/>
        </w:rPr>
        <w:t>"Container name"</w:t>
      </w:r>
      <w:r w:rsidRPr="00FC39D4">
        <w:t xml:space="preserve">, </w:t>
      </w:r>
      <w:r w:rsidRPr="00FC39D4">
        <w:rPr>
          <w:color w:val="A31515"/>
        </w:rPr>
        <w:t>"Create container"</w:t>
      </w:r>
      <w:r w:rsidRPr="00FC39D4">
        <w:t xml:space="preserve"> );</w:t>
      </w:r>
    </w:p>
    <w:p w14:paraId="19DFBC96" w14:textId="77777777" w:rsidR="00EB0A8C" w:rsidRPr="00FC39D4" w:rsidRDefault="00EB0A8C" w:rsidP="00EB0A8C">
      <w:pPr>
        <w:pStyle w:val="Kdblokk"/>
      </w:pPr>
      <w:r w:rsidRPr="00FC39D4">
        <w:rPr>
          <w:color w:val="2B91AF"/>
        </w:rPr>
        <w:t xml:space="preserve">  CloudManager</w:t>
      </w:r>
      <w:r w:rsidRPr="00FC39D4">
        <w:t xml:space="preserve">.CreateContainer( containerName );            </w:t>
      </w:r>
    </w:p>
    <w:p w14:paraId="37528E59" w14:textId="77777777" w:rsidR="00EB0A8C" w:rsidRPr="00FC39D4" w:rsidRDefault="00EB0A8C" w:rsidP="00EB0A8C">
      <w:pPr>
        <w:pStyle w:val="Kdblokk"/>
      </w:pPr>
      <w:r w:rsidRPr="00FC39D4">
        <w:t xml:space="preserve">  PopulateContainers();</w:t>
      </w:r>
    </w:p>
    <w:p w14:paraId="752BCD96" w14:textId="77777777" w:rsidR="00EB0A8C" w:rsidRDefault="00EB0A8C" w:rsidP="00EB0A8C">
      <w:pPr>
        <w:pStyle w:val="Kdblokk"/>
      </w:pPr>
      <w:r w:rsidRPr="00FC39D4">
        <w:t>}</w:t>
      </w:r>
    </w:p>
    <w:p w14:paraId="2C7AEADB" w14:textId="16C8D8E6" w:rsidR="00EB0A8C" w:rsidRDefault="0694B5CE" w:rsidP="00EB0A8C">
      <w:r>
        <w:t>Ha most elindítjuk az alkalmazást, már tudnunk kell konténereket felvenni a bal oldali nézetben.</w:t>
      </w:r>
      <w:r w:rsidR="00C93346">
        <w:t xml:space="preserve"> Ha a </w:t>
      </w:r>
      <w:r w:rsidR="0052658A">
        <w:t>tároló</w:t>
      </w:r>
      <w:r w:rsidR="00C93346">
        <w:t xml:space="preserve"> nevébe ékezetes betűt</w:t>
      </w:r>
      <w:r w:rsidR="0052658A">
        <w:t xml:space="preserve"> vagy szóközt</w:t>
      </w:r>
      <w:r w:rsidR="00C93346">
        <w:t xml:space="preserve"> írunk, akkor hibát fogunk kapni.</w:t>
      </w:r>
    </w:p>
    <w:p w14:paraId="029094AD" w14:textId="77777777" w:rsidR="00EB0A8C" w:rsidRDefault="0694B5CE" w:rsidP="00EB0A8C">
      <w:pPr>
        <w:pStyle w:val="Cmsor3"/>
      </w:pPr>
      <w:r>
        <w:t>Blobok feltöltése</w:t>
      </w:r>
    </w:p>
    <w:p w14:paraId="7FA45E67" w14:textId="40D7BEF9" w:rsidR="00EB0A8C" w:rsidRDefault="0694B5CE" w:rsidP="00EB0A8C">
      <w:r>
        <w:t xml:space="preserve">A következő lépés a blobok feltöltésének megírása. Ehhez az alábbi műveletet vegyük fel a </w:t>
      </w:r>
      <w:r w:rsidR="00830174">
        <w:t>Cloud</w:t>
      </w:r>
      <w:r>
        <w:t>Managerbe:</w:t>
      </w:r>
    </w:p>
    <w:p w14:paraId="12D59572" w14:textId="77777777" w:rsidR="00075EA3" w:rsidRDefault="00075EA3" w:rsidP="00075EA3">
      <w:pPr>
        <w:pStyle w:val="Kdblokk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UploadBlob(</w:t>
      </w:r>
      <w:r>
        <w:rPr>
          <w:color w:val="0000FF"/>
        </w:rPr>
        <w:t>string</w:t>
      </w:r>
      <w:r>
        <w:t xml:space="preserve"> file, </w:t>
      </w:r>
      <w:r>
        <w:rPr>
          <w:color w:val="2B91AF"/>
        </w:rPr>
        <w:t>CloudBlobContainer</w:t>
      </w:r>
      <w:r>
        <w:t xml:space="preserve"> container)</w:t>
      </w:r>
    </w:p>
    <w:p w14:paraId="26D2F92D" w14:textId="77777777" w:rsidR="00075EA3" w:rsidRDefault="00075EA3" w:rsidP="00075EA3">
      <w:pPr>
        <w:pStyle w:val="Kdblokk"/>
      </w:pPr>
      <w:r>
        <w:t>{</w:t>
      </w:r>
    </w:p>
    <w:p w14:paraId="06AE071F" w14:textId="77777777" w:rsidR="00075EA3" w:rsidRDefault="00075EA3" w:rsidP="00075EA3">
      <w:pPr>
        <w:pStyle w:val="Kdblokk"/>
      </w:pPr>
      <w:r>
        <w:t xml:space="preserve">    </w:t>
      </w:r>
      <w:r>
        <w:rPr>
          <w:color w:val="0000FF"/>
        </w:rPr>
        <w:t>var</w:t>
      </w:r>
      <w:r>
        <w:t xml:space="preserve"> blob = container.GetBlockBlobReference(</w:t>
      </w:r>
      <w:r>
        <w:rPr>
          <w:color w:val="2B91AF"/>
        </w:rPr>
        <w:t>Path</w:t>
      </w:r>
      <w:r>
        <w:t>.GetFileName(file));</w:t>
      </w:r>
    </w:p>
    <w:p w14:paraId="5D53E695" w14:textId="77777777" w:rsidR="00075EA3" w:rsidRDefault="00075EA3" w:rsidP="00075EA3">
      <w:pPr>
        <w:pStyle w:val="Kdblokk"/>
      </w:pPr>
      <w:r>
        <w:t xml:space="preserve">    blob.UploadFromFile(file);</w:t>
      </w:r>
    </w:p>
    <w:p w14:paraId="665AC760" w14:textId="76C1D66A" w:rsidR="00EB0A8C" w:rsidRPr="0045194E" w:rsidRDefault="00EB0A8C" w:rsidP="00EB0A8C">
      <w:pPr>
        <w:pStyle w:val="Kdblokk"/>
      </w:pPr>
      <w:r>
        <w:t>}</w:t>
      </w:r>
    </w:p>
    <w:p w14:paraId="2AADE491" w14:textId="1C751EE5" w:rsidR="00EB0A8C" w:rsidRDefault="0694B5CE" w:rsidP="00EB0A8C">
      <w:r>
        <w:t xml:space="preserve">Először a megadott fájlnak meghatározzuk a nevét (Path.GetFileName()), majd a paraméterként kapott konténeren belül megszerezzük erre a hivatkozást (GetBlockBlobReference()) (itt emlékeztethetünk arra, hogy mi az a blokk blob és miért ezt használjuk). </w:t>
      </w:r>
      <w:r w:rsidR="00075EA3">
        <w:t>A megadott fájl elérési útjának megadásával közvetlenül feltölthető a fájl.</w:t>
      </w:r>
    </w:p>
    <w:p w14:paraId="6C266A03" w14:textId="77777777" w:rsidR="00EB0A8C" w:rsidRDefault="0694B5CE" w:rsidP="00EB0A8C">
      <w:r>
        <w:t>Ezután már csak be kell kötnünk a context menübe a feltöltést. Ehhez az uploadBlob ContextMenuStrip egyetlen menüelemének Click eseményére iratkozzunk fel és az eseménykezelőt az alábbi módon írjuk meg:</w:t>
      </w:r>
    </w:p>
    <w:p w14:paraId="0B5C69FA" w14:textId="77777777" w:rsidR="00EB0A8C" w:rsidRPr="00FC39D4" w:rsidRDefault="00EB0A8C" w:rsidP="00EB0A8C">
      <w:pPr>
        <w:pStyle w:val="Kdblokk"/>
      </w:pPr>
      <w:r w:rsidRPr="00FC39D4">
        <w:rPr>
          <w:color w:val="0000FF"/>
        </w:rPr>
        <w:t>private</w:t>
      </w:r>
      <w:r w:rsidRPr="00FC39D4">
        <w:t xml:space="preserve"> </w:t>
      </w:r>
      <w:r w:rsidRPr="00FC39D4">
        <w:rPr>
          <w:color w:val="0000FF"/>
        </w:rPr>
        <w:t>void</w:t>
      </w:r>
      <w:r w:rsidRPr="00FC39D4">
        <w:t xml:space="preserve"> uploadBlobToolStripMenuItem_Click( </w:t>
      </w:r>
      <w:r w:rsidRPr="00FC39D4">
        <w:rPr>
          <w:color w:val="0000FF"/>
        </w:rPr>
        <w:t>object</w:t>
      </w:r>
      <w:r w:rsidRPr="00FC39D4">
        <w:t xml:space="preserve"> sender, </w:t>
      </w:r>
      <w:r w:rsidRPr="00FC39D4">
        <w:rPr>
          <w:color w:val="2B91AF"/>
        </w:rPr>
        <w:t>EventArgs</w:t>
      </w:r>
      <w:r w:rsidRPr="00FC39D4">
        <w:t xml:space="preserve"> e )</w:t>
      </w:r>
    </w:p>
    <w:p w14:paraId="735A659F" w14:textId="77777777" w:rsidR="00EB0A8C" w:rsidRPr="00FC39D4" w:rsidRDefault="00EB0A8C" w:rsidP="00EB0A8C">
      <w:pPr>
        <w:pStyle w:val="Kdblokk"/>
      </w:pPr>
      <w:r w:rsidRPr="00FC39D4">
        <w:t>{</w:t>
      </w:r>
    </w:p>
    <w:p w14:paraId="6DF981BD" w14:textId="77777777" w:rsidR="00EB0A8C" w:rsidRPr="00FC39D4" w:rsidRDefault="00EB0A8C" w:rsidP="00EB0A8C">
      <w:pPr>
        <w:pStyle w:val="Kdblokk"/>
      </w:pPr>
      <w:r w:rsidRPr="00FC39D4">
        <w:rPr>
          <w:color w:val="0000FF"/>
        </w:rPr>
        <w:t xml:space="preserve">  if</w:t>
      </w:r>
      <w:r w:rsidRPr="00FC39D4">
        <w:t>( lvContainers.SelectedItems.Count != 1 )</w:t>
      </w:r>
    </w:p>
    <w:p w14:paraId="675D8495" w14:textId="60906BF8" w:rsidR="00EB0A8C" w:rsidRPr="00FC39D4" w:rsidRDefault="00EB0A8C" w:rsidP="00EB0A8C">
      <w:pPr>
        <w:pStyle w:val="Kdblokk"/>
      </w:pPr>
      <w:r w:rsidRPr="00FC39D4">
        <w:t xml:space="preserve">     </w:t>
      </w:r>
      <w:r w:rsidRPr="00FC39D4">
        <w:rPr>
          <w:color w:val="0000FF"/>
        </w:rPr>
        <w:t>return</w:t>
      </w:r>
      <w:r w:rsidRPr="00FC39D4">
        <w:t>;</w:t>
      </w:r>
    </w:p>
    <w:p w14:paraId="1F8AE7A8" w14:textId="77777777" w:rsidR="00DC4F42" w:rsidRPr="00FC39D4" w:rsidRDefault="00DC4F42" w:rsidP="00EB0A8C">
      <w:pPr>
        <w:pStyle w:val="Kdblokk"/>
      </w:pPr>
    </w:p>
    <w:p w14:paraId="612B7A5F" w14:textId="77777777" w:rsidR="00EB0A8C" w:rsidRPr="00FC39D4" w:rsidRDefault="00EB0A8C" w:rsidP="00EB0A8C">
      <w:pPr>
        <w:pStyle w:val="Kdblokk"/>
      </w:pPr>
      <w:r w:rsidRPr="00FC39D4">
        <w:rPr>
          <w:color w:val="2B91AF"/>
        </w:rPr>
        <w:t xml:space="preserve">  OpenFileDialog</w:t>
      </w:r>
      <w:r w:rsidRPr="00FC39D4">
        <w:t xml:space="preserve"> getFileDialog = </w:t>
      </w:r>
      <w:r w:rsidRPr="00FC39D4">
        <w:rPr>
          <w:color w:val="0000FF"/>
        </w:rPr>
        <w:t>new</w:t>
      </w:r>
      <w:r w:rsidRPr="00FC39D4">
        <w:t xml:space="preserve"> </w:t>
      </w:r>
      <w:r w:rsidRPr="00FC39D4">
        <w:rPr>
          <w:color w:val="2B91AF"/>
        </w:rPr>
        <w:t>OpenFileDialog</w:t>
      </w:r>
      <w:r w:rsidRPr="00FC39D4">
        <w:t>();</w:t>
      </w:r>
    </w:p>
    <w:p w14:paraId="5C0284E6" w14:textId="77777777" w:rsidR="00EB0A8C" w:rsidRPr="00FC39D4" w:rsidRDefault="00EB0A8C" w:rsidP="00EB0A8C">
      <w:pPr>
        <w:pStyle w:val="Kdblokk"/>
      </w:pPr>
      <w:r w:rsidRPr="00FC39D4">
        <w:rPr>
          <w:color w:val="0000FF"/>
        </w:rPr>
        <w:t xml:space="preserve">  if</w:t>
      </w:r>
      <w:r w:rsidRPr="00FC39D4">
        <w:t xml:space="preserve">( getFileDialog.ShowDialog() == </w:t>
      </w:r>
      <w:r w:rsidRPr="00FC39D4">
        <w:rPr>
          <w:color w:val="2B91AF"/>
        </w:rPr>
        <w:t>DialogResult</w:t>
      </w:r>
      <w:r w:rsidRPr="00FC39D4">
        <w:t>.OK )</w:t>
      </w:r>
    </w:p>
    <w:p w14:paraId="67B14518" w14:textId="77777777" w:rsidR="00EB0A8C" w:rsidRPr="00FC39D4" w:rsidRDefault="00EB0A8C" w:rsidP="00EB0A8C">
      <w:pPr>
        <w:pStyle w:val="Kdblokk"/>
      </w:pPr>
      <w:r w:rsidRPr="00FC39D4">
        <w:t xml:space="preserve">  {</w:t>
      </w:r>
    </w:p>
    <w:p w14:paraId="16B485E2" w14:textId="77777777" w:rsidR="00EB0A8C" w:rsidRPr="00FC39D4" w:rsidRDefault="00EB0A8C" w:rsidP="00EB0A8C">
      <w:pPr>
        <w:pStyle w:val="Kdblokk"/>
      </w:pPr>
      <w:r w:rsidRPr="00FC39D4">
        <w:t xml:space="preserve">         </w:t>
      </w:r>
      <w:r w:rsidRPr="00FC39D4">
        <w:rPr>
          <w:color w:val="2B91AF"/>
        </w:rPr>
        <w:t>CloudManager</w:t>
      </w:r>
      <w:r w:rsidRPr="00FC39D4">
        <w:t xml:space="preserve">.UploadBlob( getFileDialog.FileName, </w:t>
      </w:r>
    </w:p>
    <w:p w14:paraId="2680F29D" w14:textId="77777777" w:rsidR="00EB0A8C" w:rsidRPr="00FC39D4" w:rsidRDefault="00EB0A8C" w:rsidP="00EB0A8C">
      <w:pPr>
        <w:pStyle w:val="Kdblokk"/>
      </w:pPr>
      <w:r w:rsidRPr="00FC39D4">
        <w:t xml:space="preserve">                                  (</w:t>
      </w:r>
      <w:r w:rsidRPr="00FC39D4">
        <w:rPr>
          <w:color w:val="2B91AF"/>
        </w:rPr>
        <w:t>CloudBlobContainer</w:t>
      </w:r>
      <w:r w:rsidRPr="00FC39D4">
        <w:t>)lvContainers.SelectedItems[0].Tag );</w:t>
      </w:r>
    </w:p>
    <w:p w14:paraId="3BE83DC3" w14:textId="77777777" w:rsidR="00EB0A8C" w:rsidRPr="00FC39D4" w:rsidRDefault="00EB0A8C" w:rsidP="00EB0A8C">
      <w:pPr>
        <w:pStyle w:val="Kdblokk"/>
      </w:pPr>
      <w:r w:rsidRPr="00FC39D4">
        <w:t xml:space="preserve">  }</w:t>
      </w:r>
    </w:p>
    <w:p w14:paraId="57963BAE" w14:textId="77777777" w:rsidR="00EB0A8C" w:rsidRDefault="00EB0A8C" w:rsidP="00EB0A8C">
      <w:pPr>
        <w:pStyle w:val="Kdblokk"/>
      </w:pPr>
      <w:r w:rsidRPr="00FC39D4">
        <w:t>}</w:t>
      </w:r>
    </w:p>
    <w:p w14:paraId="397C53E2" w14:textId="77777777" w:rsidR="00EB0A8C" w:rsidRDefault="0694B5CE" w:rsidP="00EB0A8C">
      <w:r>
        <w:t xml:space="preserve">Először meggyőződünk róla, hogy pontosan 1 elem van kijelölve a baloldalon, majd az OpenFileDialog dialógusablak segítségével kitallóztatjuk a fájlt. Végül az előbb megírt műveletnek </w:t>
      </w:r>
      <w:r>
        <w:lastRenderedPageBreak/>
        <w:t>átadjuk paraméterül a fájlnevet és a baloldalon kiválasztott listaelem Tag tulajdonságában lévő CloudBlobContainer objektmot (ezért tároltuk el korábban, itt emlékeztessünk erre).</w:t>
      </w:r>
    </w:p>
    <w:p w14:paraId="71AADE7D" w14:textId="77777777" w:rsidR="00EB0A8C" w:rsidRDefault="0694B5CE" w:rsidP="00EB0A8C">
      <w:r>
        <w:t>Ezután kipróbálhatjuk a feltöltést; a Cloud Explorerben tudjuk ellenőrizni az eredményt.</w:t>
      </w:r>
    </w:p>
    <w:p w14:paraId="43265600" w14:textId="77777777" w:rsidR="00EB0A8C" w:rsidRDefault="0694B5CE" w:rsidP="00EB0A8C">
      <w:pPr>
        <w:pStyle w:val="Cmsor3"/>
      </w:pPr>
      <w:r>
        <w:t>Blobok listázása</w:t>
      </w:r>
    </w:p>
    <w:p w14:paraId="30BE09C1" w14:textId="6597F6E3" w:rsidR="00EB0A8C" w:rsidRDefault="0694B5CE" w:rsidP="00EB0A8C">
      <w:r>
        <w:t>Listázzuk ki a feltöltött blobokat, ha a felhasználó rákattint egy konténerre a bal oldalon! Ehhez először a CloudManagerbe vegyünk fel egy új műveletet:</w:t>
      </w:r>
    </w:p>
    <w:p w14:paraId="0588FD18" w14:textId="77777777" w:rsidR="00EB0A8C" w:rsidRPr="00CA02D2" w:rsidRDefault="00EB0A8C" w:rsidP="00EB0A8C">
      <w:pPr>
        <w:pStyle w:val="Kdblokk"/>
        <w:rPr>
          <w:color w:val="000000"/>
        </w:rPr>
      </w:pPr>
      <w:r w:rsidRPr="00CA02D2">
        <w:rPr>
          <w:color w:val="0000FF"/>
        </w:rPr>
        <w:t>public</w:t>
      </w:r>
      <w:r w:rsidRPr="00CA02D2">
        <w:rPr>
          <w:color w:val="000000"/>
        </w:rPr>
        <w:t xml:space="preserve"> </w:t>
      </w:r>
      <w:r w:rsidRPr="00CA02D2">
        <w:rPr>
          <w:color w:val="0000FF"/>
        </w:rPr>
        <w:t>static</w:t>
      </w:r>
      <w:r w:rsidRPr="00CA02D2">
        <w:rPr>
          <w:color w:val="000000"/>
        </w:rPr>
        <w:t xml:space="preserve"> </w:t>
      </w:r>
      <w:r w:rsidRPr="00CA02D2">
        <w:t>List</w:t>
      </w:r>
      <w:r w:rsidRPr="00CA02D2">
        <w:rPr>
          <w:color w:val="000000"/>
        </w:rPr>
        <w:t>&lt;</w:t>
      </w:r>
      <w:r w:rsidRPr="00CA02D2">
        <w:t>IListBlobItem</w:t>
      </w:r>
      <w:r w:rsidRPr="00CA02D2">
        <w:rPr>
          <w:color w:val="000000"/>
        </w:rPr>
        <w:t xml:space="preserve">&gt; GetBlobs( </w:t>
      </w:r>
      <w:r w:rsidRPr="00CA02D2">
        <w:t>CloudBlobContainer</w:t>
      </w:r>
      <w:r w:rsidRPr="00CA02D2">
        <w:rPr>
          <w:color w:val="000000"/>
        </w:rPr>
        <w:t xml:space="preserve"> container )</w:t>
      </w:r>
    </w:p>
    <w:p w14:paraId="73623C3C" w14:textId="77777777" w:rsidR="00EB0A8C" w:rsidRPr="00CA02D2" w:rsidRDefault="00EB0A8C" w:rsidP="00EB0A8C">
      <w:pPr>
        <w:pStyle w:val="Kdblokk"/>
        <w:rPr>
          <w:color w:val="000000"/>
        </w:rPr>
      </w:pPr>
      <w:r w:rsidRPr="00CA02D2">
        <w:rPr>
          <w:color w:val="000000"/>
        </w:rPr>
        <w:t>{</w:t>
      </w:r>
    </w:p>
    <w:p w14:paraId="1AADC4AF" w14:textId="77777777" w:rsidR="00EB0A8C" w:rsidRPr="00CA02D2" w:rsidRDefault="00EB0A8C" w:rsidP="00EB0A8C">
      <w:pPr>
        <w:pStyle w:val="Kdblokk"/>
        <w:rPr>
          <w:color w:val="000000"/>
        </w:rPr>
      </w:pPr>
      <w:r w:rsidRPr="00CA02D2">
        <w:rPr>
          <w:color w:val="0000FF"/>
        </w:rPr>
        <w:t xml:space="preserve">  return</w:t>
      </w:r>
      <w:r w:rsidRPr="00CA02D2">
        <w:rPr>
          <w:color w:val="000000"/>
        </w:rPr>
        <w:t xml:space="preserve"> container.ListBlobs().ToList();</w:t>
      </w:r>
    </w:p>
    <w:p w14:paraId="175F1CDB" w14:textId="77777777" w:rsidR="00EB0A8C" w:rsidRPr="0052660A" w:rsidRDefault="00EB0A8C" w:rsidP="00EB0A8C">
      <w:pPr>
        <w:pStyle w:val="Kdblokk"/>
      </w:pPr>
      <w:r w:rsidRPr="00CA02D2">
        <w:rPr>
          <w:color w:val="000000"/>
        </w:rPr>
        <w:t>}</w:t>
      </w:r>
    </w:p>
    <w:p w14:paraId="36E2C8A3" w14:textId="3B8CE7F2" w:rsidR="00EB0A8C" w:rsidRDefault="0694B5CE" w:rsidP="00EB0A8C">
      <w:r>
        <w:t xml:space="preserve">Ez egyszerűen csak a paraméterként kapott konténer blobjait adja vissza. </w:t>
      </w:r>
    </w:p>
    <w:p w14:paraId="3537EF34" w14:textId="77777777" w:rsidR="00EB0A8C" w:rsidRDefault="0694B5CE" w:rsidP="00EB0A8C">
      <w:r>
        <w:t>Ezután vegyünk fel egy PopulateBlobs() nevű metódust a Form code-behind részébe:</w:t>
      </w:r>
    </w:p>
    <w:p w14:paraId="3989EFF2" w14:textId="77777777" w:rsidR="00EB0A8C" w:rsidRDefault="00EB0A8C" w:rsidP="00EB0A8C">
      <w:pPr>
        <w:pStyle w:val="Kdblokk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PopulateBlobs()</w:t>
      </w:r>
    </w:p>
    <w:p w14:paraId="7BC6F698" w14:textId="77777777" w:rsidR="00EB0A8C" w:rsidRDefault="00EB0A8C" w:rsidP="00EB0A8C">
      <w:pPr>
        <w:pStyle w:val="Kdblokk"/>
      </w:pPr>
      <w:r>
        <w:t>{</w:t>
      </w:r>
    </w:p>
    <w:p w14:paraId="1AEF23B3" w14:textId="77777777" w:rsidR="00B11B03" w:rsidRDefault="00B11B03" w:rsidP="00B11B03">
      <w:pPr>
        <w:pStyle w:val="Kdblokk"/>
      </w:pPr>
      <w:r>
        <w:t xml:space="preserve">    lvBlobs.Items.Clear();</w:t>
      </w:r>
    </w:p>
    <w:p w14:paraId="633954E1" w14:textId="77777777" w:rsidR="00B11B03" w:rsidRDefault="00B11B03" w:rsidP="00B11B03">
      <w:pPr>
        <w:pStyle w:val="Kdblokk"/>
      </w:pPr>
      <w:r>
        <w:t xml:space="preserve">    </w:t>
      </w:r>
      <w:r>
        <w:rPr>
          <w:color w:val="0000FF"/>
        </w:rPr>
        <w:t>if</w:t>
      </w:r>
      <w:r>
        <w:t xml:space="preserve"> (lvContainers.SelectedItems.Count != 0)</w:t>
      </w:r>
    </w:p>
    <w:p w14:paraId="297A2730" w14:textId="77777777" w:rsidR="00B11B03" w:rsidRDefault="00B11B03" w:rsidP="00B11B03">
      <w:pPr>
        <w:pStyle w:val="Kdblokk"/>
      </w:pPr>
      <w:r>
        <w:t xml:space="preserve">    {</w:t>
      </w:r>
    </w:p>
    <w:p w14:paraId="4E3E220C" w14:textId="77777777" w:rsidR="00B11B03" w:rsidRDefault="00B11B03" w:rsidP="00B11B03">
      <w:pPr>
        <w:pStyle w:val="Kdblokk"/>
      </w:pPr>
      <w:r>
        <w:t xml:space="preserve">        </w:t>
      </w:r>
      <w:r>
        <w:rPr>
          <w:color w:val="0000FF"/>
        </w:rPr>
        <w:t>var</w:t>
      </w:r>
      <w:r>
        <w:t xml:space="preserve"> blobs = </w:t>
      </w:r>
      <w:r>
        <w:rPr>
          <w:color w:val="2B91AF"/>
        </w:rPr>
        <w:t>CloudManager</w:t>
      </w:r>
      <w:r>
        <w:t>.GetBlobs((</w:t>
      </w:r>
      <w:r>
        <w:rPr>
          <w:color w:val="2B91AF"/>
        </w:rPr>
        <w:t>CloudBlobContainer</w:t>
      </w:r>
      <w:r>
        <w:t>) lvContainers.SelectedItems[0].Tag);</w:t>
      </w:r>
    </w:p>
    <w:p w14:paraId="40ACF662" w14:textId="77777777" w:rsidR="00B11B03" w:rsidRDefault="00B11B03" w:rsidP="00B11B03">
      <w:pPr>
        <w:pStyle w:val="Kdblokk"/>
      </w:pPr>
      <w:r>
        <w:t xml:space="preserve">        </w:t>
      </w:r>
      <w:r>
        <w:rPr>
          <w:color w:val="0000FF"/>
        </w:rPr>
        <w:t>foreach</w:t>
      </w:r>
      <w:r>
        <w:t xml:space="preserve"> (</w:t>
      </w:r>
      <w:r>
        <w:rPr>
          <w:color w:val="0000FF"/>
        </w:rPr>
        <w:t>var</w:t>
      </w:r>
      <w:r>
        <w:t xml:space="preserve"> blob </w:t>
      </w:r>
      <w:r>
        <w:rPr>
          <w:color w:val="0000FF"/>
        </w:rPr>
        <w:t>in</w:t>
      </w:r>
      <w:r>
        <w:t xml:space="preserve"> blobs)</w:t>
      </w:r>
    </w:p>
    <w:p w14:paraId="4674E724" w14:textId="77777777" w:rsidR="00B11B03" w:rsidRDefault="00B11B03" w:rsidP="00B11B03">
      <w:pPr>
        <w:pStyle w:val="Kdblokk"/>
      </w:pPr>
      <w:r>
        <w:t xml:space="preserve">        {</w:t>
      </w:r>
    </w:p>
    <w:p w14:paraId="0DD42C3E" w14:textId="77777777" w:rsidR="00B11B03" w:rsidRDefault="00B11B03" w:rsidP="00B11B03">
      <w:pPr>
        <w:pStyle w:val="Kdblokk"/>
      </w:pPr>
      <w:r>
        <w:t xml:space="preserve">            lvBlobs.Items.Add(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ListViewItem</w:t>
      </w:r>
      <w:r>
        <w:t xml:space="preserve"> {Text = blob.Uri.ToString(), Tag = blob.Uri});</w:t>
      </w:r>
    </w:p>
    <w:p w14:paraId="1FB20A09" w14:textId="77777777" w:rsidR="00B11B03" w:rsidRDefault="00B11B03" w:rsidP="00B11B03">
      <w:pPr>
        <w:pStyle w:val="Kdblokk"/>
      </w:pPr>
      <w:r>
        <w:t xml:space="preserve">        }</w:t>
      </w:r>
    </w:p>
    <w:p w14:paraId="0C37C800" w14:textId="77777777" w:rsidR="00EB0A8C" w:rsidRDefault="00B11B03" w:rsidP="00EB0A8C">
      <w:pPr>
        <w:pStyle w:val="Kdblokk"/>
      </w:pPr>
      <w:r>
        <w:t xml:space="preserve"> </w:t>
      </w:r>
      <w:r w:rsidR="00EB0A8C">
        <w:t xml:space="preserve">   }</w:t>
      </w:r>
    </w:p>
    <w:p w14:paraId="703E7928" w14:textId="53005B7A" w:rsidR="00EB0A8C" w:rsidRDefault="00EB0A8C" w:rsidP="00EB0A8C">
      <w:pPr>
        <w:pStyle w:val="Kdblokk"/>
      </w:pPr>
      <w:r>
        <w:t>}</w:t>
      </w:r>
    </w:p>
    <w:p w14:paraId="267E6120" w14:textId="77777777" w:rsidR="00EB0A8C" w:rsidRDefault="0694B5CE" w:rsidP="00EB0A8C">
      <w:r>
        <w:t>Először kitöröljük az elemeket, majd ha pontosan egy elem van a bal oldali részen kijelölve, akkor a kijelölt elem Tag tulajdonságában lévő CloudBlobContainer-t felhasználva lekérjük a konténer blobjait az előzőleg megírt metódussal. Ahogy a konténerek esetén, itt is mindegyikhez létrehozunk egy listaelemet, ahol a szöveg a blob uri-ja, a Tag tulajdonság pedig az Uri objektum.</w:t>
      </w:r>
    </w:p>
    <w:p w14:paraId="5960C2B1" w14:textId="77777777" w:rsidR="00EB0A8C" w:rsidRDefault="0694B5CE" w:rsidP="00EB0A8C">
      <w:r>
        <w:t>Végül iratkozzunk fel a bal oldali listview (lvContainers) SelectedIndexChanged eseményére, és ebben hívjuk meg ezt a PopulateBlobs() műveletet:</w:t>
      </w:r>
    </w:p>
    <w:p w14:paraId="7019F7BC" w14:textId="77777777" w:rsidR="00EB0A8C" w:rsidRPr="00FC39D4" w:rsidRDefault="00EB0A8C" w:rsidP="00EB0A8C">
      <w:pPr>
        <w:pStyle w:val="Kdblokk"/>
      </w:pPr>
      <w:r w:rsidRPr="00FC39D4">
        <w:rPr>
          <w:color w:val="0000FF"/>
        </w:rPr>
        <w:t>private</w:t>
      </w:r>
      <w:r w:rsidRPr="00FC39D4">
        <w:t xml:space="preserve"> </w:t>
      </w:r>
      <w:r w:rsidRPr="00FC39D4">
        <w:rPr>
          <w:color w:val="0000FF"/>
        </w:rPr>
        <w:t>void</w:t>
      </w:r>
      <w:r w:rsidRPr="00FC39D4">
        <w:t xml:space="preserve"> lvContainers_SelectedIndexChanged( </w:t>
      </w:r>
      <w:r w:rsidRPr="00FC39D4">
        <w:rPr>
          <w:color w:val="0000FF"/>
        </w:rPr>
        <w:t>object</w:t>
      </w:r>
      <w:r w:rsidRPr="00FC39D4">
        <w:t xml:space="preserve"> sender, </w:t>
      </w:r>
      <w:r w:rsidRPr="00FC39D4">
        <w:rPr>
          <w:color w:val="2B91AF"/>
        </w:rPr>
        <w:t>EventArgs</w:t>
      </w:r>
      <w:r w:rsidRPr="00FC39D4">
        <w:t xml:space="preserve"> e )</w:t>
      </w:r>
    </w:p>
    <w:p w14:paraId="2F41D5AB" w14:textId="77777777" w:rsidR="00EB0A8C" w:rsidRPr="00FC39D4" w:rsidRDefault="00EB0A8C" w:rsidP="00EB0A8C">
      <w:pPr>
        <w:pStyle w:val="Kdblokk"/>
      </w:pPr>
      <w:r w:rsidRPr="00FC39D4">
        <w:t>{</w:t>
      </w:r>
    </w:p>
    <w:p w14:paraId="0BAECA08" w14:textId="77777777" w:rsidR="00EB0A8C" w:rsidRPr="00FC39D4" w:rsidRDefault="00EB0A8C" w:rsidP="00EB0A8C">
      <w:pPr>
        <w:pStyle w:val="Kdblokk"/>
      </w:pPr>
      <w:r w:rsidRPr="00FC39D4">
        <w:t xml:space="preserve">  PopulateBlobs();</w:t>
      </w:r>
    </w:p>
    <w:p w14:paraId="4B893E44" w14:textId="77777777" w:rsidR="00EB0A8C" w:rsidRDefault="00EB0A8C" w:rsidP="00EB0A8C">
      <w:pPr>
        <w:pStyle w:val="Kdblokk"/>
      </w:pPr>
      <w:r w:rsidRPr="00FC39D4">
        <w:t>}</w:t>
      </w:r>
    </w:p>
    <w:p w14:paraId="6B269ABB" w14:textId="77777777" w:rsidR="00EB0A8C" w:rsidRDefault="0694B5CE" w:rsidP="00EB0A8C">
      <w:r>
        <w:t>Szintén érdemes a PopulateBlobs() művelethívást beszúrni a feltöltés végére:</w:t>
      </w:r>
    </w:p>
    <w:p w14:paraId="430AE494" w14:textId="77777777" w:rsidR="00EB0A8C" w:rsidRPr="00FC39D4" w:rsidRDefault="00EB0A8C" w:rsidP="00EB0A8C">
      <w:pPr>
        <w:pStyle w:val="Kdblokk"/>
      </w:pPr>
      <w:r w:rsidRPr="00FC39D4">
        <w:rPr>
          <w:color w:val="0000FF"/>
        </w:rPr>
        <w:lastRenderedPageBreak/>
        <w:t>private</w:t>
      </w:r>
      <w:r w:rsidRPr="00FC39D4">
        <w:t xml:space="preserve"> </w:t>
      </w:r>
      <w:r w:rsidRPr="00FC39D4">
        <w:rPr>
          <w:color w:val="0000FF"/>
        </w:rPr>
        <w:t>void</w:t>
      </w:r>
      <w:r w:rsidRPr="00FC39D4">
        <w:t xml:space="preserve"> uploadBlobToolStripMenuItem_Click( </w:t>
      </w:r>
      <w:r w:rsidRPr="00FC39D4">
        <w:rPr>
          <w:color w:val="0000FF"/>
        </w:rPr>
        <w:t>object</w:t>
      </w:r>
      <w:r w:rsidRPr="00FC39D4">
        <w:t xml:space="preserve"> sender, </w:t>
      </w:r>
      <w:r w:rsidRPr="00FC39D4">
        <w:rPr>
          <w:color w:val="2B91AF"/>
        </w:rPr>
        <w:t>EventArgs</w:t>
      </w:r>
      <w:r w:rsidRPr="00FC39D4">
        <w:t xml:space="preserve"> e )</w:t>
      </w:r>
    </w:p>
    <w:p w14:paraId="13EFEA4B" w14:textId="77777777" w:rsidR="00EB0A8C" w:rsidRPr="00FC39D4" w:rsidRDefault="00EB0A8C" w:rsidP="00EB0A8C">
      <w:pPr>
        <w:pStyle w:val="Kdblokk"/>
      </w:pPr>
      <w:r w:rsidRPr="00FC39D4">
        <w:t>{</w:t>
      </w:r>
    </w:p>
    <w:p w14:paraId="75FC01A1" w14:textId="77777777" w:rsidR="00EB0A8C" w:rsidRPr="00FC39D4" w:rsidRDefault="00EB0A8C" w:rsidP="00EB0A8C">
      <w:pPr>
        <w:pStyle w:val="Kdblokk"/>
      </w:pPr>
      <w:r w:rsidRPr="00FC39D4">
        <w:rPr>
          <w:color w:val="0000FF"/>
        </w:rPr>
        <w:t xml:space="preserve">  if</w:t>
      </w:r>
      <w:r w:rsidRPr="00FC39D4">
        <w:t>( lvContainers.SelectedItems.Count != 1 )</w:t>
      </w:r>
    </w:p>
    <w:p w14:paraId="5FD77B24" w14:textId="77777777" w:rsidR="00EB0A8C" w:rsidRPr="00FC39D4" w:rsidRDefault="00EB0A8C" w:rsidP="00EB0A8C">
      <w:pPr>
        <w:pStyle w:val="Kdblokk"/>
      </w:pPr>
      <w:r w:rsidRPr="00FC39D4">
        <w:t xml:space="preserve">  {</w:t>
      </w:r>
    </w:p>
    <w:p w14:paraId="689C0571" w14:textId="77777777" w:rsidR="00EB0A8C" w:rsidRPr="00FC39D4" w:rsidRDefault="00EB0A8C" w:rsidP="00EB0A8C">
      <w:pPr>
        <w:pStyle w:val="Kdblokk"/>
      </w:pPr>
      <w:r w:rsidRPr="00FC39D4">
        <w:t xml:space="preserve">     </w:t>
      </w:r>
      <w:r w:rsidRPr="00FC39D4">
        <w:rPr>
          <w:color w:val="0000FF"/>
        </w:rPr>
        <w:t>return</w:t>
      </w:r>
      <w:r w:rsidRPr="00FC39D4">
        <w:t>;</w:t>
      </w:r>
    </w:p>
    <w:p w14:paraId="4489B96F" w14:textId="77777777" w:rsidR="00EB0A8C" w:rsidRPr="00FC39D4" w:rsidRDefault="00EB0A8C" w:rsidP="00EB0A8C">
      <w:pPr>
        <w:pStyle w:val="Kdblokk"/>
      </w:pPr>
      <w:r w:rsidRPr="00FC39D4">
        <w:t xml:space="preserve">  }</w:t>
      </w:r>
    </w:p>
    <w:p w14:paraId="729BBB0D" w14:textId="77777777" w:rsidR="00EB0A8C" w:rsidRPr="00FC39D4" w:rsidRDefault="00EB0A8C" w:rsidP="00EB0A8C">
      <w:pPr>
        <w:pStyle w:val="Kdblokk"/>
      </w:pPr>
      <w:r w:rsidRPr="00FC39D4">
        <w:rPr>
          <w:color w:val="2B91AF"/>
        </w:rPr>
        <w:t xml:space="preserve">  OpenFileDialog</w:t>
      </w:r>
      <w:r w:rsidRPr="00FC39D4">
        <w:t xml:space="preserve"> getFileDialog = </w:t>
      </w:r>
      <w:r w:rsidRPr="00FC39D4">
        <w:rPr>
          <w:color w:val="0000FF"/>
        </w:rPr>
        <w:t>new</w:t>
      </w:r>
      <w:r w:rsidRPr="00FC39D4">
        <w:t xml:space="preserve"> </w:t>
      </w:r>
      <w:r w:rsidRPr="00FC39D4">
        <w:rPr>
          <w:color w:val="2B91AF"/>
        </w:rPr>
        <w:t>OpenFileDialog</w:t>
      </w:r>
      <w:r w:rsidRPr="00FC39D4">
        <w:t>();</w:t>
      </w:r>
    </w:p>
    <w:p w14:paraId="5B63D8DB" w14:textId="77777777" w:rsidR="00EB0A8C" w:rsidRPr="00FC39D4" w:rsidRDefault="00EB0A8C" w:rsidP="00EB0A8C">
      <w:pPr>
        <w:pStyle w:val="Kdblokk"/>
      </w:pPr>
      <w:r w:rsidRPr="00FC39D4">
        <w:rPr>
          <w:color w:val="0000FF"/>
        </w:rPr>
        <w:t xml:space="preserve">  if</w:t>
      </w:r>
      <w:r w:rsidRPr="00FC39D4">
        <w:t xml:space="preserve">( getFileDialog.ShowDialog() == </w:t>
      </w:r>
      <w:r w:rsidRPr="00FC39D4">
        <w:rPr>
          <w:color w:val="2B91AF"/>
        </w:rPr>
        <w:t>DialogResult</w:t>
      </w:r>
      <w:r w:rsidRPr="00FC39D4">
        <w:t>.OK )</w:t>
      </w:r>
    </w:p>
    <w:p w14:paraId="20834292" w14:textId="77777777" w:rsidR="00EB0A8C" w:rsidRPr="00FC39D4" w:rsidRDefault="00EB0A8C" w:rsidP="00EB0A8C">
      <w:pPr>
        <w:pStyle w:val="Kdblokk"/>
      </w:pPr>
      <w:r w:rsidRPr="00FC39D4">
        <w:t xml:space="preserve">  {</w:t>
      </w:r>
    </w:p>
    <w:p w14:paraId="669D9BED" w14:textId="77777777" w:rsidR="00EB0A8C" w:rsidRPr="00FC39D4" w:rsidRDefault="00EB0A8C" w:rsidP="00EB0A8C">
      <w:pPr>
        <w:pStyle w:val="Kdblokk"/>
      </w:pPr>
      <w:r w:rsidRPr="00FC39D4">
        <w:t xml:space="preserve">         </w:t>
      </w:r>
      <w:r w:rsidRPr="00FC39D4">
        <w:rPr>
          <w:color w:val="2B91AF"/>
        </w:rPr>
        <w:t>CloudManager</w:t>
      </w:r>
      <w:r w:rsidRPr="00FC39D4">
        <w:t xml:space="preserve">.UploadBlob( getFileDialog.FileName, </w:t>
      </w:r>
    </w:p>
    <w:p w14:paraId="4773B87A" w14:textId="77777777" w:rsidR="00EB0A8C" w:rsidRPr="00FC39D4" w:rsidRDefault="00EB0A8C" w:rsidP="00EB0A8C">
      <w:pPr>
        <w:pStyle w:val="Kdblokk"/>
      </w:pPr>
      <w:r w:rsidRPr="00FC39D4">
        <w:t xml:space="preserve">                                  (</w:t>
      </w:r>
      <w:r w:rsidRPr="00FC39D4">
        <w:rPr>
          <w:color w:val="2B91AF"/>
        </w:rPr>
        <w:t>CloudBlobContainer</w:t>
      </w:r>
      <w:r w:rsidRPr="00FC39D4">
        <w:t>)lvContainers.SelectedItems[0].Tag );</w:t>
      </w:r>
    </w:p>
    <w:p w14:paraId="3D78F0F2" w14:textId="77777777" w:rsidR="00EB0A8C" w:rsidRPr="00FC39D4" w:rsidRDefault="00EB0A8C" w:rsidP="00EB0A8C">
      <w:pPr>
        <w:pStyle w:val="Kdblokk"/>
      </w:pPr>
      <w:r w:rsidRPr="00FC39D4">
        <w:t xml:space="preserve">  }</w:t>
      </w:r>
    </w:p>
    <w:p w14:paraId="63C03879" w14:textId="77777777" w:rsidR="00EB0A8C" w:rsidRPr="00FC39D4" w:rsidRDefault="00EB0A8C" w:rsidP="00EB0A8C">
      <w:pPr>
        <w:pStyle w:val="Kdblokk"/>
      </w:pPr>
      <w:r w:rsidRPr="00FC39D4">
        <w:t xml:space="preserve">  </w:t>
      </w:r>
      <w:r w:rsidRPr="0052660A">
        <w:rPr>
          <w:highlight w:val="yellow"/>
        </w:rPr>
        <w:t>PopulateBlobs();</w:t>
      </w:r>
    </w:p>
    <w:p w14:paraId="60435B83" w14:textId="77777777" w:rsidR="00EB0A8C" w:rsidRDefault="00EB0A8C" w:rsidP="00EB0A8C">
      <w:pPr>
        <w:pStyle w:val="Kdblokk"/>
      </w:pPr>
      <w:r w:rsidRPr="00FC39D4">
        <w:t>}</w:t>
      </w:r>
    </w:p>
    <w:p w14:paraId="131A9D77" w14:textId="77777777" w:rsidR="00EB0A8C" w:rsidRDefault="0694B5CE" w:rsidP="00EB0A8C">
      <w:r>
        <w:t>Ha most kipróbáljuk az alkalmazást, már listázni is tudjuk a blobokat.</w:t>
      </w:r>
    </w:p>
    <w:p w14:paraId="7F178EC8" w14:textId="77777777" w:rsidR="00EB0A8C" w:rsidRDefault="0694B5CE" w:rsidP="00EB0A8C">
      <w:pPr>
        <w:pStyle w:val="Cmsor3"/>
      </w:pPr>
      <w:r>
        <w:t>Blobok letöltése</w:t>
      </w:r>
    </w:p>
    <w:p w14:paraId="45CD8378" w14:textId="77777777" w:rsidR="00EB0A8C" w:rsidRDefault="0694B5CE" w:rsidP="00EB0A8C">
      <w:r>
        <w:t>Az utolsó lépés a letöltés. Ehhez vegyük fel az alábbi metódusot a CloudManagerbe:</w:t>
      </w:r>
    </w:p>
    <w:p w14:paraId="78397353" w14:textId="77777777" w:rsidR="00EB0A8C" w:rsidRPr="00FC39D4" w:rsidRDefault="00EB0A8C" w:rsidP="00EB0A8C">
      <w:pPr>
        <w:pStyle w:val="Kdblokk"/>
      </w:pPr>
      <w:r w:rsidRPr="00FC39D4">
        <w:rPr>
          <w:color w:val="0000FF"/>
        </w:rPr>
        <w:t>public</w:t>
      </w:r>
      <w:r w:rsidRPr="00FC39D4">
        <w:t xml:space="preserve"> </w:t>
      </w:r>
      <w:r w:rsidRPr="00FC39D4">
        <w:rPr>
          <w:color w:val="0000FF"/>
        </w:rPr>
        <w:t>static</w:t>
      </w:r>
      <w:r w:rsidRPr="00FC39D4">
        <w:t xml:space="preserve"> </w:t>
      </w:r>
      <w:r w:rsidRPr="00FC39D4">
        <w:rPr>
          <w:color w:val="0000FF"/>
        </w:rPr>
        <w:t>byte</w:t>
      </w:r>
      <w:r w:rsidRPr="00FC39D4">
        <w:t>[] DownloadBlob(</w:t>
      </w:r>
      <w:r w:rsidRPr="00FC39D4">
        <w:rPr>
          <w:color w:val="2B91AF"/>
        </w:rPr>
        <w:t>Uri</w:t>
      </w:r>
      <w:r w:rsidRPr="00FC39D4">
        <w:t xml:space="preserve"> uri)</w:t>
      </w:r>
    </w:p>
    <w:p w14:paraId="4F0A2419" w14:textId="77777777" w:rsidR="00EB0A8C" w:rsidRPr="00FC39D4" w:rsidRDefault="00EB0A8C" w:rsidP="00EB0A8C">
      <w:pPr>
        <w:pStyle w:val="Kdblokk"/>
      </w:pPr>
      <w:r w:rsidRPr="00FC39D4">
        <w:t>{</w:t>
      </w:r>
    </w:p>
    <w:p w14:paraId="5317B11E" w14:textId="77777777" w:rsidR="00EB0A8C" w:rsidRPr="00FC39D4" w:rsidRDefault="00EB0A8C" w:rsidP="00EB0A8C">
      <w:pPr>
        <w:pStyle w:val="Kdblokk"/>
      </w:pPr>
      <w:r w:rsidRPr="00FC39D4">
        <w:t xml:space="preserve">  </w:t>
      </w:r>
      <w:r w:rsidRPr="00FC39D4">
        <w:rPr>
          <w:color w:val="0000FF"/>
        </w:rPr>
        <w:t>var</w:t>
      </w:r>
      <w:r w:rsidRPr="00FC39D4">
        <w:t xml:space="preserve"> client = account.CreateCloudBlobClient();</w:t>
      </w:r>
    </w:p>
    <w:p w14:paraId="4EF2A42A" w14:textId="77777777" w:rsidR="00EB0A8C" w:rsidRPr="00FC39D4" w:rsidRDefault="00EB0A8C" w:rsidP="00EB0A8C">
      <w:pPr>
        <w:pStyle w:val="Kdblokk"/>
      </w:pPr>
      <w:r w:rsidRPr="00FC39D4">
        <w:t xml:space="preserve">  </w:t>
      </w:r>
      <w:r w:rsidRPr="00FC39D4">
        <w:rPr>
          <w:color w:val="0000FF"/>
        </w:rPr>
        <w:t>var</w:t>
      </w:r>
      <w:r w:rsidRPr="00FC39D4">
        <w:t xml:space="preserve"> blob=client.GetBlobReferenceFromServer( uri );</w:t>
      </w:r>
    </w:p>
    <w:p w14:paraId="4D90B80C" w14:textId="77777777" w:rsidR="00EB0A8C" w:rsidRPr="00FC39D4" w:rsidRDefault="00EB0A8C" w:rsidP="00EB0A8C">
      <w:pPr>
        <w:pStyle w:val="Kdblokk"/>
      </w:pPr>
      <w:r w:rsidRPr="00FC39D4">
        <w:t xml:space="preserve">  blob.FetchAttributes();</w:t>
      </w:r>
    </w:p>
    <w:p w14:paraId="43F18791" w14:textId="77777777" w:rsidR="00EB0A8C" w:rsidRPr="00FC39D4" w:rsidRDefault="00EB0A8C" w:rsidP="00EB0A8C">
      <w:pPr>
        <w:pStyle w:val="Kdblokk"/>
      </w:pPr>
      <w:r w:rsidRPr="00FC39D4">
        <w:t xml:space="preserve">  </w:t>
      </w:r>
      <w:r w:rsidRPr="00FC39D4">
        <w:rPr>
          <w:color w:val="0000FF"/>
        </w:rPr>
        <w:t>var</w:t>
      </w:r>
      <w:r w:rsidRPr="00FC39D4">
        <w:t xml:space="preserve"> result = </w:t>
      </w:r>
      <w:r w:rsidRPr="00FC39D4">
        <w:rPr>
          <w:color w:val="0000FF"/>
        </w:rPr>
        <w:t>new</w:t>
      </w:r>
      <w:r w:rsidRPr="00FC39D4">
        <w:t xml:space="preserve"> </w:t>
      </w:r>
      <w:r w:rsidRPr="00FC39D4">
        <w:rPr>
          <w:color w:val="0000FF"/>
        </w:rPr>
        <w:t>byte</w:t>
      </w:r>
      <w:r w:rsidRPr="00FC39D4">
        <w:t>[blob.Properties.Length];</w:t>
      </w:r>
    </w:p>
    <w:p w14:paraId="23EA8C09" w14:textId="77777777" w:rsidR="00EB0A8C" w:rsidRPr="00FC39D4" w:rsidRDefault="00EB0A8C" w:rsidP="00EB0A8C">
      <w:pPr>
        <w:pStyle w:val="Kdblokk"/>
      </w:pPr>
      <w:r w:rsidRPr="00FC39D4">
        <w:t xml:space="preserve">  blob.DownloadToByteArray( result, 0 );</w:t>
      </w:r>
    </w:p>
    <w:p w14:paraId="780AFE3F" w14:textId="77777777" w:rsidR="00EB0A8C" w:rsidRPr="00FC39D4" w:rsidRDefault="00EB0A8C" w:rsidP="00EB0A8C">
      <w:pPr>
        <w:pStyle w:val="Kdblokk"/>
      </w:pPr>
      <w:r w:rsidRPr="00FC39D4">
        <w:t xml:space="preserve">  </w:t>
      </w:r>
      <w:r w:rsidRPr="00FC39D4">
        <w:rPr>
          <w:color w:val="0000FF"/>
        </w:rPr>
        <w:t>return</w:t>
      </w:r>
      <w:r w:rsidRPr="00FC39D4">
        <w:t xml:space="preserve"> result;</w:t>
      </w:r>
    </w:p>
    <w:p w14:paraId="58C8B3F1" w14:textId="77777777" w:rsidR="00EB0A8C" w:rsidRDefault="00EB0A8C" w:rsidP="00EB0A8C">
      <w:pPr>
        <w:pStyle w:val="Kdblokk"/>
      </w:pPr>
      <w:r w:rsidRPr="00FC39D4">
        <w:t>}</w:t>
      </w:r>
    </w:p>
    <w:p w14:paraId="26AC0489" w14:textId="37064FF9" w:rsidR="00EB0A8C" w:rsidRDefault="0694B5CE" w:rsidP="00EB0A8C">
      <w:r>
        <w:t xml:space="preserve">A </w:t>
      </w:r>
      <w:r w:rsidR="00BB2295">
        <w:t>GetBlob</w:t>
      </w:r>
      <w:r>
        <w:t>ReferenceFromServer() metódussal úgy kaphatunk egy blobra mutató referenciát, hogy a konténerre mutató referenciát nem kell előtte elkérnünk (ez is része az urinak). A blob referencia viszont csak egy üres hivatkozás az urin kívül nem sok minden van benne. Nincs benne például a blob hossza sem, de erre szükségünk van, ha byte tömbként szeretnénk lementeni (alternatívaként rögtön lementhetjük fájlba, vagy akár Stream-re is, ilyenkor nem kell a hosszt előre tudnunk). Először a FetchAttributes() metódust hívjuk meg, ami a blob nagyon sok tulajdonságát lekéri a felhőből, így például a hosszát is. Ezután a Properties.Length tulajdonságon keresztül már tudjuk, milyen hosszú bájttömbre van szükségünk. Végül a DownloadToByteArray() művelettel egyszerűen letöltjük a blob-ot.</w:t>
      </w:r>
    </w:p>
    <w:p w14:paraId="3036C966" w14:textId="1F596F40" w:rsidR="00EB0A8C" w:rsidRDefault="0694B5CE" w:rsidP="00EB0A8C">
      <w:r>
        <w:t xml:space="preserve">Ezután már csak be kell kötnünk a felületre ezt a műveletet is. Ehhez először iratkozzunk fel a jobb oldali ListView (lvBlobs) </w:t>
      </w:r>
      <w:r w:rsidR="00B11B03">
        <w:t>DoubleClick</w:t>
      </w:r>
      <w:r>
        <w:t xml:space="preserve"> eseményére, majd töltsük ki az alábbi módon:</w:t>
      </w:r>
    </w:p>
    <w:p w14:paraId="14EF4AF7" w14:textId="77777777" w:rsidR="00B11B03" w:rsidRDefault="00B11B03" w:rsidP="00B11B03">
      <w:pPr>
        <w:pStyle w:val="Kdblokk"/>
      </w:pPr>
      <w:r>
        <w:rPr>
          <w:color w:val="0000FF"/>
        </w:rPr>
        <w:lastRenderedPageBreak/>
        <w:t>private</w:t>
      </w:r>
      <w:r>
        <w:t xml:space="preserve"> </w:t>
      </w:r>
      <w:r>
        <w:rPr>
          <w:color w:val="0000FF"/>
        </w:rPr>
        <w:t>void</w:t>
      </w:r>
      <w:r>
        <w:t xml:space="preserve"> lvBlobs_DoubleClick(</w:t>
      </w:r>
      <w:r>
        <w:rPr>
          <w:color w:val="0000FF"/>
        </w:rPr>
        <w:t>object</w:t>
      </w:r>
      <w:r>
        <w:t xml:space="preserve"> sender, </w:t>
      </w:r>
      <w:r>
        <w:rPr>
          <w:color w:val="2B91AF"/>
        </w:rPr>
        <w:t>EventArgs</w:t>
      </w:r>
      <w:r>
        <w:t xml:space="preserve"> e)</w:t>
      </w:r>
    </w:p>
    <w:p w14:paraId="3B1BAB7D" w14:textId="77777777" w:rsidR="00B11B03" w:rsidRDefault="00B11B03" w:rsidP="00B11B03">
      <w:pPr>
        <w:pStyle w:val="Kdblokk"/>
      </w:pPr>
      <w:r>
        <w:t>{</w:t>
      </w:r>
    </w:p>
    <w:p w14:paraId="2F8EB85F" w14:textId="77777777" w:rsidR="00B11B03" w:rsidRDefault="00B11B03" w:rsidP="00B11B03">
      <w:pPr>
        <w:pStyle w:val="Kdblokk"/>
      </w:pPr>
      <w:r>
        <w:t xml:space="preserve">    </w:t>
      </w:r>
      <w:r>
        <w:rPr>
          <w:color w:val="0000FF"/>
        </w:rPr>
        <w:t>if</w:t>
      </w:r>
      <w:r>
        <w:t xml:space="preserve"> (lvBlobs.SelectedItems.Count != 1) </w:t>
      </w:r>
      <w:r>
        <w:rPr>
          <w:color w:val="0000FF"/>
        </w:rPr>
        <w:t>return</w:t>
      </w:r>
      <w:r>
        <w:t>;</w:t>
      </w:r>
    </w:p>
    <w:p w14:paraId="1143E5D0" w14:textId="77777777" w:rsidR="00B11B03" w:rsidRDefault="00B11B03" w:rsidP="00B11B03">
      <w:pPr>
        <w:pStyle w:val="Kdblokk"/>
      </w:pPr>
    </w:p>
    <w:p w14:paraId="74D4131B" w14:textId="77777777" w:rsidR="00B11B03" w:rsidRDefault="00B11B03" w:rsidP="00B11B03">
      <w:pPr>
        <w:pStyle w:val="Kdblokk"/>
      </w:pPr>
      <w:r>
        <w:t xml:space="preserve">    </w:t>
      </w:r>
      <w:r>
        <w:rPr>
          <w:color w:val="0000FF"/>
        </w:rPr>
        <w:t>var</w:t>
      </w:r>
      <w:r>
        <w:t xml:space="preserve"> selectedItem = lvBlobs.SelectedItems[0];</w:t>
      </w:r>
    </w:p>
    <w:p w14:paraId="06EDFC02" w14:textId="77777777" w:rsidR="00B11B03" w:rsidRDefault="00B11B03" w:rsidP="00B11B03">
      <w:pPr>
        <w:pStyle w:val="Kdblokk"/>
      </w:pPr>
      <w:r>
        <w:t xml:space="preserve">    </w:t>
      </w:r>
      <w:r>
        <w:rPr>
          <w:color w:val="0000FF"/>
        </w:rPr>
        <w:t>var</w:t>
      </w:r>
      <w:r>
        <w:t xml:space="preserve"> uri = (</w:t>
      </w:r>
      <w:r>
        <w:rPr>
          <w:color w:val="2B91AF"/>
        </w:rPr>
        <w:t>Uri</w:t>
      </w:r>
      <w:r>
        <w:t>)selectedItem.Tag;</w:t>
      </w:r>
    </w:p>
    <w:p w14:paraId="72E97C51" w14:textId="77777777" w:rsidR="00B11B03" w:rsidRDefault="00B11B03" w:rsidP="00B11B03">
      <w:pPr>
        <w:pStyle w:val="Kdblokk"/>
      </w:pPr>
      <w:r>
        <w:t xml:space="preserve">    </w:t>
      </w:r>
      <w:r>
        <w:rPr>
          <w:color w:val="2B91AF"/>
        </w:rPr>
        <w:t>SaveFileDialog</w:t>
      </w:r>
      <w:r>
        <w:t xml:space="preserve"> saveFile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SaveFileDialog</w:t>
      </w:r>
      <w:r>
        <w:t>()</w:t>
      </w:r>
    </w:p>
    <w:p w14:paraId="025313FC" w14:textId="77777777" w:rsidR="00B11B03" w:rsidRDefault="00B11B03" w:rsidP="00B11B03">
      <w:pPr>
        <w:pStyle w:val="Kdblokk"/>
      </w:pPr>
      <w:r>
        <w:t xml:space="preserve">    {</w:t>
      </w:r>
    </w:p>
    <w:p w14:paraId="48325508" w14:textId="77777777" w:rsidR="00B11B03" w:rsidRDefault="00B11B03" w:rsidP="00B11B03">
      <w:pPr>
        <w:pStyle w:val="Kdblokk"/>
      </w:pPr>
      <w:r>
        <w:t xml:space="preserve">        FileName = </w:t>
      </w:r>
      <w:r>
        <w:rPr>
          <w:color w:val="2B91AF"/>
        </w:rPr>
        <w:t>Path</w:t>
      </w:r>
      <w:r>
        <w:t>.GetFileName(uri.ToString())</w:t>
      </w:r>
    </w:p>
    <w:p w14:paraId="4DF4ED5F" w14:textId="77777777" w:rsidR="00B11B03" w:rsidRDefault="00B11B03" w:rsidP="00B11B03">
      <w:pPr>
        <w:pStyle w:val="Kdblokk"/>
      </w:pPr>
      <w:r>
        <w:t xml:space="preserve">    };</w:t>
      </w:r>
    </w:p>
    <w:p w14:paraId="484341B5" w14:textId="77777777" w:rsidR="00B11B03" w:rsidRDefault="00B11B03" w:rsidP="00B11B03">
      <w:pPr>
        <w:pStyle w:val="Kdblokk"/>
      </w:pPr>
      <w:r>
        <w:t xml:space="preserve">    </w:t>
      </w:r>
      <w:r>
        <w:rPr>
          <w:color w:val="0000FF"/>
        </w:rPr>
        <w:t>if</w:t>
      </w:r>
      <w:r>
        <w:t xml:space="preserve"> (saveFile.ShowDialog() == </w:t>
      </w:r>
      <w:r>
        <w:rPr>
          <w:color w:val="2B91AF"/>
        </w:rPr>
        <w:t>DialogResult</w:t>
      </w:r>
      <w:r>
        <w:t>.OK)</w:t>
      </w:r>
    </w:p>
    <w:p w14:paraId="573CA1AE" w14:textId="77777777" w:rsidR="00B11B03" w:rsidRDefault="00B11B03" w:rsidP="00B11B03">
      <w:pPr>
        <w:pStyle w:val="Kdblokk"/>
      </w:pPr>
      <w:r>
        <w:t xml:space="preserve">    {</w:t>
      </w:r>
    </w:p>
    <w:p w14:paraId="4C1383C0" w14:textId="77777777" w:rsidR="00B11B03" w:rsidRDefault="00B11B03" w:rsidP="00B11B03">
      <w:pPr>
        <w:pStyle w:val="Kdblokk"/>
      </w:pPr>
      <w:r>
        <w:t xml:space="preserve">        </w:t>
      </w:r>
      <w:r>
        <w:rPr>
          <w:color w:val="0000FF"/>
        </w:rPr>
        <w:t>var</w:t>
      </w:r>
      <w:r>
        <w:t xml:space="preserve"> contents = </w:t>
      </w:r>
      <w:r>
        <w:rPr>
          <w:color w:val="2B91AF"/>
        </w:rPr>
        <w:t>CloudManager</w:t>
      </w:r>
      <w:r>
        <w:t>.DownloadBlob(uri);</w:t>
      </w:r>
    </w:p>
    <w:p w14:paraId="23B23A0A" w14:textId="77777777" w:rsidR="00B11B03" w:rsidRDefault="00B11B03" w:rsidP="00B11B03">
      <w:pPr>
        <w:pStyle w:val="Kdblokk"/>
      </w:pPr>
      <w:r>
        <w:t xml:space="preserve">        </w:t>
      </w:r>
      <w:r>
        <w:rPr>
          <w:color w:val="2B91AF"/>
        </w:rPr>
        <w:t>File</w:t>
      </w:r>
      <w:r>
        <w:t>.WriteAllBytes(saveFile.FileName, contents);</w:t>
      </w:r>
    </w:p>
    <w:p w14:paraId="07694A95" w14:textId="77777777" w:rsidR="00B11B03" w:rsidRDefault="00B11B03" w:rsidP="00B11B03">
      <w:pPr>
        <w:pStyle w:val="Kdblokk"/>
      </w:pPr>
      <w:r>
        <w:t xml:space="preserve">    }</w:t>
      </w:r>
    </w:p>
    <w:p w14:paraId="4560ADA9" w14:textId="0D630EED" w:rsidR="00EB0A8C" w:rsidRDefault="00EB0A8C" w:rsidP="00EB0A8C">
      <w:pPr>
        <w:pStyle w:val="Kdblokk"/>
      </w:pPr>
      <w:r>
        <w:t>}</w:t>
      </w:r>
    </w:p>
    <w:p w14:paraId="28F2F54D" w14:textId="3E51B1A3" w:rsidR="00EB0A8C" w:rsidRDefault="002A40CF" w:rsidP="00EB0A8C">
      <w:r>
        <w:t xml:space="preserve">Annyit teszünk, hogyha nincs kijelölve egyetlen blob sem, akkor egyszerűen kilépünk a metódusból (hiszen az is előfordulhat, hogy az „üres” részre kattintunk kétszer, nem az egyik elemre). </w:t>
      </w:r>
      <w:r w:rsidR="0694B5CE">
        <w:t xml:space="preserve">Itt egyszerűen csak a SaveFileDialog segítségével kitallóztatjuk a mentés helyét, </w:t>
      </w:r>
      <w:r>
        <w:t>és megadjuk a fájl nevét alapértelmezettként</w:t>
      </w:r>
      <w:r w:rsidR="0694B5CE">
        <w:t>, majd a CloudManager DownloadBlob() művelete segítségével letöltjük az aktuálisan kijelölt blobot. Az url-et a kijelölt listaelem Tag tulajdonságából vesszük ki újra (ezt korábban eltároltuk, emlékeztessünk rá itt).</w:t>
      </w:r>
    </w:p>
    <w:p w14:paraId="0BB95AB3" w14:textId="77777777" w:rsidR="00EB0A8C" w:rsidRDefault="0694B5CE" w:rsidP="00EB0A8C">
      <w:r>
        <w:t>Próbáljuk ki az alkalmazást! Ezzel megismerkedtünk a blobok alapvető működésével. A következő fejezetben a Table Storage működését fogjuk megismerni.</w:t>
      </w:r>
    </w:p>
    <w:p w14:paraId="60D942B1" w14:textId="77777777" w:rsidR="00EB0A8C" w:rsidRDefault="0694B5CE" w:rsidP="00EB0A8C">
      <w:pPr>
        <w:pStyle w:val="Cmsor2"/>
      </w:pPr>
      <w:r>
        <w:t>Table Storage</w:t>
      </w:r>
    </w:p>
    <w:p w14:paraId="09E06CF3" w14:textId="77777777" w:rsidR="00EB0A8C" w:rsidRPr="00A12AB7" w:rsidRDefault="0694B5CE" w:rsidP="00EB0A8C">
      <w:r>
        <w:t>Ebben a részben a Table Storage működését fogjuk megismerni egy egyszerű Todo alkalmazáson keresztül, amely a feladatokat fogja Table Storage-ba menteni.</w:t>
      </w:r>
    </w:p>
    <w:p w14:paraId="01C0684B" w14:textId="77777777" w:rsidR="00EB0A8C" w:rsidRDefault="0694B5CE" w:rsidP="00EB0A8C">
      <w:pPr>
        <w:pStyle w:val="Cmsor3"/>
      </w:pPr>
      <w:r>
        <w:t>Előkészítés</w:t>
      </w:r>
    </w:p>
    <w:p w14:paraId="4D6DB9B2" w14:textId="77777777" w:rsidR="00EB0A8C" w:rsidRDefault="0694B5CE" w:rsidP="00EB0A8C">
      <w:r>
        <w:t>Visual Studio-ban hozzunk létre egy új ASP.NET Web Application projektet ( File=&gt;New Project=&gt;Visual C#=&gt;Web=&gt;ASP.NET Web Application)! A webalkalmazás létrehozásakor az alábbi beállításokra figyeljünk:</w:t>
      </w:r>
    </w:p>
    <w:p w14:paraId="0579C134" w14:textId="77777777" w:rsidR="00EB0A8C" w:rsidRDefault="0694B5CE" w:rsidP="00EB0A8C">
      <w:pPr>
        <w:pStyle w:val="Listaszerbekezds"/>
        <w:numPr>
          <w:ilvl w:val="0"/>
          <w:numId w:val="29"/>
        </w:numPr>
        <w:spacing w:after="0"/>
        <w:ind w:left="714" w:hanging="357"/>
      </w:pPr>
      <w:r>
        <w:t>A projektet MVC-s alkalmazássablon szerint hozzuk létre</w:t>
      </w:r>
    </w:p>
    <w:p w14:paraId="2AF5A2B6" w14:textId="77777777" w:rsidR="00EB0A8C" w:rsidRDefault="0694B5CE" w:rsidP="00EB0A8C">
      <w:pPr>
        <w:pStyle w:val="Listaszerbekezds"/>
        <w:numPr>
          <w:ilvl w:val="0"/>
          <w:numId w:val="29"/>
        </w:numPr>
        <w:spacing w:after="0"/>
        <w:ind w:left="714" w:hanging="357"/>
      </w:pPr>
      <w:r>
        <w:t>A „Host int he cloud” opciót kapcsoljuk ki</w:t>
      </w:r>
    </w:p>
    <w:p w14:paraId="2C6FEA26" w14:textId="139C27D7" w:rsidR="00EB0A8C" w:rsidRDefault="0694B5CE" w:rsidP="00EB0A8C">
      <w:pPr>
        <w:pStyle w:val="Listaszerbekezds"/>
        <w:numPr>
          <w:ilvl w:val="0"/>
          <w:numId w:val="29"/>
        </w:numPr>
        <w:spacing w:after="0"/>
        <w:ind w:left="714" w:hanging="357"/>
      </w:pPr>
      <w:r>
        <w:t>A Change Authentication opciót használva válasszuk a „No authentication” opciót</w:t>
      </w:r>
    </w:p>
    <w:p w14:paraId="5C7678F6" w14:textId="77777777" w:rsidR="00EB0A8C" w:rsidRDefault="00EB0A8C" w:rsidP="00F010B9">
      <w:pPr>
        <w:pStyle w:val="Kp"/>
      </w:pPr>
      <w:r>
        <w:lastRenderedPageBreak/>
        <w:drawing>
          <wp:inline distT="0" distB="0" distL="0" distR="0" wp14:anchorId="5E103ACF" wp14:editId="2FACED4B">
            <wp:extent cx="4893945" cy="3754259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064" cy="376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B684F" w14:textId="77777777" w:rsidR="00EB0A8C" w:rsidRDefault="0694B5CE" w:rsidP="00F010B9">
      <w:r>
        <w:t>Telepítsük a projekthez is az Azure Storage kliensosztály-könyvtárat (ld. előző rész).</w:t>
      </w:r>
    </w:p>
    <w:p w14:paraId="78AD6A99" w14:textId="77777777" w:rsidR="00EB0A8C" w:rsidRDefault="0694B5CE" w:rsidP="00EB0A8C">
      <w:pPr>
        <w:pStyle w:val="Cmsor3"/>
      </w:pPr>
      <w:r>
        <w:t>Modell létrehozása</w:t>
      </w:r>
    </w:p>
    <w:p w14:paraId="2FDF6FDC" w14:textId="77777777" w:rsidR="00EB0A8C" w:rsidRDefault="0694B5CE" w:rsidP="00EB0A8C">
      <w:r>
        <w:t>Elsőként vegyük fel a modell osztályunkat! Vegyünk fel a projekt „Models” mappájába egy új osztályt Item néven!</w:t>
      </w:r>
    </w:p>
    <w:p w14:paraId="29D32390" w14:textId="4A6E4E44" w:rsidR="00EB0A8C" w:rsidRDefault="0694B5CE" w:rsidP="00EB0A8C">
      <w:r>
        <w:t>Az Item osztály fogja reprezentálni a teendőket; ez hagyományos adatbázisok esetén megfelel a rekordtípusnak</w:t>
      </w:r>
      <w:r w:rsidR="00BB2295">
        <w:t>.</w:t>
      </w:r>
      <w:r>
        <w:t xml:space="preserve"> Az Item osztályban egy név és egy leírás fog még szerepelni, illetve egy flag, amivel jelezzük, hogy a feladat készen van-e már:</w:t>
      </w:r>
    </w:p>
    <w:p w14:paraId="24082095" w14:textId="77777777" w:rsidR="00EB0A8C" w:rsidRPr="005D09FB" w:rsidRDefault="00EB0A8C" w:rsidP="00EB0A8C">
      <w:pPr>
        <w:pStyle w:val="Kdblokk"/>
      </w:pPr>
      <w:r w:rsidRPr="005D09FB">
        <w:t>public class Item</w:t>
      </w:r>
      <w:r>
        <w:t xml:space="preserve"> : TableEntity</w:t>
      </w:r>
    </w:p>
    <w:p w14:paraId="66D6C2BA" w14:textId="77777777" w:rsidR="00EB0A8C" w:rsidRPr="005D09FB" w:rsidRDefault="00EB0A8C" w:rsidP="00EB0A8C">
      <w:pPr>
        <w:pStyle w:val="Kdblokk"/>
      </w:pPr>
      <w:r w:rsidRPr="005D09FB">
        <w:t xml:space="preserve">{    </w:t>
      </w:r>
    </w:p>
    <w:p w14:paraId="57F9482A" w14:textId="77777777" w:rsidR="00EB0A8C" w:rsidRPr="005D09FB" w:rsidRDefault="00EB0A8C" w:rsidP="00EB0A8C">
      <w:pPr>
        <w:pStyle w:val="Kdblokk"/>
      </w:pPr>
      <w:r w:rsidRPr="005D09FB">
        <w:t xml:space="preserve">    [JsonProperty(PropertyName="name")]</w:t>
      </w:r>
    </w:p>
    <w:p w14:paraId="115250FF" w14:textId="77777777" w:rsidR="00EB0A8C" w:rsidRPr="005D09FB" w:rsidRDefault="00EB0A8C" w:rsidP="00EB0A8C">
      <w:pPr>
        <w:pStyle w:val="Kdblokk"/>
      </w:pPr>
      <w:r w:rsidRPr="005D09FB">
        <w:t xml:space="preserve">    public string Name { get; set; }</w:t>
      </w:r>
    </w:p>
    <w:p w14:paraId="1DFA0308" w14:textId="77777777" w:rsidR="00EB0A8C" w:rsidRPr="005D09FB" w:rsidRDefault="00EB0A8C" w:rsidP="00EB0A8C">
      <w:pPr>
        <w:pStyle w:val="Kdblokk"/>
      </w:pPr>
    </w:p>
    <w:p w14:paraId="1B530CD2" w14:textId="77777777" w:rsidR="00EB0A8C" w:rsidRPr="005D09FB" w:rsidRDefault="00EB0A8C" w:rsidP="00EB0A8C">
      <w:pPr>
        <w:pStyle w:val="Kdblokk"/>
      </w:pPr>
      <w:r w:rsidRPr="005D09FB">
        <w:t xml:space="preserve">    [JsonProperty(PropertyName = "desc")]</w:t>
      </w:r>
    </w:p>
    <w:p w14:paraId="5C1F8FA2" w14:textId="77777777" w:rsidR="00EB0A8C" w:rsidRPr="005D09FB" w:rsidRDefault="00EB0A8C" w:rsidP="00EB0A8C">
      <w:pPr>
        <w:pStyle w:val="Kdblokk"/>
      </w:pPr>
      <w:r w:rsidRPr="005D09FB">
        <w:t xml:space="preserve">    public string Description { get; set; }</w:t>
      </w:r>
    </w:p>
    <w:p w14:paraId="41D60E4C" w14:textId="77777777" w:rsidR="00EB0A8C" w:rsidRPr="005D09FB" w:rsidRDefault="00EB0A8C" w:rsidP="00EB0A8C">
      <w:pPr>
        <w:pStyle w:val="Kdblokk"/>
      </w:pPr>
    </w:p>
    <w:p w14:paraId="4BEF4849" w14:textId="77777777" w:rsidR="00EB0A8C" w:rsidRPr="005D09FB" w:rsidRDefault="00EB0A8C" w:rsidP="00EB0A8C">
      <w:pPr>
        <w:pStyle w:val="Kdblokk"/>
      </w:pPr>
      <w:r w:rsidRPr="005D09FB">
        <w:t xml:space="preserve">    [JsonProperty(PropertyName="isComplete")]</w:t>
      </w:r>
    </w:p>
    <w:p w14:paraId="35B4E7B8" w14:textId="77777777" w:rsidR="00EB0A8C" w:rsidRPr="005D09FB" w:rsidRDefault="00EB0A8C" w:rsidP="00EB0A8C">
      <w:pPr>
        <w:pStyle w:val="Kdblokk"/>
      </w:pPr>
      <w:r w:rsidRPr="005D09FB">
        <w:t xml:space="preserve">    public bool Completed { get; set; }    </w:t>
      </w:r>
    </w:p>
    <w:p w14:paraId="782A5774" w14:textId="77777777" w:rsidR="00EB0A8C" w:rsidRPr="005D09FB" w:rsidRDefault="00EB0A8C" w:rsidP="00EB0A8C">
      <w:pPr>
        <w:pStyle w:val="Kdblokk"/>
      </w:pPr>
      <w:r w:rsidRPr="005D09FB">
        <w:t>}</w:t>
      </w:r>
    </w:p>
    <w:p w14:paraId="0B6A06A3" w14:textId="77777777" w:rsidR="00EB0A8C" w:rsidRDefault="0694B5CE" w:rsidP="00EB0A8C">
      <w:r>
        <w:t>Az osztálynak kötelezően a TableEntity osztályból kell származnia. Ez definiálja a PartitionKey és a RowVersion tulajdonságokat (ezek szerepére az előadás alapján emlékeztessünk), illetve a néhány egyéb, Table Storage specifikus tulajdonságot is (pl.: ETag az update-ekhez). Fontos, hogy minden entitásnak rendelkeznie kell egy paraméter nélküli konstruktorral is!</w:t>
      </w:r>
    </w:p>
    <w:p w14:paraId="6EEC490F" w14:textId="046677AD" w:rsidR="00F010B9" w:rsidRDefault="00F010B9" w:rsidP="00F010B9">
      <w:pPr>
        <w:pStyle w:val="Tipp"/>
      </w:pPr>
      <w:r>
        <w:lastRenderedPageBreak/>
        <w:t xml:space="preserve">Mutassuk meg a TableEntity osztály szerkezetét a hallgatóknak és értelmezzük az egyes tulajdonságok szerepét! (jobb klikk </w:t>
      </w:r>
      <w:r>
        <w:sym w:font="Wingdings" w:char="F0E8"/>
      </w:r>
      <w:r>
        <w:t xml:space="preserve"> go to definition, vagy F12)</w:t>
      </w:r>
    </w:p>
    <w:p w14:paraId="7D8D5AAD" w14:textId="77777777" w:rsidR="00EB0A8C" w:rsidRDefault="0694B5CE" w:rsidP="00EB0A8C">
      <w:pPr>
        <w:pStyle w:val="Cmsor3"/>
      </w:pPr>
      <w:r>
        <w:t>Controller létrehozása</w:t>
      </w:r>
    </w:p>
    <w:p w14:paraId="32DC9948" w14:textId="77777777" w:rsidR="00EB0A8C" w:rsidRDefault="0694B5CE" w:rsidP="00EB0A8C">
      <w:r>
        <w:t>Hozzuk létre a controllert, amely tudja kezelni a felhasználói interakciókat! A Controllers mappához adjunk hozzá egy új controllert, használjuk az MVC5 controller – Empty sablont! A Controller neve legyen ItemController!</w:t>
      </w:r>
    </w:p>
    <w:p w14:paraId="53F13180" w14:textId="77777777" w:rsidR="00EB0A8C" w:rsidRDefault="0694B5CE" w:rsidP="00EB0A8C">
      <w:pPr>
        <w:pStyle w:val="Cmsor3"/>
      </w:pPr>
      <w:r>
        <w:t>Nézetek létrehozása</w:t>
      </w:r>
    </w:p>
    <w:p w14:paraId="6704ED3D" w14:textId="77777777" w:rsidR="00EB0A8C" w:rsidRDefault="0694B5CE" w:rsidP="00EB0A8C">
      <w:r>
        <w:t>Vegyük fel a nézeteket is! 3 funkciót fogunk támogatni, amelyekhez nézetek felvétele szükséges:</w:t>
      </w:r>
    </w:p>
    <w:p w14:paraId="430E3306" w14:textId="77777777" w:rsidR="00EB0A8C" w:rsidRDefault="0694B5CE" w:rsidP="00EB0A8C">
      <w:pPr>
        <w:pStyle w:val="Listaszerbekezds"/>
        <w:numPr>
          <w:ilvl w:val="0"/>
          <w:numId w:val="30"/>
        </w:numPr>
      </w:pPr>
      <w:r>
        <w:t>feladatok listája</w:t>
      </w:r>
    </w:p>
    <w:p w14:paraId="12C83C4F" w14:textId="77777777" w:rsidR="00EB0A8C" w:rsidRDefault="0694B5CE" w:rsidP="00EB0A8C">
      <w:pPr>
        <w:pStyle w:val="Listaszerbekezds"/>
        <w:numPr>
          <w:ilvl w:val="0"/>
          <w:numId w:val="30"/>
        </w:numPr>
      </w:pPr>
      <w:r>
        <w:t>új feladat felvétele</w:t>
      </w:r>
    </w:p>
    <w:p w14:paraId="26BE4EFC" w14:textId="77777777" w:rsidR="00EB0A8C" w:rsidRDefault="0694B5CE" w:rsidP="00EB0A8C">
      <w:pPr>
        <w:pStyle w:val="Listaszerbekezds"/>
        <w:numPr>
          <w:ilvl w:val="0"/>
          <w:numId w:val="30"/>
        </w:numPr>
      </w:pPr>
      <w:r>
        <w:t>feladat szerkesztése</w:t>
      </w:r>
    </w:p>
    <w:p w14:paraId="6DE8DA6F" w14:textId="77777777" w:rsidR="00EB0A8C" w:rsidRDefault="0694B5CE" w:rsidP="00EB0A8C">
      <w:pPr>
        <w:pStyle w:val="Cmsor4"/>
      </w:pPr>
      <w:r>
        <w:t>Listázó nézet</w:t>
      </w:r>
    </w:p>
    <w:p w14:paraId="1910B9B4" w14:textId="2D8E5FC7" w:rsidR="00EB0A8C" w:rsidRDefault="0694B5CE" w:rsidP="00EB0A8C">
      <w:r>
        <w:t xml:space="preserve">A Views mappában található Item mappára jobb gombbal kattintva tudunk felvenni új nézeteket az ItemsController controllerhez. </w:t>
      </w:r>
      <w:r w:rsidR="00016D96">
        <w:t xml:space="preserve">Minden nézet létrehozása után töröljük ki azokat a propertyket a listából vagy az adatbekérő formról, amik a TableEntityből származnak (tehát csak a Name, Description és az IsCompleted maradjon meg)! </w:t>
      </w:r>
      <w:r>
        <w:t>Elsőként vegyük fel a listázó nézetet:</w:t>
      </w:r>
    </w:p>
    <w:p w14:paraId="31B0FF17" w14:textId="77777777" w:rsidR="00EB0A8C" w:rsidRDefault="00EB0A8C" w:rsidP="00EB0A8C">
      <w:pPr>
        <w:jc w:val="center"/>
      </w:pPr>
      <w:r>
        <w:rPr>
          <w:noProof/>
        </w:rPr>
        <w:drawing>
          <wp:inline distT="0" distB="0" distL="0" distR="0" wp14:anchorId="181824C6" wp14:editId="71478131">
            <wp:extent cx="4502785" cy="251405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5398" cy="253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E0E1" w14:textId="77777777" w:rsidR="00EB0A8C" w:rsidRDefault="0694B5CE" w:rsidP="00EB0A8C">
      <w:r>
        <w:t>A listázó nézet végén módosítsuk a kódot úgy, hogy a foreach ciklus alján csak Edit opció legyen (Delete és Details nem kell), és az Edit-nek az alábbi módon generálódjon a link:</w:t>
      </w:r>
    </w:p>
    <w:p w14:paraId="4A5E1B89" w14:textId="77777777" w:rsidR="00EB0A8C" w:rsidRPr="00FC39D4" w:rsidRDefault="00EB0A8C" w:rsidP="00EB0A8C">
      <w:pPr>
        <w:pStyle w:val="Kdblokk"/>
      </w:pPr>
      <w:r>
        <w:rPr>
          <w:highlight w:val="yellow"/>
        </w:rPr>
        <w:lastRenderedPageBreak/>
        <w:t>@</w:t>
      </w:r>
      <w:r w:rsidRPr="00FC39D4">
        <w:rPr>
          <w:color w:val="0000FF"/>
        </w:rPr>
        <w:t>foreach</w:t>
      </w:r>
      <w:r w:rsidRPr="00FC39D4">
        <w:t xml:space="preserve">( </w:t>
      </w:r>
      <w:r w:rsidRPr="00FC39D4">
        <w:rPr>
          <w:color w:val="0000FF"/>
        </w:rPr>
        <w:t>var</w:t>
      </w:r>
      <w:r w:rsidRPr="00FC39D4">
        <w:t xml:space="preserve"> item </w:t>
      </w:r>
      <w:r w:rsidRPr="00FC39D4">
        <w:rPr>
          <w:color w:val="0000FF"/>
        </w:rPr>
        <w:t>in</w:t>
      </w:r>
      <w:r w:rsidRPr="00FC39D4">
        <w:t xml:space="preserve"> Model )</w:t>
      </w:r>
    </w:p>
    <w:p w14:paraId="17534418" w14:textId="77777777" w:rsidR="00EB0A8C" w:rsidRPr="00FC39D4" w:rsidRDefault="00EB0A8C" w:rsidP="00EB0A8C">
      <w:pPr>
        <w:pStyle w:val="Kdblokk"/>
      </w:pPr>
      <w:r w:rsidRPr="00FC39D4">
        <w:t>{</w:t>
      </w:r>
    </w:p>
    <w:p w14:paraId="706800B7" w14:textId="77777777" w:rsidR="00EB0A8C" w:rsidRPr="00FC39D4" w:rsidRDefault="00EB0A8C" w:rsidP="00EB0A8C">
      <w:pPr>
        <w:pStyle w:val="Kdblokk"/>
      </w:pPr>
      <w:r w:rsidRPr="00FC39D4">
        <w:rPr>
          <w:color w:val="0000FF"/>
        </w:rPr>
        <w:t xml:space="preserve">  &lt;</w:t>
      </w:r>
      <w:r w:rsidRPr="00FC39D4">
        <w:rPr>
          <w:color w:val="800000"/>
        </w:rPr>
        <w:t>tr</w:t>
      </w:r>
      <w:r w:rsidRPr="00FC39D4">
        <w:rPr>
          <w:color w:val="0000FF"/>
        </w:rPr>
        <w:t>&gt;</w:t>
      </w:r>
    </w:p>
    <w:p w14:paraId="60F06EEE" w14:textId="77777777" w:rsidR="00EB0A8C" w:rsidRPr="00FC39D4" w:rsidRDefault="00EB0A8C" w:rsidP="00EB0A8C">
      <w:pPr>
        <w:pStyle w:val="Kdblokk"/>
      </w:pPr>
      <w:r w:rsidRPr="00FC39D4">
        <w:rPr>
          <w:color w:val="0000FF"/>
        </w:rPr>
        <w:t xml:space="preserve">    &lt;</w:t>
      </w:r>
      <w:r w:rsidRPr="00FC39D4">
        <w:rPr>
          <w:color w:val="800000"/>
        </w:rPr>
        <w:t>td</w:t>
      </w:r>
      <w:r w:rsidRPr="00FC39D4">
        <w:rPr>
          <w:color w:val="0000FF"/>
        </w:rPr>
        <w:t>&gt;</w:t>
      </w:r>
    </w:p>
    <w:p w14:paraId="02DC8372" w14:textId="77777777" w:rsidR="00EB0A8C" w:rsidRPr="00FC39D4" w:rsidRDefault="00EB0A8C" w:rsidP="00EB0A8C">
      <w:pPr>
        <w:pStyle w:val="Kdblokk"/>
      </w:pPr>
      <w:r>
        <w:t xml:space="preserve">      </w:t>
      </w:r>
      <w:r w:rsidRPr="00FC39D4">
        <w:t xml:space="preserve"> @Html.DisplayFor( modelItem =&gt; item.Name )</w:t>
      </w:r>
    </w:p>
    <w:p w14:paraId="60AB5DDD" w14:textId="77777777" w:rsidR="00EB0A8C" w:rsidRPr="00FC39D4" w:rsidRDefault="00EB0A8C" w:rsidP="00EB0A8C">
      <w:pPr>
        <w:pStyle w:val="Kdblokk"/>
      </w:pPr>
      <w:r w:rsidRPr="00FC39D4">
        <w:t xml:space="preserve">    </w:t>
      </w:r>
      <w:r w:rsidRPr="00FC39D4">
        <w:rPr>
          <w:color w:val="0000FF"/>
        </w:rPr>
        <w:t>&lt;/</w:t>
      </w:r>
      <w:r w:rsidRPr="00FC39D4">
        <w:rPr>
          <w:color w:val="800000"/>
        </w:rPr>
        <w:t>td</w:t>
      </w:r>
      <w:r w:rsidRPr="00FC39D4">
        <w:rPr>
          <w:color w:val="0000FF"/>
        </w:rPr>
        <w:t>&gt;</w:t>
      </w:r>
    </w:p>
    <w:p w14:paraId="293CE2FF" w14:textId="77777777" w:rsidR="00EB0A8C" w:rsidRPr="00FC39D4" w:rsidRDefault="00EB0A8C" w:rsidP="00EB0A8C">
      <w:pPr>
        <w:pStyle w:val="Kdblokk"/>
      </w:pPr>
      <w:r w:rsidRPr="00FC39D4">
        <w:t xml:space="preserve">    </w:t>
      </w:r>
      <w:r w:rsidRPr="00FC39D4">
        <w:rPr>
          <w:color w:val="0000FF"/>
        </w:rPr>
        <w:t>&lt;</w:t>
      </w:r>
      <w:r w:rsidRPr="00FC39D4">
        <w:rPr>
          <w:color w:val="800000"/>
        </w:rPr>
        <w:t>td</w:t>
      </w:r>
      <w:r w:rsidRPr="00FC39D4">
        <w:rPr>
          <w:color w:val="0000FF"/>
        </w:rPr>
        <w:t>&gt;</w:t>
      </w:r>
    </w:p>
    <w:p w14:paraId="1FDD16D9" w14:textId="77777777" w:rsidR="00EB0A8C" w:rsidRPr="00FC39D4" w:rsidRDefault="00EB0A8C" w:rsidP="00EB0A8C">
      <w:pPr>
        <w:pStyle w:val="Kdblokk"/>
      </w:pPr>
      <w:r w:rsidRPr="00FC39D4">
        <w:t xml:space="preserve">       @Html.DisplayFor( modelItem =&gt; item.Description )</w:t>
      </w:r>
    </w:p>
    <w:p w14:paraId="7FC23DDF" w14:textId="77777777" w:rsidR="00EB0A8C" w:rsidRPr="00FC39D4" w:rsidRDefault="00EB0A8C" w:rsidP="00EB0A8C">
      <w:pPr>
        <w:pStyle w:val="Kdblokk"/>
      </w:pPr>
      <w:r w:rsidRPr="00FC39D4">
        <w:t xml:space="preserve">    </w:t>
      </w:r>
      <w:r w:rsidRPr="00FC39D4">
        <w:rPr>
          <w:color w:val="0000FF"/>
        </w:rPr>
        <w:t>&lt;/</w:t>
      </w:r>
      <w:r w:rsidRPr="00FC39D4">
        <w:rPr>
          <w:color w:val="800000"/>
        </w:rPr>
        <w:t>td</w:t>
      </w:r>
      <w:r w:rsidRPr="00FC39D4">
        <w:rPr>
          <w:color w:val="0000FF"/>
        </w:rPr>
        <w:t>&gt;</w:t>
      </w:r>
    </w:p>
    <w:p w14:paraId="59CC994F" w14:textId="77777777" w:rsidR="00EB0A8C" w:rsidRPr="00FC39D4" w:rsidRDefault="00EB0A8C" w:rsidP="00EB0A8C">
      <w:pPr>
        <w:pStyle w:val="Kdblokk"/>
      </w:pPr>
      <w:r w:rsidRPr="00FC39D4">
        <w:t xml:space="preserve">    </w:t>
      </w:r>
      <w:r w:rsidRPr="00FC39D4">
        <w:rPr>
          <w:color w:val="0000FF"/>
        </w:rPr>
        <w:t>&lt;</w:t>
      </w:r>
      <w:r w:rsidRPr="00FC39D4">
        <w:rPr>
          <w:color w:val="800000"/>
        </w:rPr>
        <w:t>td</w:t>
      </w:r>
      <w:r w:rsidRPr="00FC39D4">
        <w:rPr>
          <w:color w:val="0000FF"/>
        </w:rPr>
        <w:t>&gt;</w:t>
      </w:r>
    </w:p>
    <w:p w14:paraId="19224AF0" w14:textId="77777777" w:rsidR="00EB0A8C" w:rsidRPr="00FC39D4" w:rsidRDefault="00EB0A8C" w:rsidP="00EB0A8C">
      <w:pPr>
        <w:pStyle w:val="Kdblokk"/>
      </w:pPr>
      <w:r w:rsidRPr="00FC39D4">
        <w:t xml:space="preserve">      @Html.DisplayFor( modelItem =&gt; item.Completed )</w:t>
      </w:r>
    </w:p>
    <w:p w14:paraId="53A1877E" w14:textId="77777777" w:rsidR="00EB0A8C" w:rsidRPr="00FC39D4" w:rsidRDefault="00EB0A8C" w:rsidP="00EB0A8C">
      <w:pPr>
        <w:pStyle w:val="Kdblokk"/>
      </w:pPr>
      <w:r w:rsidRPr="00FC39D4">
        <w:t xml:space="preserve">    </w:t>
      </w:r>
      <w:r w:rsidRPr="00FC39D4">
        <w:rPr>
          <w:color w:val="0000FF"/>
        </w:rPr>
        <w:t>&lt;/</w:t>
      </w:r>
      <w:r w:rsidRPr="00FC39D4">
        <w:rPr>
          <w:color w:val="800000"/>
        </w:rPr>
        <w:t>td</w:t>
      </w:r>
      <w:r w:rsidRPr="00FC39D4">
        <w:rPr>
          <w:color w:val="0000FF"/>
        </w:rPr>
        <w:t>&gt;</w:t>
      </w:r>
    </w:p>
    <w:p w14:paraId="76D7D05A" w14:textId="77777777" w:rsidR="00EB0A8C" w:rsidRPr="00FC39D4" w:rsidRDefault="00EB0A8C" w:rsidP="00EB0A8C">
      <w:pPr>
        <w:pStyle w:val="Kdblokk"/>
      </w:pPr>
      <w:r w:rsidRPr="00FC39D4">
        <w:t xml:space="preserve">     </w:t>
      </w:r>
      <w:r w:rsidRPr="00FC39D4">
        <w:rPr>
          <w:color w:val="0000FF"/>
        </w:rPr>
        <w:t>&lt;</w:t>
      </w:r>
      <w:r w:rsidRPr="00FC39D4">
        <w:rPr>
          <w:color w:val="800000"/>
        </w:rPr>
        <w:t>td</w:t>
      </w:r>
      <w:r w:rsidRPr="00FC39D4">
        <w:rPr>
          <w:color w:val="0000FF"/>
        </w:rPr>
        <w:t>&gt;</w:t>
      </w:r>
    </w:p>
    <w:p w14:paraId="5060F5E5" w14:textId="06982A14" w:rsidR="00EB0A8C" w:rsidRDefault="00EB0A8C" w:rsidP="00EB0A8C">
      <w:pPr>
        <w:pStyle w:val="Kdblokk"/>
        <w:rPr>
          <w:highlight w:val="white"/>
        </w:rPr>
      </w:pPr>
      <w:r w:rsidRPr="007A4D4D">
        <w:rPr>
          <w:highlight w:val="yellow"/>
        </w:rPr>
        <w:t xml:space="preserve">       @Html.ActionLink( </w:t>
      </w:r>
      <w:r w:rsidRPr="007A4D4D">
        <w:rPr>
          <w:color w:val="A31515"/>
          <w:highlight w:val="yellow"/>
        </w:rPr>
        <w:t>"Edit"</w:t>
      </w:r>
      <w:r w:rsidRPr="007A4D4D">
        <w:rPr>
          <w:highlight w:val="yellow"/>
        </w:rPr>
        <w:t xml:space="preserve">, </w:t>
      </w:r>
      <w:r w:rsidRPr="007A4D4D">
        <w:rPr>
          <w:color w:val="A31515"/>
          <w:highlight w:val="yellow"/>
        </w:rPr>
        <w:t>"Edit"</w:t>
      </w:r>
      <w:r w:rsidRPr="007A4D4D">
        <w:rPr>
          <w:highlight w:val="yellow"/>
        </w:rPr>
        <w:t xml:space="preserve">, </w:t>
      </w:r>
      <w:r w:rsidRPr="007A4D4D">
        <w:rPr>
          <w:color w:val="0000FF"/>
          <w:highlight w:val="yellow"/>
        </w:rPr>
        <w:t>new</w:t>
      </w:r>
      <w:r w:rsidRPr="007A4D4D">
        <w:rPr>
          <w:highlight w:val="yellow"/>
        </w:rPr>
        <w:t xml:space="preserve"> { </w:t>
      </w:r>
      <w:r w:rsidR="002D1D54">
        <w:rPr>
          <w:highlight w:val="yellow"/>
        </w:rPr>
        <w:t>id</w:t>
      </w:r>
      <w:r w:rsidRPr="007A4D4D">
        <w:rPr>
          <w:highlight w:val="yellow"/>
        </w:rPr>
        <w:t xml:space="preserve"> = item.RowKey } ) </w:t>
      </w:r>
      <w:r>
        <w:rPr>
          <w:highlight w:val="white"/>
        </w:rPr>
        <w:t xml:space="preserve">            </w:t>
      </w:r>
    </w:p>
    <w:p w14:paraId="32C62CEE" w14:textId="77777777" w:rsidR="00EB0A8C" w:rsidRPr="00FC39D4" w:rsidRDefault="00EB0A8C" w:rsidP="00EB0A8C">
      <w:pPr>
        <w:pStyle w:val="Kdblokk"/>
      </w:pPr>
      <w:r w:rsidRPr="00FC39D4">
        <w:t xml:space="preserve">     </w:t>
      </w:r>
      <w:r w:rsidRPr="00FC39D4">
        <w:rPr>
          <w:color w:val="0000FF"/>
        </w:rPr>
        <w:t>&lt;/</w:t>
      </w:r>
      <w:r w:rsidRPr="00FC39D4">
        <w:rPr>
          <w:color w:val="800000"/>
        </w:rPr>
        <w:t>td</w:t>
      </w:r>
      <w:r w:rsidRPr="00FC39D4">
        <w:rPr>
          <w:color w:val="0000FF"/>
        </w:rPr>
        <w:t>&gt;</w:t>
      </w:r>
    </w:p>
    <w:p w14:paraId="77B67F06" w14:textId="4972C2EF" w:rsidR="00EB0A8C" w:rsidRPr="00FC39D4" w:rsidRDefault="00EB0A8C" w:rsidP="00EB0A8C">
      <w:pPr>
        <w:pStyle w:val="Kdblokk"/>
      </w:pPr>
      <w:r w:rsidRPr="00FC39D4">
        <w:t xml:space="preserve">  </w:t>
      </w:r>
      <w:r w:rsidRPr="00FC39D4">
        <w:rPr>
          <w:color w:val="0000FF"/>
        </w:rPr>
        <w:t>&lt;/</w:t>
      </w:r>
      <w:r w:rsidRPr="00FC39D4">
        <w:rPr>
          <w:color w:val="800000"/>
        </w:rPr>
        <w:t>tr</w:t>
      </w:r>
      <w:r w:rsidRPr="00FC39D4">
        <w:rPr>
          <w:color w:val="0000FF"/>
        </w:rPr>
        <w:t>&gt;</w:t>
      </w:r>
    </w:p>
    <w:p w14:paraId="2F33FDD8" w14:textId="77777777" w:rsidR="00EB0A8C" w:rsidRDefault="00EB0A8C" w:rsidP="00EB0A8C">
      <w:pPr>
        <w:pStyle w:val="Kdblokk"/>
      </w:pPr>
      <w:r w:rsidRPr="00FC39D4">
        <w:t>}</w:t>
      </w:r>
    </w:p>
    <w:p w14:paraId="789E1A43" w14:textId="77777777" w:rsidR="00EB0A8C" w:rsidRDefault="0694B5CE" w:rsidP="00EB0A8C">
      <w:pPr>
        <w:pStyle w:val="Cmsor4"/>
      </w:pPr>
      <w:r>
        <w:t>Új elem nézet</w:t>
      </w:r>
    </w:p>
    <w:p w14:paraId="64627187" w14:textId="77777777" w:rsidR="00EB0A8C" w:rsidRDefault="0694B5CE" w:rsidP="00EB0A8C">
      <w:r>
        <w:t>Az előzőhöz hasonló módon vegyünk fel még egy View-t, ezt paraméterezzük az alábbi módon:</w:t>
      </w:r>
    </w:p>
    <w:p w14:paraId="2FAA252E" w14:textId="77777777" w:rsidR="00EB0A8C" w:rsidRDefault="00EB0A8C" w:rsidP="00EB0A8C">
      <w:pPr>
        <w:jc w:val="center"/>
      </w:pPr>
      <w:r>
        <w:rPr>
          <w:noProof/>
        </w:rPr>
        <w:drawing>
          <wp:inline distT="0" distB="0" distL="0" distR="0" wp14:anchorId="5F3416A8" wp14:editId="6C560D8F">
            <wp:extent cx="4743450" cy="2648426"/>
            <wp:effectExtent l="0" t="0" r="0" b="0"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7594" cy="266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C3F4" w14:textId="77777777" w:rsidR="009668F3" w:rsidRDefault="009668F3">
      <w:pPr>
        <w:jc w:val="left"/>
        <w:rPr>
          <w:rFonts w:asciiTheme="majorHAnsi" w:eastAsiaTheme="majorEastAsia" w:hAnsiTheme="majorHAnsi" w:cstheme="majorBidi"/>
          <w:b/>
          <w:bCs/>
          <w:i/>
          <w:iCs/>
          <w:color w:val="8C2532"/>
        </w:rPr>
      </w:pPr>
      <w:r>
        <w:br w:type="page"/>
      </w:r>
    </w:p>
    <w:p w14:paraId="2D612716" w14:textId="52AD220A" w:rsidR="00EB0A8C" w:rsidRDefault="0694B5CE" w:rsidP="00EB0A8C">
      <w:pPr>
        <w:pStyle w:val="Cmsor4"/>
      </w:pPr>
      <w:r>
        <w:lastRenderedPageBreak/>
        <w:t>Szerkesztőnézet</w:t>
      </w:r>
    </w:p>
    <w:p w14:paraId="03253483" w14:textId="77777777" w:rsidR="00EB0A8C" w:rsidRDefault="0694B5CE" w:rsidP="00EB0A8C">
      <w:r>
        <w:t>Végül vegyük fel a szerkesztőnézetet is:</w:t>
      </w:r>
    </w:p>
    <w:p w14:paraId="455C3DF0" w14:textId="77777777" w:rsidR="00EB0A8C" w:rsidRDefault="00EB0A8C" w:rsidP="00EB0A8C">
      <w:pPr>
        <w:jc w:val="center"/>
      </w:pPr>
      <w:r>
        <w:rPr>
          <w:noProof/>
        </w:rPr>
        <w:drawing>
          <wp:inline distT="0" distB="0" distL="0" distR="0" wp14:anchorId="3C5321AF" wp14:editId="5C3FFE6E">
            <wp:extent cx="4838700" cy="270160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EA71" w14:textId="77777777" w:rsidR="00EB0A8C" w:rsidRDefault="0694B5CE" w:rsidP="00EB0A8C">
      <w:r>
        <w:t>A szerkesztőnézetet módosítsuk úgy, hogy az „Id” helyett a RowKey és a PartitionKey utazzon a rejtett mezőkben:</w:t>
      </w:r>
    </w:p>
    <w:p w14:paraId="49EEE21E" w14:textId="77777777" w:rsidR="00EB0A8C" w:rsidRPr="00FC39D4" w:rsidRDefault="00EB0A8C" w:rsidP="00EB0A8C">
      <w:pPr>
        <w:pStyle w:val="Kdblokk"/>
      </w:pPr>
      <w:r w:rsidRPr="00FC39D4">
        <w:rPr>
          <w:color w:val="0000FF"/>
        </w:rPr>
        <w:t>&lt;</w:t>
      </w:r>
      <w:r w:rsidRPr="00FC39D4">
        <w:rPr>
          <w:color w:val="800000"/>
        </w:rPr>
        <w:t>h4</w:t>
      </w:r>
      <w:r w:rsidRPr="00FC39D4">
        <w:rPr>
          <w:color w:val="0000FF"/>
        </w:rPr>
        <w:t>&gt;</w:t>
      </w:r>
      <w:r w:rsidRPr="00FC39D4">
        <w:t>Item</w:t>
      </w:r>
      <w:r w:rsidRPr="00FC39D4">
        <w:rPr>
          <w:color w:val="0000FF"/>
        </w:rPr>
        <w:t>&lt;/</w:t>
      </w:r>
      <w:r w:rsidRPr="00FC39D4">
        <w:rPr>
          <w:color w:val="800000"/>
        </w:rPr>
        <w:t>h4</w:t>
      </w:r>
      <w:r w:rsidRPr="00FC39D4">
        <w:rPr>
          <w:color w:val="0000FF"/>
        </w:rPr>
        <w:t>&gt;</w:t>
      </w:r>
    </w:p>
    <w:p w14:paraId="6C65767B" w14:textId="77777777" w:rsidR="00EB0A8C" w:rsidRPr="00FC39D4" w:rsidRDefault="00EB0A8C" w:rsidP="00EB0A8C">
      <w:pPr>
        <w:pStyle w:val="Kdblokk"/>
      </w:pPr>
      <w:r w:rsidRPr="00FC39D4">
        <w:rPr>
          <w:color w:val="0000FF"/>
        </w:rPr>
        <w:t>&lt;</w:t>
      </w:r>
      <w:r w:rsidRPr="00FC39D4">
        <w:rPr>
          <w:color w:val="800000"/>
        </w:rPr>
        <w:t>hr</w:t>
      </w:r>
      <w:r w:rsidRPr="00FC39D4">
        <w:t xml:space="preserve"> </w:t>
      </w:r>
      <w:r w:rsidRPr="00FC39D4">
        <w:rPr>
          <w:color w:val="0000FF"/>
        </w:rPr>
        <w:t>/&gt;</w:t>
      </w:r>
    </w:p>
    <w:p w14:paraId="0B7F47DF" w14:textId="77777777" w:rsidR="00EB0A8C" w:rsidRDefault="00EB0A8C" w:rsidP="00EB0A8C">
      <w:pPr>
        <w:pStyle w:val="Kdblokk"/>
        <w:rPr>
          <w:highlight w:val="white"/>
        </w:rPr>
      </w:pPr>
      <w:r>
        <w:rPr>
          <w:highlight w:val="yellow"/>
        </w:rPr>
        <w:t>@</w:t>
      </w:r>
      <w:r w:rsidRPr="00FC39D4">
        <w:t xml:space="preserve">Html.ValidationSummary( </w:t>
      </w:r>
      <w:r w:rsidRPr="00FC39D4">
        <w:rPr>
          <w:color w:val="0000FF"/>
        </w:rPr>
        <w:t>true</w:t>
      </w:r>
      <w:r w:rsidRPr="00FC39D4">
        <w:t xml:space="preserve">, </w:t>
      </w:r>
      <w:r w:rsidRPr="00FC39D4">
        <w:rPr>
          <w:color w:val="A31515"/>
        </w:rPr>
        <w:t>""</w:t>
      </w:r>
      <w:r w:rsidRPr="00FC39D4">
        <w:t xml:space="preserve">, </w:t>
      </w:r>
      <w:r w:rsidRPr="00FC39D4">
        <w:rPr>
          <w:color w:val="0000FF"/>
        </w:rPr>
        <w:t>new</w:t>
      </w:r>
      <w:r w:rsidRPr="00FC39D4">
        <w:t xml:space="preserve"> { @class = </w:t>
      </w:r>
      <w:r w:rsidRPr="00FC39D4">
        <w:rPr>
          <w:color w:val="A31515"/>
        </w:rPr>
        <w:t>"text-danger"</w:t>
      </w:r>
      <w:r w:rsidRPr="00FC39D4">
        <w:t xml:space="preserve"> } )</w:t>
      </w:r>
      <w:r>
        <w:rPr>
          <w:highlight w:val="white"/>
        </w:rPr>
        <w:t xml:space="preserve">        </w:t>
      </w:r>
    </w:p>
    <w:p w14:paraId="2CF4DACE" w14:textId="77777777" w:rsidR="00EB0A8C" w:rsidRPr="007A4D4D" w:rsidRDefault="00EB0A8C" w:rsidP="00EB0A8C">
      <w:pPr>
        <w:pStyle w:val="Kdblokk"/>
        <w:rPr>
          <w:highlight w:val="yellow"/>
        </w:rPr>
      </w:pPr>
      <w:r w:rsidRPr="007A4D4D">
        <w:rPr>
          <w:highlight w:val="yellow"/>
        </w:rPr>
        <w:t>@Html.HiddenFor( model =&gt; model.PartitionKey );</w:t>
      </w:r>
    </w:p>
    <w:p w14:paraId="487ACB6E" w14:textId="77777777" w:rsidR="00EB0A8C" w:rsidRPr="005D09FB" w:rsidRDefault="00EB0A8C" w:rsidP="00EB0A8C">
      <w:pPr>
        <w:pStyle w:val="Kdblokk"/>
      </w:pPr>
      <w:r w:rsidRPr="007A4D4D">
        <w:rPr>
          <w:highlight w:val="yellow"/>
        </w:rPr>
        <w:t>@Html.HiddenFor( model =&gt; model.RowKey );</w:t>
      </w:r>
    </w:p>
    <w:p w14:paraId="29DB1673" w14:textId="77777777" w:rsidR="00EB0A8C" w:rsidRDefault="0694B5CE" w:rsidP="00EB0A8C">
      <w:pPr>
        <w:pStyle w:val="Cmsor2"/>
      </w:pPr>
      <w:r>
        <w:t>Üzleti logika programozása</w:t>
      </w:r>
    </w:p>
    <w:p w14:paraId="54F90B4C" w14:textId="77777777" w:rsidR="00EB0A8C" w:rsidRPr="009A6073" w:rsidRDefault="0694B5CE" w:rsidP="00EB0A8C">
      <w:r>
        <w:t xml:space="preserve">A következő részben az egyelőre üres nézetek és controller mögé bekötjük a Table Storage-os működést. Vegyünk fel a projektbe egy TableRepository osztályt! Ezen keresztül fogjuk a kommunikációt megvalósítani a Table Storage felé. </w:t>
      </w:r>
    </w:p>
    <w:p w14:paraId="3BB23193" w14:textId="77777777" w:rsidR="009668F3" w:rsidRDefault="009668F3">
      <w:pPr>
        <w:jc w:val="left"/>
      </w:pPr>
      <w:r>
        <w:br w:type="page"/>
      </w:r>
    </w:p>
    <w:p w14:paraId="3B814754" w14:textId="74E2CBD2" w:rsidR="00EB0A8C" w:rsidRDefault="0694B5CE" w:rsidP="00EB0A8C">
      <w:r>
        <w:lastRenderedPageBreak/>
        <w:t>Ezután pedig az alábbi kódrészletet szúrjuk be a fájlba:</w:t>
      </w:r>
    </w:p>
    <w:p w14:paraId="699A4278" w14:textId="77777777" w:rsidR="00EB0A8C" w:rsidRPr="00FA4F1D" w:rsidRDefault="00EB0A8C" w:rsidP="00EB0A8C">
      <w:pPr>
        <w:pStyle w:val="Kdblokk"/>
        <w:rPr>
          <w:color w:val="000000"/>
        </w:rPr>
      </w:pPr>
      <w:r w:rsidRPr="00FA4F1D">
        <w:t>public</w:t>
      </w:r>
      <w:r w:rsidRPr="00FA4F1D">
        <w:rPr>
          <w:color w:val="000000"/>
        </w:rPr>
        <w:t xml:space="preserve"> </w:t>
      </w:r>
      <w:r w:rsidRPr="00FA4F1D">
        <w:t>static</w:t>
      </w:r>
      <w:r w:rsidRPr="00FA4F1D">
        <w:rPr>
          <w:color w:val="000000"/>
        </w:rPr>
        <w:t xml:space="preserve"> </w:t>
      </w:r>
      <w:r w:rsidRPr="00FA4F1D">
        <w:t>class</w:t>
      </w:r>
      <w:r w:rsidRPr="00FA4F1D">
        <w:rPr>
          <w:color w:val="000000"/>
        </w:rPr>
        <w:t xml:space="preserve"> </w:t>
      </w:r>
      <w:r w:rsidRPr="00FA4F1D">
        <w:rPr>
          <w:color w:val="2B91AF"/>
        </w:rPr>
        <w:t>TableRepository</w:t>
      </w:r>
    </w:p>
    <w:p w14:paraId="5DF4F771" w14:textId="77777777" w:rsidR="00EB0A8C" w:rsidRPr="00FA4F1D" w:rsidRDefault="00EB0A8C" w:rsidP="00EB0A8C">
      <w:pPr>
        <w:pStyle w:val="Kdblokk"/>
        <w:rPr>
          <w:color w:val="000000"/>
        </w:rPr>
      </w:pPr>
      <w:r w:rsidRPr="00FA4F1D">
        <w:rPr>
          <w:color w:val="000000"/>
        </w:rPr>
        <w:t xml:space="preserve">    {</w:t>
      </w:r>
    </w:p>
    <w:p w14:paraId="19C5A1F0" w14:textId="77777777" w:rsidR="00EB0A8C" w:rsidRPr="00FA4F1D" w:rsidRDefault="00EB0A8C" w:rsidP="00EB0A8C">
      <w:pPr>
        <w:pStyle w:val="Kdblokk"/>
        <w:rPr>
          <w:color w:val="000000"/>
        </w:rPr>
      </w:pPr>
      <w:r w:rsidRPr="00FA4F1D">
        <w:rPr>
          <w:color w:val="000000"/>
        </w:rPr>
        <w:t xml:space="preserve">        </w:t>
      </w:r>
      <w:r w:rsidRPr="00FA4F1D">
        <w:t>private</w:t>
      </w:r>
      <w:r w:rsidRPr="00FA4F1D">
        <w:rPr>
          <w:color w:val="000000"/>
        </w:rPr>
        <w:t xml:space="preserve"> </w:t>
      </w:r>
      <w:r w:rsidRPr="00FA4F1D">
        <w:t>static</w:t>
      </w:r>
      <w:r w:rsidRPr="00FA4F1D">
        <w:rPr>
          <w:color w:val="000000"/>
        </w:rPr>
        <w:t xml:space="preserve"> </w:t>
      </w:r>
      <w:r w:rsidRPr="00FA4F1D">
        <w:t>readonly</w:t>
      </w:r>
      <w:r w:rsidRPr="00FA4F1D">
        <w:rPr>
          <w:color w:val="000000"/>
        </w:rPr>
        <w:t xml:space="preserve"> </w:t>
      </w:r>
      <w:r w:rsidRPr="00FA4F1D">
        <w:t>string</w:t>
      </w:r>
      <w:r w:rsidRPr="00FA4F1D">
        <w:rPr>
          <w:color w:val="000000"/>
        </w:rPr>
        <w:t xml:space="preserve"> connectionString = </w:t>
      </w:r>
      <w:r w:rsidRPr="00FA4F1D">
        <w:rPr>
          <w:color w:val="A31515"/>
        </w:rPr>
        <w:t>"";</w:t>
      </w:r>
    </w:p>
    <w:p w14:paraId="4DE23FA4" w14:textId="77777777" w:rsidR="00EB0A8C" w:rsidRPr="00FA4F1D" w:rsidRDefault="00EB0A8C" w:rsidP="00EB0A8C">
      <w:pPr>
        <w:pStyle w:val="Kdblokk"/>
        <w:rPr>
          <w:color w:val="000000"/>
        </w:rPr>
      </w:pPr>
      <w:r w:rsidRPr="00FA4F1D">
        <w:rPr>
          <w:color w:val="000000"/>
        </w:rPr>
        <w:t xml:space="preserve">        </w:t>
      </w:r>
      <w:r w:rsidRPr="00FA4F1D">
        <w:t>private</w:t>
      </w:r>
      <w:r w:rsidRPr="00FA4F1D">
        <w:rPr>
          <w:color w:val="000000"/>
        </w:rPr>
        <w:t xml:space="preserve"> </w:t>
      </w:r>
      <w:r w:rsidRPr="00FA4F1D">
        <w:t>static</w:t>
      </w:r>
      <w:r w:rsidRPr="00FA4F1D">
        <w:rPr>
          <w:color w:val="000000"/>
        </w:rPr>
        <w:t xml:space="preserve"> </w:t>
      </w:r>
      <w:r w:rsidRPr="00FA4F1D">
        <w:rPr>
          <w:color w:val="2B91AF"/>
        </w:rPr>
        <w:t>CloudStorageAccount</w:t>
      </w:r>
      <w:r w:rsidRPr="00FA4F1D">
        <w:rPr>
          <w:color w:val="000000"/>
        </w:rPr>
        <w:t xml:space="preserve"> account = </w:t>
      </w:r>
      <w:r w:rsidRPr="00FA4F1D">
        <w:rPr>
          <w:color w:val="2B91AF"/>
        </w:rPr>
        <w:t>CloudStorageAccount</w:t>
      </w:r>
      <w:r w:rsidRPr="00FA4F1D">
        <w:rPr>
          <w:color w:val="000000"/>
        </w:rPr>
        <w:t>.Parse( connectionString );</w:t>
      </w:r>
    </w:p>
    <w:p w14:paraId="7BB04D0B" w14:textId="77777777" w:rsidR="00EB0A8C" w:rsidRPr="00FA4F1D" w:rsidRDefault="00EB0A8C" w:rsidP="00EB0A8C">
      <w:pPr>
        <w:pStyle w:val="Kdblokk"/>
        <w:rPr>
          <w:color w:val="000000"/>
        </w:rPr>
      </w:pPr>
    </w:p>
    <w:p w14:paraId="3588905D" w14:textId="77777777" w:rsidR="00EB0A8C" w:rsidRPr="00FA4F1D" w:rsidRDefault="00EB0A8C" w:rsidP="00EB0A8C">
      <w:pPr>
        <w:pStyle w:val="Kdblokk"/>
        <w:rPr>
          <w:color w:val="000000"/>
        </w:rPr>
      </w:pPr>
      <w:r w:rsidRPr="00FA4F1D">
        <w:rPr>
          <w:color w:val="000000"/>
        </w:rPr>
        <w:t xml:space="preserve">        </w:t>
      </w:r>
      <w:r w:rsidRPr="00FA4F1D">
        <w:t>private</w:t>
      </w:r>
      <w:r w:rsidRPr="00FA4F1D">
        <w:rPr>
          <w:color w:val="000000"/>
        </w:rPr>
        <w:t xml:space="preserve"> </w:t>
      </w:r>
      <w:r w:rsidRPr="00FA4F1D">
        <w:t>static</w:t>
      </w:r>
      <w:r w:rsidRPr="00FA4F1D">
        <w:rPr>
          <w:color w:val="000000"/>
        </w:rPr>
        <w:t xml:space="preserve"> </w:t>
      </w:r>
      <w:r w:rsidRPr="00FA4F1D">
        <w:rPr>
          <w:color w:val="2B91AF"/>
        </w:rPr>
        <w:t>CloudTable</w:t>
      </w:r>
      <w:r w:rsidRPr="00FA4F1D">
        <w:rPr>
          <w:color w:val="000000"/>
        </w:rPr>
        <w:t xml:space="preserve"> todoTable;</w:t>
      </w:r>
    </w:p>
    <w:p w14:paraId="531712E1" w14:textId="77777777" w:rsidR="00EB0A8C" w:rsidRPr="00FA4F1D" w:rsidRDefault="00EB0A8C" w:rsidP="00EB0A8C">
      <w:pPr>
        <w:pStyle w:val="Kdblokk"/>
        <w:rPr>
          <w:color w:val="000000"/>
        </w:rPr>
      </w:pPr>
      <w:r w:rsidRPr="00FA4F1D">
        <w:rPr>
          <w:color w:val="000000"/>
        </w:rPr>
        <w:t xml:space="preserve">        </w:t>
      </w:r>
      <w:r w:rsidRPr="00FA4F1D">
        <w:t>private</w:t>
      </w:r>
      <w:r w:rsidRPr="00FA4F1D">
        <w:rPr>
          <w:color w:val="000000"/>
        </w:rPr>
        <w:t xml:space="preserve"> </w:t>
      </w:r>
      <w:r w:rsidRPr="00FA4F1D">
        <w:t>static</w:t>
      </w:r>
      <w:r w:rsidRPr="00FA4F1D">
        <w:rPr>
          <w:color w:val="000000"/>
        </w:rPr>
        <w:t xml:space="preserve"> </w:t>
      </w:r>
      <w:r w:rsidRPr="00FA4F1D">
        <w:rPr>
          <w:color w:val="2B91AF"/>
        </w:rPr>
        <w:t>CloudTable</w:t>
      </w:r>
      <w:r w:rsidRPr="00FA4F1D">
        <w:rPr>
          <w:color w:val="000000"/>
        </w:rPr>
        <w:t xml:space="preserve"> ToDoTable</w:t>
      </w:r>
    </w:p>
    <w:p w14:paraId="373C2C70" w14:textId="77777777" w:rsidR="00EB0A8C" w:rsidRPr="00FA4F1D" w:rsidRDefault="00EB0A8C" w:rsidP="00EB0A8C">
      <w:pPr>
        <w:pStyle w:val="Kdblokk"/>
        <w:rPr>
          <w:color w:val="000000"/>
        </w:rPr>
      </w:pPr>
      <w:r w:rsidRPr="00FA4F1D">
        <w:rPr>
          <w:color w:val="000000"/>
        </w:rPr>
        <w:t xml:space="preserve">        {</w:t>
      </w:r>
    </w:p>
    <w:p w14:paraId="1A819157" w14:textId="77777777" w:rsidR="00EB0A8C" w:rsidRPr="00FA4F1D" w:rsidRDefault="00EB0A8C" w:rsidP="00EB0A8C">
      <w:pPr>
        <w:pStyle w:val="Kdblokk"/>
        <w:rPr>
          <w:color w:val="000000"/>
        </w:rPr>
      </w:pPr>
      <w:r w:rsidRPr="00FA4F1D">
        <w:rPr>
          <w:color w:val="000000"/>
        </w:rPr>
        <w:t xml:space="preserve">            </w:t>
      </w:r>
      <w:r w:rsidRPr="00FA4F1D">
        <w:t>get</w:t>
      </w:r>
    </w:p>
    <w:p w14:paraId="77B18979" w14:textId="77777777" w:rsidR="00EB0A8C" w:rsidRPr="00FA4F1D" w:rsidRDefault="00EB0A8C" w:rsidP="00EB0A8C">
      <w:pPr>
        <w:pStyle w:val="Kdblokk"/>
        <w:rPr>
          <w:color w:val="000000"/>
        </w:rPr>
      </w:pPr>
      <w:r w:rsidRPr="00FA4F1D">
        <w:rPr>
          <w:color w:val="000000"/>
        </w:rPr>
        <w:t xml:space="preserve">            {</w:t>
      </w:r>
    </w:p>
    <w:p w14:paraId="70F3E31C" w14:textId="77777777" w:rsidR="00EB0A8C" w:rsidRPr="00FA4F1D" w:rsidRDefault="00EB0A8C" w:rsidP="00EB0A8C">
      <w:pPr>
        <w:pStyle w:val="Kdblokk"/>
        <w:rPr>
          <w:color w:val="000000"/>
        </w:rPr>
      </w:pPr>
      <w:r w:rsidRPr="00FA4F1D">
        <w:rPr>
          <w:color w:val="000000"/>
        </w:rPr>
        <w:t xml:space="preserve">                </w:t>
      </w:r>
      <w:r w:rsidRPr="00FA4F1D">
        <w:t>if</w:t>
      </w:r>
      <w:r w:rsidRPr="00FA4F1D">
        <w:rPr>
          <w:color w:val="000000"/>
        </w:rPr>
        <w:t xml:space="preserve">( todoTable == </w:t>
      </w:r>
      <w:r w:rsidRPr="00FA4F1D">
        <w:t>null</w:t>
      </w:r>
      <w:r w:rsidRPr="00FA4F1D">
        <w:rPr>
          <w:color w:val="000000"/>
        </w:rPr>
        <w:t xml:space="preserve"> )</w:t>
      </w:r>
    </w:p>
    <w:p w14:paraId="575CA8A0" w14:textId="77777777" w:rsidR="00EB0A8C" w:rsidRPr="00FA4F1D" w:rsidRDefault="00EB0A8C" w:rsidP="00EB0A8C">
      <w:pPr>
        <w:pStyle w:val="Kdblokk"/>
        <w:rPr>
          <w:color w:val="000000"/>
        </w:rPr>
      </w:pPr>
      <w:r w:rsidRPr="00FA4F1D">
        <w:rPr>
          <w:color w:val="000000"/>
        </w:rPr>
        <w:t xml:space="preserve">                {</w:t>
      </w:r>
    </w:p>
    <w:p w14:paraId="18BDDAEB" w14:textId="77777777" w:rsidR="00EB0A8C" w:rsidRPr="00FA4F1D" w:rsidRDefault="00EB0A8C" w:rsidP="00EB0A8C">
      <w:pPr>
        <w:pStyle w:val="Kdblokk"/>
        <w:rPr>
          <w:color w:val="000000"/>
        </w:rPr>
      </w:pPr>
      <w:r w:rsidRPr="00FA4F1D">
        <w:rPr>
          <w:color w:val="000000"/>
        </w:rPr>
        <w:t xml:space="preserve">                    </w:t>
      </w:r>
      <w:r w:rsidRPr="00FA4F1D">
        <w:t>var</w:t>
      </w:r>
      <w:r w:rsidRPr="00FA4F1D">
        <w:rPr>
          <w:color w:val="000000"/>
        </w:rPr>
        <w:t xml:space="preserve"> client = account.CreateCloudTableClient();</w:t>
      </w:r>
    </w:p>
    <w:p w14:paraId="46842636" w14:textId="77777777" w:rsidR="00EB0A8C" w:rsidRPr="00FA4F1D" w:rsidRDefault="00EB0A8C" w:rsidP="00EB0A8C">
      <w:pPr>
        <w:pStyle w:val="Kdblokk"/>
        <w:rPr>
          <w:color w:val="000000"/>
        </w:rPr>
      </w:pPr>
      <w:r w:rsidRPr="00FA4F1D">
        <w:rPr>
          <w:color w:val="000000"/>
        </w:rPr>
        <w:t xml:space="preserve">                    todoTable = client.GetTableReference( </w:t>
      </w:r>
      <w:r w:rsidRPr="00FA4F1D">
        <w:rPr>
          <w:color w:val="A31515"/>
        </w:rPr>
        <w:t>"TodoItems"</w:t>
      </w:r>
      <w:r w:rsidRPr="00FA4F1D">
        <w:rPr>
          <w:color w:val="000000"/>
        </w:rPr>
        <w:t xml:space="preserve"> );</w:t>
      </w:r>
    </w:p>
    <w:p w14:paraId="56BAD256" w14:textId="77777777" w:rsidR="00EB0A8C" w:rsidRPr="00FA4F1D" w:rsidRDefault="00EB0A8C" w:rsidP="00EB0A8C">
      <w:pPr>
        <w:pStyle w:val="Kdblokk"/>
        <w:rPr>
          <w:color w:val="000000"/>
        </w:rPr>
      </w:pPr>
      <w:r w:rsidRPr="00FA4F1D">
        <w:rPr>
          <w:color w:val="000000"/>
        </w:rPr>
        <w:t xml:space="preserve">                    todoTable.CreateIfNotExists();</w:t>
      </w:r>
    </w:p>
    <w:p w14:paraId="58241C96" w14:textId="77777777" w:rsidR="00EB0A8C" w:rsidRPr="00FA4F1D" w:rsidRDefault="00EB0A8C" w:rsidP="00EB0A8C">
      <w:pPr>
        <w:pStyle w:val="Kdblokk"/>
        <w:rPr>
          <w:color w:val="000000"/>
        </w:rPr>
      </w:pPr>
      <w:r w:rsidRPr="00FA4F1D">
        <w:rPr>
          <w:color w:val="000000"/>
        </w:rPr>
        <w:t xml:space="preserve">                }</w:t>
      </w:r>
    </w:p>
    <w:p w14:paraId="7C697D2E" w14:textId="77777777" w:rsidR="00EB0A8C" w:rsidRPr="00FA4F1D" w:rsidRDefault="00EB0A8C" w:rsidP="00EB0A8C">
      <w:pPr>
        <w:pStyle w:val="Kdblokk"/>
        <w:rPr>
          <w:color w:val="000000"/>
        </w:rPr>
      </w:pPr>
      <w:r w:rsidRPr="00FA4F1D">
        <w:rPr>
          <w:color w:val="000000"/>
        </w:rPr>
        <w:t xml:space="preserve">                </w:t>
      </w:r>
      <w:r w:rsidRPr="00FA4F1D">
        <w:t>return</w:t>
      </w:r>
      <w:r w:rsidRPr="00FA4F1D">
        <w:rPr>
          <w:color w:val="000000"/>
        </w:rPr>
        <w:t xml:space="preserve"> todoTable;</w:t>
      </w:r>
    </w:p>
    <w:p w14:paraId="75F453FB" w14:textId="77777777" w:rsidR="00EB0A8C" w:rsidRPr="00FA4F1D" w:rsidRDefault="00EB0A8C" w:rsidP="00EB0A8C">
      <w:pPr>
        <w:pStyle w:val="Kdblokk"/>
        <w:rPr>
          <w:color w:val="000000"/>
        </w:rPr>
      </w:pPr>
      <w:r w:rsidRPr="00FA4F1D">
        <w:rPr>
          <w:color w:val="000000"/>
        </w:rPr>
        <w:t xml:space="preserve">            }</w:t>
      </w:r>
    </w:p>
    <w:p w14:paraId="3946B134" w14:textId="77777777" w:rsidR="00EB0A8C" w:rsidRPr="00FA4F1D" w:rsidRDefault="00EB0A8C" w:rsidP="00EB0A8C">
      <w:pPr>
        <w:pStyle w:val="Kdblokk"/>
        <w:rPr>
          <w:color w:val="000000"/>
        </w:rPr>
      </w:pPr>
      <w:r w:rsidRPr="00FA4F1D">
        <w:rPr>
          <w:color w:val="000000"/>
        </w:rPr>
        <w:t xml:space="preserve">        }</w:t>
      </w:r>
    </w:p>
    <w:p w14:paraId="7B313461" w14:textId="17E090BB" w:rsidR="00BB2295" w:rsidRDefault="00BB2295" w:rsidP="00EB0A8C">
      <w:pPr>
        <w:pStyle w:val="Kdblokk"/>
      </w:pPr>
      <w:r w:rsidRPr="00FA4F1D">
        <w:t xml:space="preserve">    }</w:t>
      </w:r>
    </w:p>
    <w:p w14:paraId="6808FCD1" w14:textId="77777777" w:rsidR="00EB0A8C" w:rsidRDefault="0694B5CE" w:rsidP="00EB0A8C">
      <w:r>
        <w:t>Magyarázat:</w:t>
      </w:r>
    </w:p>
    <w:p w14:paraId="3BD7D177" w14:textId="77777777" w:rsidR="00EB0A8C" w:rsidRDefault="0694B5CE" w:rsidP="00EB0A8C">
      <w:pPr>
        <w:pStyle w:val="Listaszerbekezds"/>
        <w:numPr>
          <w:ilvl w:val="0"/>
          <w:numId w:val="31"/>
        </w:numPr>
      </w:pPr>
      <w:r>
        <w:t>A kód első sora néhány statikus mezőt tartalmaz, amiben különböző adminisztrációs adatokat kell megadnunk. Ezeket a blobos részhez hasonlóan használjuk.</w:t>
      </w:r>
    </w:p>
    <w:p w14:paraId="618B9F84" w14:textId="77777777" w:rsidR="00EB0A8C" w:rsidRDefault="0694B5CE" w:rsidP="00EB0A8C">
      <w:pPr>
        <w:pStyle w:val="Listaszerbekezds"/>
        <w:numPr>
          <w:ilvl w:val="0"/>
          <w:numId w:val="31"/>
        </w:numPr>
      </w:pPr>
      <w:r>
        <w:t>TodoTable tulajdonság: Ezen keresztül fogjuk elérni a táblát, amelyben az adatok vannak. Hasonlóan a blobos fejlesztéshez, először itt is egy kell egy kliens, ami most CloudTableClient. Ettől tudjuk elkérni a táblára mutató hivatkozást, majd létrehozni a táblát, ha még nem létezik.</w:t>
      </w:r>
    </w:p>
    <w:p w14:paraId="44736A43" w14:textId="77777777" w:rsidR="00EB0A8C" w:rsidRDefault="0694B5CE" w:rsidP="00EB0A8C">
      <w:pPr>
        <w:ind w:firstLine="360"/>
      </w:pPr>
      <w:r>
        <w:t>Ezzel az adminisztrációs feladatokhoz szükséges metódusaink megvannak. A TodoTable tulajdonság első meghívásakor inicializálja a táblát, ha még nem létezik.</w:t>
      </w:r>
    </w:p>
    <w:p w14:paraId="1AC067FB" w14:textId="3FEB619A" w:rsidR="00EB0A8C" w:rsidRDefault="0694B5CE" w:rsidP="00EB0A8C">
      <w:pPr>
        <w:ind w:firstLine="360"/>
      </w:pPr>
      <w:r>
        <w:t>Ezután írjuk meg az alábbi metódust, amivel le tudjuk kérdezni a még be nem fejezett elemeket a gyűjteményből (szükség lesz Item osztály névterének importálására):</w:t>
      </w:r>
    </w:p>
    <w:p w14:paraId="6261C147" w14:textId="77777777" w:rsidR="00EB0A8C" w:rsidRPr="00FA4F1D" w:rsidRDefault="00EB0A8C" w:rsidP="00EB0A8C">
      <w:pPr>
        <w:pStyle w:val="Kdblokk"/>
      </w:pPr>
      <w:r w:rsidRPr="00FA4F1D">
        <w:rPr>
          <w:color w:val="0000FF"/>
        </w:rPr>
        <w:t>public</w:t>
      </w:r>
      <w:r w:rsidRPr="00FA4F1D">
        <w:t xml:space="preserve"> </w:t>
      </w:r>
      <w:r w:rsidRPr="00FA4F1D">
        <w:rPr>
          <w:color w:val="0000FF"/>
        </w:rPr>
        <w:t>static</w:t>
      </w:r>
      <w:r w:rsidRPr="00FA4F1D">
        <w:t xml:space="preserve"> </w:t>
      </w:r>
      <w:r w:rsidRPr="00FA4F1D">
        <w:rPr>
          <w:color w:val="2B91AF"/>
        </w:rPr>
        <w:t>IEnumerable</w:t>
      </w:r>
      <w:r w:rsidRPr="00FA4F1D">
        <w:t>&lt;</w:t>
      </w:r>
      <w:r w:rsidRPr="00FA4F1D">
        <w:rPr>
          <w:color w:val="2B91AF"/>
        </w:rPr>
        <w:t>Item</w:t>
      </w:r>
      <w:r w:rsidRPr="00FA4F1D">
        <w:t>&gt; GetIncompleteItems()</w:t>
      </w:r>
    </w:p>
    <w:p w14:paraId="5B40AA5E" w14:textId="77777777" w:rsidR="00EB0A8C" w:rsidRPr="00FA4F1D" w:rsidRDefault="00EB0A8C" w:rsidP="00EB0A8C">
      <w:pPr>
        <w:pStyle w:val="Kdblokk"/>
      </w:pPr>
      <w:r w:rsidRPr="00FA4F1D">
        <w:t>{</w:t>
      </w:r>
    </w:p>
    <w:p w14:paraId="5AD4AF5D" w14:textId="77777777" w:rsidR="00EB0A8C" w:rsidRPr="00FA4F1D" w:rsidRDefault="00EB0A8C" w:rsidP="00EB0A8C">
      <w:pPr>
        <w:pStyle w:val="Kdblokk"/>
      </w:pPr>
      <w:r w:rsidRPr="00FA4F1D">
        <w:rPr>
          <w:color w:val="2B91AF"/>
        </w:rPr>
        <w:t xml:space="preserve">  TableQuery</w:t>
      </w:r>
      <w:r w:rsidRPr="00FA4F1D">
        <w:t>&lt;</w:t>
      </w:r>
      <w:r w:rsidRPr="00FA4F1D">
        <w:rPr>
          <w:color w:val="2B91AF"/>
        </w:rPr>
        <w:t>Item</w:t>
      </w:r>
      <w:r w:rsidRPr="00FA4F1D">
        <w:t xml:space="preserve">&gt; query = </w:t>
      </w:r>
      <w:r w:rsidRPr="00FA4F1D">
        <w:rPr>
          <w:color w:val="0000FF"/>
        </w:rPr>
        <w:t>new</w:t>
      </w:r>
      <w:r w:rsidRPr="00FA4F1D">
        <w:t xml:space="preserve"> </w:t>
      </w:r>
      <w:r w:rsidRPr="00FA4F1D">
        <w:rPr>
          <w:color w:val="2B91AF"/>
        </w:rPr>
        <w:t>TableQuery</w:t>
      </w:r>
      <w:r w:rsidRPr="00FA4F1D">
        <w:t>&lt;</w:t>
      </w:r>
      <w:r w:rsidRPr="00FA4F1D">
        <w:rPr>
          <w:color w:val="2B91AF"/>
        </w:rPr>
        <w:t>Item</w:t>
      </w:r>
      <w:r w:rsidRPr="00FA4F1D">
        <w:t>&gt;().Where</w:t>
      </w:r>
    </w:p>
    <w:p w14:paraId="2C586D1C" w14:textId="77777777" w:rsidR="00EB0A8C" w:rsidRPr="00FA4F1D" w:rsidRDefault="00EB0A8C" w:rsidP="00EB0A8C">
      <w:pPr>
        <w:pStyle w:val="Kdblokk"/>
      </w:pPr>
      <w:r w:rsidRPr="00FA4F1D">
        <w:t xml:space="preserve">  (</w:t>
      </w:r>
    </w:p>
    <w:p w14:paraId="575E9B58" w14:textId="77777777" w:rsidR="00EB0A8C" w:rsidRPr="00FA4F1D" w:rsidRDefault="00EB0A8C" w:rsidP="00EB0A8C">
      <w:pPr>
        <w:pStyle w:val="Kdblokk"/>
      </w:pPr>
      <w:r w:rsidRPr="00FA4F1D">
        <w:t xml:space="preserve">    </w:t>
      </w:r>
      <w:r w:rsidRPr="00FA4F1D">
        <w:rPr>
          <w:color w:val="2B91AF"/>
        </w:rPr>
        <w:t>TableQuery</w:t>
      </w:r>
      <w:r w:rsidRPr="00FA4F1D">
        <w:t xml:space="preserve">.GenerateFilterConditionForBool( </w:t>
      </w:r>
      <w:r w:rsidRPr="00FA4F1D">
        <w:rPr>
          <w:color w:val="A31515"/>
        </w:rPr>
        <w:t>"Completed"</w:t>
      </w:r>
      <w:r w:rsidRPr="00FA4F1D">
        <w:t xml:space="preserve">, </w:t>
      </w:r>
      <w:r w:rsidRPr="00FA4F1D">
        <w:rPr>
          <w:color w:val="2B91AF"/>
        </w:rPr>
        <w:t>QueryComparisons</w:t>
      </w:r>
      <w:r w:rsidRPr="00FA4F1D">
        <w:t xml:space="preserve">.Equal, </w:t>
      </w:r>
      <w:r w:rsidRPr="00FA4F1D">
        <w:rPr>
          <w:color w:val="0000FF"/>
        </w:rPr>
        <w:t>false</w:t>
      </w:r>
      <w:r w:rsidRPr="00FA4F1D">
        <w:t xml:space="preserve"> )</w:t>
      </w:r>
    </w:p>
    <w:p w14:paraId="637A6671" w14:textId="77777777" w:rsidR="00EB0A8C" w:rsidRPr="00FA4F1D" w:rsidRDefault="00EB0A8C" w:rsidP="00EB0A8C">
      <w:pPr>
        <w:pStyle w:val="Kdblokk"/>
      </w:pPr>
      <w:r w:rsidRPr="00FA4F1D">
        <w:t xml:space="preserve">   );</w:t>
      </w:r>
    </w:p>
    <w:p w14:paraId="69B8F755" w14:textId="77777777" w:rsidR="00EB0A8C" w:rsidRPr="00FA4F1D" w:rsidRDefault="00EB0A8C" w:rsidP="00EB0A8C">
      <w:pPr>
        <w:pStyle w:val="Kdblokk"/>
      </w:pPr>
      <w:r w:rsidRPr="00FA4F1D">
        <w:rPr>
          <w:color w:val="0000FF"/>
        </w:rPr>
        <w:t xml:space="preserve">  return</w:t>
      </w:r>
      <w:r w:rsidRPr="00FA4F1D">
        <w:t xml:space="preserve"> ToDoTable.ExecuteQuery( query ).ToList();            </w:t>
      </w:r>
    </w:p>
    <w:p w14:paraId="77F56280" w14:textId="77777777" w:rsidR="00EB0A8C" w:rsidRDefault="00EB0A8C" w:rsidP="00EB0A8C">
      <w:pPr>
        <w:pStyle w:val="Kdblokk"/>
      </w:pPr>
      <w:r w:rsidRPr="00FA4F1D">
        <w:t>}</w:t>
      </w:r>
    </w:p>
    <w:p w14:paraId="1BD0B48D" w14:textId="43E368E1" w:rsidR="00EB0A8C" w:rsidRDefault="0694B5CE" w:rsidP="00EB0A8C">
      <w:pPr>
        <w:ind w:firstLine="360"/>
      </w:pPr>
      <w:r>
        <w:t>A TableQuery objektumon keresztül tudunk lekérdezéseket létrehozni. A Where feltételbe szűrőket adhatunk meg, itt most a GenerateFilterConditionForBool() metódust használjuk, mert egy boolean típusú mezőre szűrünk. Ha több feltételünk is van, akkor a TableOperations enumot tudjuk használni a logikai műveletek reprezentálására.</w:t>
      </w:r>
    </w:p>
    <w:p w14:paraId="3FC6545A" w14:textId="5C50010B" w:rsidR="00EB0A8C" w:rsidRDefault="0694B5CE" w:rsidP="00EB0A8C">
      <w:pPr>
        <w:ind w:firstLine="360"/>
      </w:pPr>
      <w:r>
        <w:lastRenderedPageBreak/>
        <w:t>Hozzuk létre a metódust, amellyel be tudunk szúrni egy új elemet az adatbázisba:</w:t>
      </w:r>
    </w:p>
    <w:p w14:paraId="369EE7CC" w14:textId="77777777" w:rsidR="00EB0A8C" w:rsidRPr="00FA4F1D" w:rsidRDefault="00EB0A8C" w:rsidP="00EB0A8C">
      <w:pPr>
        <w:pStyle w:val="Kdblokk"/>
      </w:pPr>
      <w:r w:rsidRPr="00FA4F1D">
        <w:rPr>
          <w:color w:val="0000FF"/>
        </w:rPr>
        <w:t>public</w:t>
      </w:r>
      <w:r w:rsidRPr="00FA4F1D">
        <w:t xml:space="preserve"> </w:t>
      </w:r>
      <w:r w:rsidRPr="00FA4F1D">
        <w:rPr>
          <w:color w:val="0000FF"/>
        </w:rPr>
        <w:t>static</w:t>
      </w:r>
      <w:r w:rsidRPr="00FA4F1D">
        <w:t xml:space="preserve"> </w:t>
      </w:r>
      <w:r w:rsidRPr="00FA4F1D">
        <w:rPr>
          <w:color w:val="2B91AF"/>
        </w:rPr>
        <w:t>Item</w:t>
      </w:r>
      <w:r w:rsidRPr="00FA4F1D">
        <w:t xml:space="preserve"> CreateItem( </w:t>
      </w:r>
      <w:r w:rsidRPr="00FA4F1D">
        <w:rPr>
          <w:color w:val="2B91AF"/>
        </w:rPr>
        <w:t>Item</w:t>
      </w:r>
      <w:r w:rsidRPr="00FA4F1D">
        <w:t xml:space="preserve"> item )</w:t>
      </w:r>
    </w:p>
    <w:p w14:paraId="092F548E" w14:textId="77777777" w:rsidR="00EB0A8C" w:rsidRPr="00FA4F1D" w:rsidRDefault="00EB0A8C" w:rsidP="00EB0A8C">
      <w:pPr>
        <w:pStyle w:val="Kdblokk"/>
      </w:pPr>
      <w:r w:rsidRPr="00FA4F1D">
        <w:t>{</w:t>
      </w:r>
    </w:p>
    <w:p w14:paraId="77CB7E16" w14:textId="77777777" w:rsidR="00EB0A8C" w:rsidRPr="00FA4F1D" w:rsidRDefault="00EB0A8C" w:rsidP="00EB0A8C">
      <w:pPr>
        <w:pStyle w:val="Kdblokk"/>
        <w:rPr>
          <w:rFonts w:cs="Consolas"/>
          <w:color w:val="000000"/>
          <w:sz w:val="19"/>
          <w:szCs w:val="19"/>
        </w:rPr>
      </w:pPr>
      <w:r w:rsidRPr="00FA4F1D">
        <w:t xml:space="preserve">  </w:t>
      </w:r>
      <w:r w:rsidRPr="00FA4F1D">
        <w:rPr>
          <w:rFonts w:cs="Consolas"/>
          <w:color w:val="000000"/>
          <w:sz w:val="19"/>
          <w:szCs w:val="19"/>
        </w:rPr>
        <w:t xml:space="preserve">item.PartitionKey = </w:t>
      </w:r>
      <w:r w:rsidRPr="00FA4F1D">
        <w:rPr>
          <w:rFonts w:cs="Consolas"/>
          <w:color w:val="2B91AF"/>
          <w:sz w:val="19"/>
          <w:szCs w:val="19"/>
        </w:rPr>
        <w:t>DateTime</w:t>
      </w:r>
      <w:r w:rsidRPr="00FA4F1D">
        <w:rPr>
          <w:rFonts w:cs="Consolas"/>
          <w:color w:val="000000"/>
          <w:sz w:val="19"/>
          <w:szCs w:val="19"/>
        </w:rPr>
        <w:t>.Today.ToString();</w:t>
      </w:r>
    </w:p>
    <w:p w14:paraId="54B0FC2A" w14:textId="77777777" w:rsidR="00EB0A8C" w:rsidRPr="00FA4F1D" w:rsidRDefault="00EB0A8C" w:rsidP="00EB0A8C">
      <w:pPr>
        <w:pStyle w:val="Kdblokk"/>
        <w:rPr>
          <w:rFonts w:cs="Consolas"/>
          <w:color w:val="000000"/>
          <w:sz w:val="19"/>
          <w:szCs w:val="19"/>
        </w:rPr>
      </w:pPr>
      <w:r w:rsidRPr="00FA4F1D">
        <w:rPr>
          <w:rFonts w:cs="Consolas"/>
          <w:color w:val="000000"/>
          <w:sz w:val="19"/>
          <w:szCs w:val="19"/>
        </w:rPr>
        <w:t xml:space="preserve">  item.RowKey = </w:t>
      </w:r>
      <w:r w:rsidRPr="00FA4F1D">
        <w:rPr>
          <w:rFonts w:cs="Consolas"/>
          <w:color w:val="2B91AF"/>
          <w:sz w:val="19"/>
          <w:szCs w:val="19"/>
        </w:rPr>
        <w:t>Guid</w:t>
      </w:r>
      <w:r w:rsidRPr="00FA4F1D">
        <w:rPr>
          <w:rFonts w:cs="Consolas"/>
          <w:color w:val="000000"/>
          <w:sz w:val="19"/>
          <w:szCs w:val="19"/>
        </w:rPr>
        <w:t>.NewGuid().ToString();</w:t>
      </w:r>
    </w:p>
    <w:p w14:paraId="24C6BFEF" w14:textId="77777777" w:rsidR="00EB0A8C" w:rsidRPr="00FA4F1D" w:rsidRDefault="00EB0A8C" w:rsidP="00EB0A8C">
      <w:pPr>
        <w:pStyle w:val="Kdblokk"/>
        <w:rPr>
          <w:rFonts w:cs="Consolas"/>
          <w:color w:val="000000"/>
          <w:sz w:val="19"/>
          <w:szCs w:val="19"/>
        </w:rPr>
      </w:pPr>
      <w:r w:rsidRPr="00FA4F1D">
        <w:rPr>
          <w:rFonts w:cs="Consolas"/>
          <w:color w:val="000000"/>
          <w:sz w:val="19"/>
          <w:szCs w:val="19"/>
        </w:rPr>
        <w:t xml:space="preserve">  </w:t>
      </w:r>
      <w:r w:rsidRPr="00FA4F1D">
        <w:rPr>
          <w:rFonts w:cs="Consolas"/>
          <w:color w:val="2B91AF"/>
          <w:sz w:val="19"/>
          <w:szCs w:val="19"/>
        </w:rPr>
        <w:t>TableOperation</w:t>
      </w:r>
      <w:r w:rsidRPr="00FA4F1D">
        <w:rPr>
          <w:rFonts w:cs="Consolas"/>
          <w:color w:val="000000"/>
          <w:sz w:val="19"/>
          <w:szCs w:val="19"/>
        </w:rPr>
        <w:t xml:space="preserve"> insertOperation = </w:t>
      </w:r>
      <w:r w:rsidRPr="00FA4F1D">
        <w:rPr>
          <w:rFonts w:cs="Consolas"/>
          <w:color w:val="2B91AF"/>
          <w:sz w:val="19"/>
          <w:szCs w:val="19"/>
        </w:rPr>
        <w:t>TableOperation</w:t>
      </w:r>
      <w:r w:rsidRPr="00FA4F1D">
        <w:rPr>
          <w:rFonts w:cs="Consolas"/>
          <w:color w:val="000000"/>
          <w:sz w:val="19"/>
          <w:szCs w:val="19"/>
        </w:rPr>
        <w:t>.Insert( item );</w:t>
      </w:r>
    </w:p>
    <w:p w14:paraId="77BE0425" w14:textId="77777777" w:rsidR="00EB0A8C" w:rsidRPr="00FA4F1D" w:rsidRDefault="00EB0A8C" w:rsidP="00EB0A8C">
      <w:pPr>
        <w:pStyle w:val="Kdblokk"/>
        <w:rPr>
          <w:rFonts w:cs="Consolas"/>
          <w:color w:val="000000"/>
          <w:sz w:val="19"/>
          <w:szCs w:val="19"/>
        </w:rPr>
      </w:pPr>
      <w:r w:rsidRPr="00FA4F1D">
        <w:rPr>
          <w:rFonts w:cs="Consolas"/>
          <w:color w:val="000000"/>
          <w:sz w:val="19"/>
          <w:szCs w:val="19"/>
        </w:rPr>
        <w:t xml:space="preserve">  ToDoTable.Execute( insertOperation );</w:t>
      </w:r>
    </w:p>
    <w:p w14:paraId="4FB1F4DA" w14:textId="77777777" w:rsidR="00EB0A8C" w:rsidRPr="00FA4F1D" w:rsidRDefault="00EB0A8C" w:rsidP="00EB0A8C">
      <w:pPr>
        <w:pStyle w:val="Kdblokk"/>
      </w:pPr>
      <w:r w:rsidRPr="00FA4F1D">
        <w:rPr>
          <w:rFonts w:cs="Consolas"/>
          <w:color w:val="000000"/>
          <w:sz w:val="19"/>
          <w:szCs w:val="19"/>
        </w:rPr>
        <w:t xml:space="preserve">  </w:t>
      </w:r>
      <w:r w:rsidRPr="00FA4F1D">
        <w:rPr>
          <w:rFonts w:cs="Consolas"/>
          <w:color w:val="0000FF"/>
          <w:sz w:val="19"/>
          <w:szCs w:val="19"/>
        </w:rPr>
        <w:t>return</w:t>
      </w:r>
      <w:r w:rsidRPr="00FA4F1D">
        <w:rPr>
          <w:rFonts w:cs="Consolas"/>
          <w:color w:val="000000"/>
          <w:sz w:val="19"/>
          <w:szCs w:val="19"/>
        </w:rPr>
        <w:t xml:space="preserve"> item;</w:t>
      </w:r>
      <w:r w:rsidRPr="00FA4F1D">
        <w:t xml:space="preserve">       </w:t>
      </w:r>
    </w:p>
    <w:p w14:paraId="790B414F" w14:textId="77777777" w:rsidR="00EB0A8C" w:rsidRDefault="00EB0A8C" w:rsidP="00EB0A8C">
      <w:pPr>
        <w:pStyle w:val="Kdblokk"/>
      </w:pPr>
      <w:r w:rsidRPr="00FA4F1D">
        <w:t>}</w:t>
      </w:r>
    </w:p>
    <w:p w14:paraId="3FD5660A" w14:textId="599AFBC6" w:rsidR="00EB0A8C" w:rsidRPr="00F010B9" w:rsidRDefault="0694B5CE" w:rsidP="00EB0A8C">
      <w:pPr>
        <w:ind w:firstLine="708"/>
      </w:pPr>
      <w:r>
        <w:t xml:space="preserve">Itt a TableOperation.Insert() factory metódussal egy olyan TableOperation példányt hozunk létre, ami beszúrást reprezentál. Ezt kell lefuttatnunk és paraméterül megadni a beszúrandó elemet. A beszúrás előtt beállítjuk a PartitonKey és a RowVersion tulajdonságokat. Itt emlékeztessünk ezek szerepére. Bonyolultabb esetben érdemes a PartitionKey értékét jól átgondolni (pl.: ha lenne kategória a feladatokhoz, használhatnánk azt), hiszen ennek hatása van mind a tárolásra, mind a lekérdezésre (erre is emlékeztessünk az előadás alapján). </w:t>
      </w:r>
    </w:p>
    <w:p w14:paraId="78B86EA9" w14:textId="77777777" w:rsidR="00EB0A8C" w:rsidRPr="00F12B7A" w:rsidRDefault="0694B5CE" w:rsidP="00EB0A8C">
      <w:pPr>
        <w:ind w:firstLine="708"/>
      </w:pPr>
      <w:r>
        <w:t>Ezek után egészítsük ki a controllert úgy, hogy hívják meg a listázás és a létrehozás műveleteket. A korábban létrehozott ItemController kódjában az Index() metódust cseréljük le erre</w:t>
      </w:r>
      <w:r w:rsidRPr="00F12B7A">
        <w:t>:</w:t>
      </w:r>
    </w:p>
    <w:p w14:paraId="567A5236" w14:textId="77777777" w:rsidR="00EB0A8C" w:rsidRPr="00FA4F1D" w:rsidRDefault="00EB0A8C" w:rsidP="00EB0A8C">
      <w:pPr>
        <w:pStyle w:val="Kdblokk"/>
        <w:rPr>
          <w:color w:val="000000"/>
        </w:rPr>
      </w:pPr>
      <w:r w:rsidRPr="00FA4F1D">
        <w:rPr>
          <w:color w:val="0000FF"/>
        </w:rPr>
        <w:t>public</w:t>
      </w:r>
      <w:r w:rsidRPr="00FA4F1D">
        <w:rPr>
          <w:color w:val="000000"/>
        </w:rPr>
        <w:t xml:space="preserve"> </w:t>
      </w:r>
      <w:r w:rsidRPr="00FA4F1D">
        <w:t>ActionResult</w:t>
      </w:r>
      <w:r w:rsidRPr="00FA4F1D">
        <w:rPr>
          <w:color w:val="000000"/>
        </w:rPr>
        <w:t xml:space="preserve"> Index()</w:t>
      </w:r>
    </w:p>
    <w:p w14:paraId="2DB0D588" w14:textId="77777777" w:rsidR="00EB0A8C" w:rsidRPr="00FA4F1D" w:rsidRDefault="00EB0A8C" w:rsidP="00EB0A8C">
      <w:pPr>
        <w:pStyle w:val="Kdblokk"/>
        <w:rPr>
          <w:color w:val="000000"/>
        </w:rPr>
      </w:pPr>
      <w:r w:rsidRPr="00FA4F1D">
        <w:rPr>
          <w:color w:val="000000"/>
        </w:rPr>
        <w:t>{</w:t>
      </w:r>
    </w:p>
    <w:p w14:paraId="73FC9C2B" w14:textId="77777777" w:rsidR="00EB0A8C" w:rsidRPr="00FA4F1D" w:rsidRDefault="00EB0A8C" w:rsidP="00EB0A8C">
      <w:pPr>
        <w:pStyle w:val="Kdblokk"/>
        <w:rPr>
          <w:color w:val="000000"/>
        </w:rPr>
      </w:pPr>
      <w:r w:rsidRPr="00FA4F1D">
        <w:rPr>
          <w:color w:val="000000"/>
        </w:rPr>
        <w:t xml:space="preserve">  </w:t>
      </w:r>
      <w:r w:rsidRPr="00FA4F1D">
        <w:rPr>
          <w:color w:val="0000FF"/>
        </w:rPr>
        <w:t>var</w:t>
      </w:r>
      <w:r w:rsidRPr="00FA4F1D">
        <w:rPr>
          <w:color w:val="000000"/>
        </w:rPr>
        <w:t xml:space="preserve"> items = </w:t>
      </w:r>
      <w:r w:rsidRPr="00FA4F1D">
        <w:t>TableRepository</w:t>
      </w:r>
      <w:r w:rsidRPr="00FA4F1D">
        <w:rPr>
          <w:color w:val="000000"/>
        </w:rPr>
        <w:t>.GetIncompleteItems();</w:t>
      </w:r>
    </w:p>
    <w:p w14:paraId="3D000EB0" w14:textId="77777777" w:rsidR="00EB0A8C" w:rsidRPr="00FA4F1D" w:rsidRDefault="00EB0A8C" w:rsidP="00EB0A8C">
      <w:pPr>
        <w:pStyle w:val="Kdblokk"/>
        <w:rPr>
          <w:color w:val="000000"/>
        </w:rPr>
      </w:pPr>
      <w:r w:rsidRPr="00FA4F1D">
        <w:rPr>
          <w:color w:val="000000"/>
        </w:rPr>
        <w:t xml:space="preserve">  </w:t>
      </w:r>
      <w:r w:rsidRPr="00FA4F1D">
        <w:rPr>
          <w:color w:val="0000FF"/>
        </w:rPr>
        <w:t>return</w:t>
      </w:r>
      <w:r w:rsidRPr="00FA4F1D">
        <w:rPr>
          <w:color w:val="000000"/>
        </w:rPr>
        <w:t xml:space="preserve"> View( items );</w:t>
      </w:r>
    </w:p>
    <w:p w14:paraId="46405386" w14:textId="77777777" w:rsidR="00EB0A8C" w:rsidRDefault="00EB0A8C" w:rsidP="00EB0A8C">
      <w:pPr>
        <w:pStyle w:val="Kdblokk"/>
        <w:rPr>
          <w:color w:val="000000"/>
        </w:rPr>
      </w:pPr>
      <w:r w:rsidRPr="00FA4F1D">
        <w:rPr>
          <w:color w:val="000000"/>
        </w:rPr>
        <w:t>}</w:t>
      </w:r>
    </w:p>
    <w:p w14:paraId="3FFF1DF7" w14:textId="77777777" w:rsidR="00EB0A8C" w:rsidRPr="00F010B9" w:rsidRDefault="0694B5CE" w:rsidP="00EB0A8C">
      <w:pPr>
        <w:ind w:firstLine="708"/>
      </w:pPr>
      <w:r>
        <w:t>Illetve egészítsük ki a létrehozáshoz szükséges kódrészletekkel (szükség lehet a megfelelő névterek importálására):</w:t>
      </w:r>
    </w:p>
    <w:p w14:paraId="52C57DEE" w14:textId="77777777" w:rsidR="00EB0A8C" w:rsidRDefault="00EB0A8C" w:rsidP="00EB0A8C">
      <w:pPr>
        <w:pStyle w:val="Kdblokk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t>ActionResult</w:t>
      </w:r>
      <w:r>
        <w:rPr>
          <w:color w:val="000000"/>
        </w:rPr>
        <w:t xml:space="preserve"> Create()</w:t>
      </w:r>
    </w:p>
    <w:p w14:paraId="7D7CF8B0" w14:textId="77777777" w:rsidR="00F10CDD" w:rsidRDefault="00F10CDD" w:rsidP="00F10CDD">
      <w:pPr>
        <w:pStyle w:val="Kdblokk"/>
        <w:rPr>
          <w:color w:val="000000"/>
        </w:rPr>
      </w:pPr>
      <w:r>
        <w:rPr>
          <w:color w:val="000000"/>
        </w:rPr>
        <w:t>{</w:t>
      </w:r>
    </w:p>
    <w:p w14:paraId="3E5D60FD" w14:textId="77777777" w:rsidR="00F10CDD" w:rsidRDefault="00F10CDD" w:rsidP="00F10CDD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View();</w:t>
      </w:r>
    </w:p>
    <w:p w14:paraId="1F5E96DD" w14:textId="77777777" w:rsidR="00F10CDD" w:rsidRDefault="00F10CDD" w:rsidP="00F10CDD">
      <w:pPr>
        <w:pStyle w:val="Kdblokk"/>
        <w:rPr>
          <w:color w:val="000000"/>
        </w:rPr>
      </w:pPr>
      <w:r>
        <w:rPr>
          <w:color w:val="000000"/>
        </w:rPr>
        <w:t>}</w:t>
      </w:r>
    </w:p>
    <w:p w14:paraId="0ACE64AB" w14:textId="77777777" w:rsidR="00F10CDD" w:rsidRDefault="00F10CDD" w:rsidP="00F10CDD">
      <w:pPr>
        <w:pStyle w:val="Kdblokk"/>
        <w:rPr>
          <w:color w:val="000000"/>
        </w:rPr>
      </w:pPr>
    </w:p>
    <w:p w14:paraId="2AF8B96E" w14:textId="77777777" w:rsidR="00F10CDD" w:rsidRDefault="00F10CDD" w:rsidP="00F10CDD">
      <w:pPr>
        <w:pStyle w:val="Kdblokk"/>
        <w:rPr>
          <w:color w:val="000000"/>
        </w:rPr>
      </w:pPr>
      <w:r>
        <w:rPr>
          <w:color w:val="000000"/>
        </w:rPr>
        <w:t>[</w:t>
      </w:r>
      <w:r>
        <w:t>HttpPost</w:t>
      </w:r>
      <w:r>
        <w:rPr>
          <w:color w:val="000000"/>
        </w:rPr>
        <w:t>]</w:t>
      </w:r>
    </w:p>
    <w:p w14:paraId="22EE8B7A" w14:textId="77777777" w:rsidR="00F10CDD" w:rsidRDefault="00F10CDD" w:rsidP="00F10CDD">
      <w:pPr>
        <w:pStyle w:val="Kdblokk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t>ActionResult</w:t>
      </w:r>
      <w:r>
        <w:rPr>
          <w:color w:val="000000"/>
        </w:rPr>
        <w:t xml:space="preserve"> Create(</w:t>
      </w:r>
      <w:r>
        <w:t>Item</w:t>
      </w:r>
      <w:r>
        <w:rPr>
          <w:color w:val="000000"/>
        </w:rPr>
        <w:t xml:space="preserve"> item)</w:t>
      </w:r>
    </w:p>
    <w:p w14:paraId="34698AFB" w14:textId="77777777" w:rsidR="00F10CDD" w:rsidRDefault="00F10CDD" w:rsidP="00F10CDD">
      <w:pPr>
        <w:pStyle w:val="Kdblokk"/>
        <w:rPr>
          <w:color w:val="000000"/>
        </w:rPr>
      </w:pPr>
      <w:r>
        <w:rPr>
          <w:color w:val="000000"/>
        </w:rPr>
        <w:t>{</w:t>
      </w:r>
    </w:p>
    <w:p w14:paraId="500599D9" w14:textId="77777777" w:rsidR="00F10CDD" w:rsidRDefault="00F10CDD" w:rsidP="00F10CDD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 (ModelState.IsValid)</w:t>
      </w:r>
    </w:p>
    <w:p w14:paraId="01EBEB6F" w14:textId="77777777" w:rsidR="00F10CDD" w:rsidRDefault="00F10CDD" w:rsidP="00F10CDD">
      <w:pPr>
        <w:pStyle w:val="Kdblokk"/>
        <w:rPr>
          <w:color w:val="000000"/>
        </w:rPr>
      </w:pPr>
      <w:r>
        <w:rPr>
          <w:color w:val="000000"/>
        </w:rPr>
        <w:t xml:space="preserve">    {</w:t>
      </w:r>
    </w:p>
    <w:p w14:paraId="52B3AD62" w14:textId="77777777" w:rsidR="00F10CDD" w:rsidRDefault="00F10CDD" w:rsidP="00F10CDD">
      <w:pPr>
        <w:pStyle w:val="Kdblokk"/>
        <w:rPr>
          <w:color w:val="000000"/>
        </w:rPr>
      </w:pPr>
      <w:r>
        <w:rPr>
          <w:color w:val="000000"/>
        </w:rPr>
        <w:t xml:space="preserve">        </w:t>
      </w:r>
      <w:r>
        <w:t>TableRepository</w:t>
      </w:r>
      <w:r>
        <w:rPr>
          <w:color w:val="000000"/>
        </w:rPr>
        <w:t>.CreateItem(item);</w:t>
      </w:r>
    </w:p>
    <w:p w14:paraId="520F5AF3" w14:textId="77777777" w:rsidR="00F10CDD" w:rsidRDefault="00F10CDD" w:rsidP="00F10CDD">
      <w:pPr>
        <w:pStyle w:val="Kdblokk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RedirectToAction(</w:t>
      </w:r>
      <w:r>
        <w:rPr>
          <w:color w:val="A31515"/>
        </w:rPr>
        <w:t>"Index"</w:t>
      </w:r>
      <w:r>
        <w:rPr>
          <w:color w:val="000000"/>
        </w:rPr>
        <w:t>);</w:t>
      </w:r>
    </w:p>
    <w:p w14:paraId="3220FEA9" w14:textId="77777777" w:rsidR="00F10CDD" w:rsidRDefault="00F10CDD" w:rsidP="00F10CDD">
      <w:pPr>
        <w:pStyle w:val="Kdblokk"/>
        <w:rPr>
          <w:color w:val="000000"/>
        </w:rPr>
      </w:pPr>
      <w:r>
        <w:rPr>
          <w:color w:val="000000"/>
        </w:rPr>
        <w:t xml:space="preserve">    }</w:t>
      </w:r>
    </w:p>
    <w:p w14:paraId="36D65FD4" w14:textId="77777777" w:rsidR="00F10CDD" w:rsidRDefault="00F10CDD" w:rsidP="00F10CDD">
      <w:pPr>
        <w:pStyle w:val="Kdblokk"/>
        <w:rPr>
          <w:color w:val="000000"/>
        </w:rPr>
      </w:pPr>
    </w:p>
    <w:p w14:paraId="592717F7" w14:textId="77777777" w:rsidR="00F10CDD" w:rsidRDefault="00F10CDD" w:rsidP="00F10CDD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View(item);</w:t>
      </w:r>
    </w:p>
    <w:p w14:paraId="1D7A0413" w14:textId="4BCF314D" w:rsidR="00F10CDD" w:rsidRDefault="00F10CDD" w:rsidP="00F10CDD">
      <w:pPr>
        <w:pStyle w:val="Kdblokk"/>
        <w:rPr>
          <w:color w:val="0000FF"/>
        </w:rPr>
      </w:pPr>
      <w:r>
        <w:rPr>
          <w:color w:val="000000"/>
        </w:rPr>
        <w:t>}</w:t>
      </w:r>
    </w:p>
    <w:p w14:paraId="1368379A" w14:textId="392D649F" w:rsidR="00EB0A8C" w:rsidRPr="00F010B9" w:rsidRDefault="0694B5CE" w:rsidP="00EB0A8C">
      <w:pPr>
        <w:ind w:firstLine="708"/>
      </w:pPr>
      <w:r>
        <w:t xml:space="preserve">Ha most futtatjuk az alkalmazást, akkor a /Item/Index url-en tudjuk listázni az összes feladatot, a /Item/Create url-en pedig létre tudunk hozni újakat. Teszteljük az alkalmazást! </w:t>
      </w:r>
    </w:p>
    <w:p w14:paraId="2029C712" w14:textId="77777777" w:rsidR="00EB0A8C" w:rsidRPr="00F010B9" w:rsidRDefault="0694B5CE" w:rsidP="00F010B9">
      <w:pPr>
        <w:pStyle w:val="Listaszerbekezds"/>
        <w:numPr>
          <w:ilvl w:val="0"/>
          <w:numId w:val="36"/>
        </w:numPr>
      </w:pPr>
      <w:r>
        <w:t>Először nézzük meg a listát! Üresnek kell Lennie.</w:t>
      </w:r>
    </w:p>
    <w:p w14:paraId="7DC6B2E2" w14:textId="77777777" w:rsidR="00EB0A8C" w:rsidRPr="00F010B9" w:rsidRDefault="0694B5CE" w:rsidP="00F010B9">
      <w:pPr>
        <w:pStyle w:val="Listaszerbekezds"/>
        <w:numPr>
          <w:ilvl w:val="0"/>
          <w:numId w:val="36"/>
        </w:numPr>
      </w:pPr>
      <w:r>
        <w:lastRenderedPageBreak/>
        <w:t>Ezután hozzunk létre egy új elemet úgy, hogy a Completed értéke hamis marad! Ha most listázzuk az elemeket, akkor ezt látjuk a listában.</w:t>
      </w:r>
    </w:p>
    <w:p w14:paraId="4AC994E4" w14:textId="77777777" w:rsidR="00EB0A8C" w:rsidRPr="00F010B9" w:rsidRDefault="0694B5CE" w:rsidP="00F010B9">
      <w:pPr>
        <w:pStyle w:val="Listaszerbekezds"/>
        <w:numPr>
          <w:ilvl w:val="0"/>
          <w:numId w:val="36"/>
        </w:numPr>
      </w:pPr>
      <w:r>
        <w:t>Végül hozzunk létre egy olyan új elemet, amelyben a Completed értékét igazra állítjuk! Ez nem fog megjelenni a listában.</w:t>
      </w:r>
    </w:p>
    <w:p w14:paraId="3261D45B" w14:textId="77777777" w:rsidR="00EB0A8C" w:rsidRPr="00F010B9" w:rsidRDefault="0694B5CE" w:rsidP="00EB0A8C">
      <w:pPr>
        <w:ind w:firstLine="708"/>
      </w:pPr>
      <w:r>
        <w:t>Végül vegyük fel a szerkesztéshez szükséges műveleteket! Először a TableRepository osztályba vegyük fel az alábbi két metódust:</w:t>
      </w:r>
    </w:p>
    <w:p w14:paraId="6E1C859E" w14:textId="77777777" w:rsidR="00EB0A8C" w:rsidRPr="00783E40" w:rsidRDefault="00EB0A8C" w:rsidP="00EB0A8C">
      <w:pPr>
        <w:pStyle w:val="Kdblokk"/>
      </w:pPr>
      <w:r w:rsidRPr="00783E40">
        <w:rPr>
          <w:color w:val="0000FF"/>
        </w:rPr>
        <w:t>public</w:t>
      </w:r>
      <w:r w:rsidRPr="00783E40">
        <w:t xml:space="preserve"> </w:t>
      </w:r>
      <w:r w:rsidRPr="00783E40">
        <w:rPr>
          <w:color w:val="0000FF"/>
        </w:rPr>
        <w:t>static</w:t>
      </w:r>
      <w:r w:rsidRPr="00783E40">
        <w:t xml:space="preserve"> </w:t>
      </w:r>
      <w:r w:rsidRPr="00783E40">
        <w:rPr>
          <w:color w:val="2B91AF"/>
        </w:rPr>
        <w:t>Item</w:t>
      </w:r>
      <w:r w:rsidRPr="00783E40">
        <w:t xml:space="preserve"> GetItem( </w:t>
      </w:r>
      <w:r w:rsidRPr="00783E40">
        <w:rPr>
          <w:color w:val="0000FF"/>
        </w:rPr>
        <w:t>string</w:t>
      </w:r>
      <w:r w:rsidRPr="00783E40">
        <w:t xml:space="preserve"> rowKey )</w:t>
      </w:r>
    </w:p>
    <w:p w14:paraId="573EE114" w14:textId="77777777" w:rsidR="00EB0A8C" w:rsidRPr="00783E40" w:rsidRDefault="00EB0A8C" w:rsidP="00EB0A8C">
      <w:pPr>
        <w:pStyle w:val="Kdblokk"/>
      </w:pPr>
      <w:r w:rsidRPr="00783E40">
        <w:t>{</w:t>
      </w:r>
    </w:p>
    <w:p w14:paraId="224D9EA6" w14:textId="77777777" w:rsidR="00EB0A8C" w:rsidRPr="00783E40" w:rsidRDefault="00EB0A8C" w:rsidP="00EB0A8C">
      <w:pPr>
        <w:pStyle w:val="Kdblokk"/>
      </w:pPr>
      <w:r w:rsidRPr="00783E40">
        <w:t xml:space="preserve">   </w:t>
      </w:r>
      <w:r w:rsidRPr="00783E40">
        <w:rPr>
          <w:color w:val="2B91AF"/>
        </w:rPr>
        <w:t>TableOperation</w:t>
      </w:r>
      <w:r w:rsidRPr="00783E40">
        <w:t xml:space="preserve"> retrieveOperation = </w:t>
      </w:r>
      <w:r w:rsidRPr="00783E40">
        <w:rPr>
          <w:color w:val="2B91AF"/>
        </w:rPr>
        <w:t>TableOperation</w:t>
      </w:r>
      <w:r w:rsidRPr="00783E40">
        <w:t>.Retrieve&lt;</w:t>
      </w:r>
      <w:r w:rsidRPr="00783E40">
        <w:rPr>
          <w:color w:val="2B91AF"/>
        </w:rPr>
        <w:t>Item</w:t>
      </w:r>
      <w:r w:rsidRPr="00783E40">
        <w:t xml:space="preserve">&gt;( </w:t>
      </w:r>
      <w:r w:rsidRPr="00783E40">
        <w:rPr>
          <w:color w:val="2B91AF"/>
        </w:rPr>
        <w:t>DateTime</w:t>
      </w:r>
      <w:r w:rsidRPr="00783E40">
        <w:t>.Today.ToString(), rowKey );</w:t>
      </w:r>
    </w:p>
    <w:p w14:paraId="16CC0CBD" w14:textId="77777777" w:rsidR="00EB0A8C" w:rsidRPr="00783E40" w:rsidRDefault="00EB0A8C" w:rsidP="00EB0A8C">
      <w:pPr>
        <w:pStyle w:val="Kdblokk"/>
      </w:pPr>
      <w:r w:rsidRPr="00783E40">
        <w:t xml:space="preserve">   </w:t>
      </w:r>
      <w:r w:rsidRPr="00783E40">
        <w:rPr>
          <w:color w:val="0000FF"/>
        </w:rPr>
        <w:t>var</w:t>
      </w:r>
      <w:r w:rsidRPr="00783E40">
        <w:t xml:space="preserve"> result = ToDoTable.Execute( retrieveOperation ).Result;</w:t>
      </w:r>
    </w:p>
    <w:p w14:paraId="2D117E9C" w14:textId="77777777" w:rsidR="00EB0A8C" w:rsidRPr="00783E40" w:rsidRDefault="00EB0A8C" w:rsidP="00EB0A8C">
      <w:pPr>
        <w:pStyle w:val="Kdblokk"/>
      </w:pPr>
      <w:r w:rsidRPr="00783E40">
        <w:rPr>
          <w:color w:val="0000FF"/>
        </w:rPr>
        <w:t xml:space="preserve">  return</w:t>
      </w:r>
      <w:r w:rsidRPr="00783E40">
        <w:t xml:space="preserve"> (</w:t>
      </w:r>
      <w:r w:rsidRPr="00783E40">
        <w:rPr>
          <w:color w:val="2B91AF"/>
        </w:rPr>
        <w:t>Item</w:t>
      </w:r>
      <w:r w:rsidRPr="00783E40">
        <w:t>)result;</w:t>
      </w:r>
    </w:p>
    <w:p w14:paraId="1332F93F" w14:textId="77777777" w:rsidR="00EB0A8C" w:rsidRPr="00783E40" w:rsidRDefault="00EB0A8C" w:rsidP="00EB0A8C">
      <w:pPr>
        <w:pStyle w:val="Kdblokk"/>
      </w:pPr>
      <w:r w:rsidRPr="00783E40">
        <w:t>}</w:t>
      </w:r>
    </w:p>
    <w:p w14:paraId="25909FCF" w14:textId="77777777" w:rsidR="00EB0A8C" w:rsidRPr="00783E40" w:rsidRDefault="00EB0A8C" w:rsidP="00EB0A8C">
      <w:pPr>
        <w:pStyle w:val="Kdblokk"/>
      </w:pPr>
    </w:p>
    <w:p w14:paraId="384F8B56" w14:textId="77777777" w:rsidR="00EB0A8C" w:rsidRPr="00783E40" w:rsidRDefault="00EB0A8C" w:rsidP="00EB0A8C">
      <w:pPr>
        <w:pStyle w:val="Kdblokk"/>
      </w:pPr>
      <w:r w:rsidRPr="00783E40">
        <w:rPr>
          <w:color w:val="0000FF"/>
        </w:rPr>
        <w:t>public</w:t>
      </w:r>
      <w:r w:rsidRPr="00783E40">
        <w:t xml:space="preserve"> </w:t>
      </w:r>
      <w:r w:rsidRPr="00783E40">
        <w:rPr>
          <w:color w:val="0000FF"/>
        </w:rPr>
        <w:t>static</w:t>
      </w:r>
      <w:r w:rsidRPr="00783E40">
        <w:t xml:space="preserve"> </w:t>
      </w:r>
      <w:r w:rsidRPr="00783E40">
        <w:rPr>
          <w:color w:val="2B91AF"/>
        </w:rPr>
        <w:t>Item</w:t>
      </w:r>
      <w:r w:rsidRPr="00783E40">
        <w:t xml:space="preserve"> UpdateItem( </w:t>
      </w:r>
      <w:r w:rsidRPr="00783E40">
        <w:rPr>
          <w:color w:val="2B91AF"/>
        </w:rPr>
        <w:t>Item</w:t>
      </w:r>
      <w:r w:rsidRPr="00783E40">
        <w:t xml:space="preserve"> item )</w:t>
      </w:r>
    </w:p>
    <w:p w14:paraId="5EA1327D" w14:textId="77777777" w:rsidR="00EB0A8C" w:rsidRPr="00783E40" w:rsidRDefault="00EB0A8C" w:rsidP="00EB0A8C">
      <w:pPr>
        <w:pStyle w:val="Kdblokk"/>
      </w:pPr>
      <w:r w:rsidRPr="00783E40">
        <w:t>{</w:t>
      </w:r>
    </w:p>
    <w:p w14:paraId="691AD3DA" w14:textId="77777777" w:rsidR="00EB0A8C" w:rsidRPr="00783E40" w:rsidRDefault="00EB0A8C" w:rsidP="00EB0A8C">
      <w:pPr>
        <w:pStyle w:val="Kdblokk"/>
      </w:pPr>
      <w:r w:rsidRPr="00783E40">
        <w:t xml:space="preserve">  item.ETag = </w:t>
      </w:r>
      <w:r w:rsidRPr="00783E40">
        <w:rPr>
          <w:color w:val="A31515"/>
        </w:rPr>
        <w:t>"*"</w:t>
      </w:r>
      <w:r w:rsidRPr="00783E40">
        <w:t>;</w:t>
      </w:r>
    </w:p>
    <w:p w14:paraId="453E485B" w14:textId="77777777" w:rsidR="00EB0A8C" w:rsidRPr="00783E40" w:rsidRDefault="00EB0A8C" w:rsidP="00EB0A8C">
      <w:pPr>
        <w:pStyle w:val="Kdblokk"/>
      </w:pPr>
      <w:r w:rsidRPr="00783E40">
        <w:t xml:space="preserve">  </w:t>
      </w:r>
      <w:r w:rsidRPr="00783E40">
        <w:rPr>
          <w:color w:val="2B91AF"/>
        </w:rPr>
        <w:t>TableOperation</w:t>
      </w:r>
      <w:r w:rsidRPr="00783E40">
        <w:t xml:space="preserve"> updateOperation = </w:t>
      </w:r>
      <w:r w:rsidRPr="00783E40">
        <w:rPr>
          <w:color w:val="2B91AF"/>
        </w:rPr>
        <w:t>TableOperation</w:t>
      </w:r>
      <w:r w:rsidRPr="00783E40">
        <w:t>.Replace( item );</w:t>
      </w:r>
    </w:p>
    <w:p w14:paraId="016AB60F" w14:textId="77777777" w:rsidR="00EB0A8C" w:rsidRPr="00783E40" w:rsidRDefault="00EB0A8C" w:rsidP="00EB0A8C">
      <w:pPr>
        <w:pStyle w:val="Kdblokk"/>
      </w:pPr>
      <w:r w:rsidRPr="00783E40">
        <w:t xml:space="preserve">  ToDoTable.Execute( updateOperation );</w:t>
      </w:r>
    </w:p>
    <w:p w14:paraId="75D71F9C" w14:textId="77777777" w:rsidR="00EB0A8C" w:rsidRPr="00783E40" w:rsidRDefault="00EB0A8C" w:rsidP="00EB0A8C">
      <w:pPr>
        <w:pStyle w:val="Kdblokk"/>
      </w:pPr>
      <w:r w:rsidRPr="00783E40">
        <w:t xml:space="preserve">  </w:t>
      </w:r>
      <w:r w:rsidRPr="00783E40">
        <w:rPr>
          <w:color w:val="0000FF"/>
        </w:rPr>
        <w:t>return</w:t>
      </w:r>
      <w:r w:rsidRPr="00783E40">
        <w:t xml:space="preserve"> item;</w:t>
      </w:r>
    </w:p>
    <w:p w14:paraId="58E48C6C" w14:textId="77777777" w:rsidR="00EB0A8C" w:rsidRDefault="00EB0A8C" w:rsidP="00EB0A8C">
      <w:pPr>
        <w:pStyle w:val="Kdblokk"/>
      </w:pPr>
      <w:r w:rsidRPr="00783E40">
        <w:t>}</w:t>
      </w:r>
      <w:r>
        <w:t xml:space="preserve"> </w:t>
      </w:r>
    </w:p>
    <w:p w14:paraId="52EBEE10" w14:textId="3DF12551" w:rsidR="00EB0A8C" w:rsidRPr="00F010B9" w:rsidRDefault="0694B5CE" w:rsidP="00EB0A8C">
      <w:pPr>
        <w:ind w:firstLine="708"/>
      </w:pPr>
      <w:r>
        <w:t>A GetItem() metódus egy adott azonosítójú dokumentumot ad vissza. Ezt fogjuk használni arra, hogy a szerkesztőfelületen megjelenítsünk egy adott dokumentumot. Ebben a TableOperation Retrieve factory metódusát használjuk, amely elemek lekérdezésére való. Paraméterként meg kell adni a PartitionKey-t és a RowKey-t. A visszatérési érték nem csak maga az entitás, hanem néhány egyéb kiegészítő információ is; az entitás maga a Result tulajdonságban van.</w:t>
      </w:r>
    </w:p>
    <w:p w14:paraId="4018CC0E" w14:textId="2B63D4E8" w:rsidR="00EB0A8C" w:rsidRPr="00F010B9" w:rsidRDefault="0694B5CE" w:rsidP="00EB0A8C">
      <w:pPr>
        <w:ind w:firstLine="708"/>
      </w:pPr>
      <w:r>
        <w:t>Az UpdateItem() metódust fogjuk használni arra, hogy egy adott dokumentumot módosítsunk. A módosításhoz a Replace() factory metódussal hozunk létre egy műveletet. A felülíráshoz mindenképpen meg kell adni az entitás ETag-jét (ezt konkurenciakezeléshez használja az Azure). Mivel az nem utazik most rejtett mezőben, ezért ezt még “*” értékre be kell állítanunk, végül lefuttatjuk a műveletet.</w:t>
      </w:r>
    </w:p>
    <w:p w14:paraId="125912AD" w14:textId="77777777" w:rsidR="00EB0A8C" w:rsidRPr="00F010B9" w:rsidRDefault="0694B5CE" w:rsidP="00EB0A8C">
      <w:pPr>
        <w:ind w:firstLine="708"/>
      </w:pPr>
      <w:r>
        <w:t>Ezeket a műveleteket tudjuk használni a szerkesztéshez. Ehhez az ItemController osztályba vegyük fel az alábbi két metódust:</w:t>
      </w:r>
    </w:p>
    <w:p w14:paraId="259419FD" w14:textId="77777777" w:rsidR="00783E40" w:rsidRDefault="00783E40" w:rsidP="00783E40">
      <w:pPr>
        <w:pStyle w:val="Kdblokk"/>
        <w:rPr>
          <w:color w:val="000000"/>
        </w:rPr>
      </w:pPr>
      <w:r>
        <w:lastRenderedPageBreak/>
        <w:t>public</w:t>
      </w:r>
      <w:r>
        <w:rPr>
          <w:color w:val="000000"/>
        </w:rPr>
        <w:t xml:space="preserve"> </w:t>
      </w:r>
      <w:r>
        <w:rPr>
          <w:color w:val="2B91AF"/>
        </w:rPr>
        <w:t>ActionResult</w:t>
      </w:r>
      <w:r>
        <w:rPr>
          <w:color w:val="000000"/>
        </w:rPr>
        <w:t xml:space="preserve"> Edit(</w:t>
      </w:r>
      <w:r>
        <w:t>string</w:t>
      </w:r>
      <w:r>
        <w:rPr>
          <w:color w:val="000000"/>
        </w:rPr>
        <w:t xml:space="preserve"> id)</w:t>
      </w:r>
    </w:p>
    <w:p w14:paraId="3DB5C21F" w14:textId="77777777" w:rsidR="00783E40" w:rsidRDefault="00783E40" w:rsidP="00783E40">
      <w:pPr>
        <w:pStyle w:val="Kdblokk"/>
        <w:rPr>
          <w:color w:val="000000"/>
        </w:rPr>
      </w:pPr>
      <w:r>
        <w:rPr>
          <w:color w:val="000000"/>
        </w:rPr>
        <w:t>{</w:t>
      </w:r>
    </w:p>
    <w:p w14:paraId="00E4F67C" w14:textId="77777777" w:rsidR="00783E40" w:rsidRDefault="00783E40" w:rsidP="00783E40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Item</w:t>
      </w:r>
      <w:r>
        <w:rPr>
          <w:color w:val="000000"/>
        </w:rPr>
        <w:t xml:space="preserve"> item = </w:t>
      </w:r>
      <w:r>
        <w:rPr>
          <w:color w:val="2B91AF"/>
        </w:rPr>
        <w:t>TableRepository</w:t>
      </w:r>
      <w:r>
        <w:rPr>
          <w:color w:val="000000"/>
        </w:rPr>
        <w:t>.GetItem(id);</w:t>
      </w:r>
    </w:p>
    <w:p w14:paraId="6AD090A4" w14:textId="77777777" w:rsidR="00783E40" w:rsidRDefault="00783E40" w:rsidP="00783E40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t>if</w:t>
      </w:r>
      <w:r>
        <w:rPr>
          <w:color w:val="000000"/>
        </w:rPr>
        <w:t xml:space="preserve"> (item == </w:t>
      </w:r>
      <w:r>
        <w:t>null</w:t>
      </w:r>
      <w:r>
        <w:rPr>
          <w:color w:val="000000"/>
        </w:rPr>
        <w:t>)</w:t>
      </w:r>
    </w:p>
    <w:p w14:paraId="5E49DA1D" w14:textId="77777777" w:rsidR="00783E40" w:rsidRDefault="00783E40" w:rsidP="00783E40">
      <w:pPr>
        <w:pStyle w:val="Kdblokk"/>
        <w:rPr>
          <w:color w:val="000000"/>
        </w:rPr>
      </w:pPr>
      <w:r>
        <w:rPr>
          <w:color w:val="000000"/>
        </w:rPr>
        <w:t xml:space="preserve">    {</w:t>
      </w:r>
    </w:p>
    <w:p w14:paraId="52417D8D" w14:textId="77777777" w:rsidR="00783E40" w:rsidRDefault="00783E40" w:rsidP="00783E40">
      <w:pPr>
        <w:pStyle w:val="Kdblokk"/>
        <w:rPr>
          <w:color w:val="000000"/>
        </w:rPr>
      </w:pPr>
      <w:r>
        <w:rPr>
          <w:color w:val="000000"/>
        </w:rPr>
        <w:t xml:space="preserve">        </w:t>
      </w:r>
      <w:r>
        <w:t>return</w:t>
      </w:r>
      <w:r>
        <w:rPr>
          <w:color w:val="000000"/>
        </w:rPr>
        <w:t xml:space="preserve"> HttpNotFound();</w:t>
      </w:r>
    </w:p>
    <w:p w14:paraId="357A5D18" w14:textId="77777777" w:rsidR="00783E40" w:rsidRDefault="00783E40" w:rsidP="00783E40">
      <w:pPr>
        <w:pStyle w:val="Kdblokk"/>
        <w:rPr>
          <w:color w:val="000000"/>
        </w:rPr>
      </w:pPr>
      <w:r>
        <w:rPr>
          <w:color w:val="000000"/>
        </w:rPr>
        <w:t xml:space="preserve">    }</w:t>
      </w:r>
    </w:p>
    <w:p w14:paraId="32523783" w14:textId="77777777" w:rsidR="00783E40" w:rsidRDefault="00783E40" w:rsidP="00783E40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View(item);</w:t>
      </w:r>
    </w:p>
    <w:p w14:paraId="1728759C" w14:textId="77777777" w:rsidR="00783E40" w:rsidRDefault="00783E40" w:rsidP="00783E40">
      <w:pPr>
        <w:pStyle w:val="Kdblokk"/>
        <w:rPr>
          <w:color w:val="000000"/>
        </w:rPr>
      </w:pPr>
      <w:r>
        <w:rPr>
          <w:color w:val="000000"/>
        </w:rPr>
        <w:t>}</w:t>
      </w:r>
    </w:p>
    <w:p w14:paraId="06348D0F" w14:textId="77777777" w:rsidR="00783E40" w:rsidRDefault="00783E40" w:rsidP="00783E40">
      <w:pPr>
        <w:pStyle w:val="Kdblokk"/>
        <w:rPr>
          <w:color w:val="000000"/>
        </w:rPr>
      </w:pPr>
    </w:p>
    <w:p w14:paraId="29143272" w14:textId="77777777" w:rsidR="00783E40" w:rsidRDefault="00783E40" w:rsidP="00783E40">
      <w:pPr>
        <w:pStyle w:val="Kdblokk"/>
        <w:rPr>
          <w:color w:val="000000"/>
        </w:rPr>
      </w:pPr>
      <w:r>
        <w:rPr>
          <w:color w:val="000000"/>
        </w:rPr>
        <w:t>[</w:t>
      </w:r>
      <w:r>
        <w:rPr>
          <w:color w:val="2B91AF"/>
        </w:rPr>
        <w:t>HttpPost</w:t>
      </w:r>
      <w:r>
        <w:rPr>
          <w:color w:val="000000"/>
        </w:rPr>
        <w:t>]</w:t>
      </w:r>
    </w:p>
    <w:p w14:paraId="06E00986" w14:textId="77777777" w:rsidR="00783E40" w:rsidRDefault="00783E40" w:rsidP="00783E40">
      <w:pPr>
        <w:pStyle w:val="Kdblokk"/>
        <w:rPr>
          <w:color w:val="000000"/>
        </w:rPr>
      </w:pPr>
      <w:r>
        <w:t>public</w:t>
      </w:r>
      <w:r>
        <w:rPr>
          <w:color w:val="000000"/>
        </w:rPr>
        <w:t xml:space="preserve"> </w:t>
      </w:r>
      <w:r>
        <w:rPr>
          <w:color w:val="2B91AF"/>
        </w:rPr>
        <w:t>ActionResult</w:t>
      </w:r>
      <w:r>
        <w:rPr>
          <w:color w:val="000000"/>
        </w:rPr>
        <w:t xml:space="preserve"> Edit(</w:t>
      </w:r>
      <w:r>
        <w:rPr>
          <w:color w:val="2B91AF"/>
        </w:rPr>
        <w:t>Item</w:t>
      </w:r>
      <w:r>
        <w:rPr>
          <w:color w:val="000000"/>
        </w:rPr>
        <w:t xml:space="preserve"> item)</w:t>
      </w:r>
    </w:p>
    <w:p w14:paraId="5BD9FF71" w14:textId="77777777" w:rsidR="00783E40" w:rsidRDefault="00783E40" w:rsidP="00783E40">
      <w:pPr>
        <w:pStyle w:val="Kdblokk"/>
        <w:rPr>
          <w:color w:val="000000"/>
        </w:rPr>
      </w:pPr>
      <w:r>
        <w:rPr>
          <w:color w:val="000000"/>
        </w:rPr>
        <w:t>{</w:t>
      </w:r>
    </w:p>
    <w:p w14:paraId="552980DE" w14:textId="77777777" w:rsidR="00783E40" w:rsidRDefault="00783E40" w:rsidP="00783E40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t>if</w:t>
      </w:r>
      <w:r>
        <w:rPr>
          <w:color w:val="000000"/>
        </w:rPr>
        <w:t xml:space="preserve"> (ModelState.IsValid)</w:t>
      </w:r>
    </w:p>
    <w:p w14:paraId="3441B74A" w14:textId="77777777" w:rsidR="00783E40" w:rsidRDefault="00783E40" w:rsidP="00783E40">
      <w:pPr>
        <w:pStyle w:val="Kdblokk"/>
        <w:rPr>
          <w:color w:val="000000"/>
        </w:rPr>
      </w:pPr>
      <w:r>
        <w:rPr>
          <w:color w:val="000000"/>
        </w:rPr>
        <w:t xml:space="preserve">    {</w:t>
      </w:r>
    </w:p>
    <w:p w14:paraId="58216846" w14:textId="77777777" w:rsidR="00783E40" w:rsidRDefault="00783E40" w:rsidP="00783E40">
      <w:pPr>
        <w:pStyle w:val="Kdblokk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2B91AF"/>
        </w:rPr>
        <w:t>TableRepository</w:t>
      </w:r>
      <w:r>
        <w:rPr>
          <w:color w:val="000000"/>
        </w:rPr>
        <w:t>.UpdateItem(item);</w:t>
      </w:r>
    </w:p>
    <w:p w14:paraId="14AA2FD5" w14:textId="77777777" w:rsidR="00783E40" w:rsidRDefault="00783E40" w:rsidP="00783E40">
      <w:pPr>
        <w:pStyle w:val="Kdblokk"/>
        <w:rPr>
          <w:color w:val="000000"/>
        </w:rPr>
      </w:pPr>
      <w:r>
        <w:rPr>
          <w:color w:val="000000"/>
        </w:rPr>
        <w:t xml:space="preserve">        </w:t>
      </w:r>
      <w:r>
        <w:t>return</w:t>
      </w:r>
      <w:r>
        <w:rPr>
          <w:color w:val="000000"/>
        </w:rPr>
        <w:t xml:space="preserve"> RedirectToAction(</w:t>
      </w:r>
      <w:r>
        <w:rPr>
          <w:color w:val="A31515"/>
        </w:rPr>
        <w:t>"Index"</w:t>
      </w:r>
      <w:r>
        <w:rPr>
          <w:color w:val="000000"/>
        </w:rPr>
        <w:t>);</w:t>
      </w:r>
    </w:p>
    <w:p w14:paraId="5FF9AF28" w14:textId="77777777" w:rsidR="00783E40" w:rsidRDefault="00783E40" w:rsidP="00783E40">
      <w:pPr>
        <w:pStyle w:val="Kdblokk"/>
        <w:rPr>
          <w:color w:val="000000"/>
        </w:rPr>
      </w:pPr>
      <w:r>
        <w:rPr>
          <w:color w:val="000000"/>
        </w:rPr>
        <w:t xml:space="preserve">    }</w:t>
      </w:r>
    </w:p>
    <w:p w14:paraId="08C174E4" w14:textId="77777777" w:rsidR="00783E40" w:rsidRDefault="00783E40" w:rsidP="00783E40">
      <w:pPr>
        <w:pStyle w:val="Kdblokk"/>
        <w:rPr>
          <w:color w:val="000000"/>
        </w:rPr>
      </w:pPr>
    </w:p>
    <w:p w14:paraId="00ADFCC3" w14:textId="77777777" w:rsidR="00783E40" w:rsidRDefault="00783E40" w:rsidP="00783E40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View(item);</w:t>
      </w:r>
    </w:p>
    <w:p w14:paraId="4016ED86" w14:textId="2DC68594" w:rsidR="00783E40" w:rsidRPr="00F010B9" w:rsidRDefault="00783E40" w:rsidP="00783E40">
      <w:pPr>
        <w:pStyle w:val="Kdblokk"/>
      </w:pPr>
      <w:r>
        <w:rPr>
          <w:color w:val="000000"/>
        </w:rPr>
        <w:t>}</w:t>
      </w:r>
    </w:p>
    <w:p w14:paraId="7AA23D42" w14:textId="138F0419" w:rsidR="00EB0A8C" w:rsidRPr="00F010B9" w:rsidRDefault="0694B5CE" w:rsidP="00EB0A8C">
      <w:pPr>
        <w:ind w:firstLine="708"/>
      </w:pPr>
      <w:r>
        <w:t xml:space="preserve">Ezután már szerkeszteni </w:t>
      </w:r>
      <w:r w:rsidR="002D0401">
        <w:t>i</w:t>
      </w:r>
      <w:r>
        <w:t xml:space="preserve">s tudjuk az elemeket, ha az Index nézetben az Edit </w:t>
      </w:r>
      <w:r w:rsidR="002D0401">
        <w:t>link</w:t>
      </w:r>
      <w:r>
        <w:t>r</w:t>
      </w:r>
      <w:r w:rsidR="002D0401">
        <w:t>e</w:t>
      </w:r>
      <w:r>
        <w:t xml:space="preserve"> kattintunk.</w:t>
      </w:r>
    </w:p>
    <w:p w14:paraId="6838C201" w14:textId="0B425310" w:rsidR="00EB0A8C" w:rsidRDefault="00EB0A8C" w:rsidP="00CB1343">
      <w:pPr>
        <w:pStyle w:val="Cmsor1"/>
        <w:rPr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2E64599" wp14:editId="21436D82">
            <wp:extent cx="6642100" cy="1391478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8204"/>
                    <a:stretch/>
                  </pic:blipFill>
                  <pic:spPr bwMode="auto">
                    <a:xfrm>
                      <a:off x="0" y="0"/>
                      <a:ext cx="6642100" cy="139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>Függelék</w:t>
      </w:r>
    </w:p>
    <w:p w14:paraId="6477885D" w14:textId="77777777" w:rsidR="00EB0A8C" w:rsidRPr="00FC39D4" w:rsidRDefault="00EB0A8C" w:rsidP="00EB0A8C">
      <w:pPr>
        <w:pStyle w:val="Kdblokk"/>
        <w:rPr>
          <w:color w:val="000000"/>
          <w:sz w:val="14"/>
        </w:rPr>
      </w:pPr>
      <w:bookmarkStart w:id="1" w:name="OLE_LINK1"/>
      <w:bookmarkStart w:id="2" w:name="OLE_LINK2"/>
      <w:bookmarkStart w:id="3" w:name="OLE_LINK3"/>
      <w:r w:rsidRPr="00FC39D4">
        <w:rPr>
          <w:sz w:val="14"/>
        </w:rPr>
        <w:t>public</w:t>
      </w:r>
      <w:r w:rsidRPr="00FC39D4">
        <w:rPr>
          <w:color w:val="000000"/>
          <w:sz w:val="14"/>
        </w:rPr>
        <w:t xml:space="preserve"> </w:t>
      </w:r>
      <w:r w:rsidRPr="00FC39D4">
        <w:rPr>
          <w:sz w:val="14"/>
        </w:rPr>
        <w:t>static</w:t>
      </w:r>
      <w:r w:rsidRPr="00FC39D4">
        <w:rPr>
          <w:color w:val="000000"/>
          <w:sz w:val="14"/>
        </w:rPr>
        <w:t xml:space="preserve"> </w:t>
      </w:r>
      <w:r w:rsidRPr="00FC39D4">
        <w:rPr>
          <w:sz w:val="14"/>
        </w:rPr>
        <w:t>class</w:t>
      </w:r>
      <w:r w:rsidRPr="00FC39D4">
        <w:rPr>
          <w:color w:val="000000"/>
          <w:sz w:val="14"/>
        </w:rPr>
        <w:t xml:space="preserve"> </w:t>
      </w:r>
      <w:r w:rsidRPr="00FC39D4">
        <w:rPr>
          <w:color w:val="2B91AF"/>
          <w:sz w:val="14"/>
        </w:rPr>
        <w:t>Prompt</w:t>
      </w:r>
    </w:p>
    <w:p w14:paraId="58B7361E" w14:textId="77777777" w:rsidR="00EB0A8C" w:rsidRPr="00FC39D4" w:rsidRDefault="00EB0A8C" w:rsidP="00EB0A8C">
      <w:pPr>
        <w:pStyle w:val="Kdblokk"/>
        <w:rPr>
          <w:color w:val="000000"/>
          <w:sz w:val="14"/>
        </w:rPr>
      </w:pPr>
      <w:r w:rsidRPr="00FC39D4">
        <w:rPr>
          <w:color w:val="000000"/>
          <w:sz w:val="14"/>
        </w:rPr>
        <w:t>{</w:t>
      </w:r>
    </w:p>
    <w:p w14:paraId="07A4110B" w14:textId="77777777" w:rsidR="00EB0A8C" w:rsidRPr="00FC39D4" w:rsidRDefault="00EB0A8C" w:rsidP="00EB0A8C">
      <w:pPr>
        <w:pStyle w:val="Kdblokk"/>
        <w:rPr>
          <w:color w:val="000000"/>
          <w:sz w:val="14"/>
        </w:rPr>
      </w:pPr>
      <w:r w:rsidRPr="00FC39D4">
        <w:rPr>
          <w:sz w:val="14"/>
        </w:rPr>
        <w:t xml:space="preserve">  public</w:t>
      </w:r>
      <w:r w:rsidRPr="00FC39D4">
        <w:rPr>
          <w:color w:val="000000"/>
          <w:sz w:val="14"/>
        </w:rPr>
        <w:t xml:space="preserve"> </w:t>
      </w:r>
      <w:r w:rsidRPr="00FC39D4">
        <w:rPr>
          <w:sz w:val="14"/>
        </w:rPr>
        <w:t>static</w:t>
      </w:r>
      <w:r w:rsidRPr="00FC39D4">
        <w:rPr>
          <w:color w:val="000000"/>
          <w:sz w:val="14"/>
        </w:rPr>
        <w:t xml:space="preserve"> </w:t>
      </w:r>
      <w:r w:rsidRPr="00FC39D4">
        <w:rPr>
          <w:sz w:val="14"/>
        </w:rPr>
        <w:t>string</w:t>
      </w:r>
      <w:r w:rsidRPr="00FC39D4">
        <w:rPr>
          <w:color w:val="000000"/>
          <w:sz w:val="14"/>
        </w:rPr>
        <w:t xml:space="preserve"> ShowDialog( </w:t>
      </w:r>
      <w:r w:rsidRPr="00FC39D4">
        <w:rPr>
          <w:sz w:val="14"/>
        </w:rPr>
        <w:t>string</w:t>
      </w:r>
      <w:r w:rsidRPr="00FC39D4">
        <w:rPr>
          <w:color w:val="000000"/>
          <w:sz w:val="14"/>
        </w:rPr>
        <w:t xml:space="preserve"> text, </w:t>
      </w:r>
      <w:r w:rsidRPr="00FC39D4">
        <w:rPr>
          <w:sz w:val="14"/>
        </w:rPr>
        <w:t>string</w:t>
      </w:r>
      <w:r w:rsidRPr="00FC39D4">
        <w:rPr>
          <w:color w:val="000000"/>
          <w:sz w:val="14"/>
        </w:rPr>
        <w:t xml:space="preserve"> caption )</w:t>
      </w:r>
    </w:p>
    <w:p w14:paraId="3C2E74F0" w14:textId="77777777" w:rsidR="00EB0A8C" w:rsidRPr="00FC39D4" w:rsidRDefault="00EB0A8C" w:rsidP="00EB0A8C">
      <w:pPr>
        <w:pStyle w:val="Kdblokk"/>
        <w:rPr>
          <w:color w:val="000000"/>
          <w:sz w:val="14"/>
        </w:rPr>
      </w:pPr>
      <w:r w:rsidRPr="00FC39D4">
        <w:rPr>
          <w:color w:val="000000"/>
          <w:sz w:val="14"/>
        </w:rPr>
        <w:t xml:space="preserve">  {</w:t>
      </w:r>
    </w:p>
    <w:p w14:paraId="5D48FFE4" w14:textId="77777777" w:rsidR="00EB0A8C" w:rsidRPr="00FC39D4" w:rsidRDefault="00EB0A8C" w:rsidP="00EB0A8C">
      <w:pPr>
        <w:pStyle w:val="Kdblokk"/>
        <w:rPr>
          <w:color w:val="000000"/>
          <w:sz w:val="14"/>
        </w:rPr>
      </w:pPr>
      <w:r w:rsidRPr="00FC39D4">
        <w:rPr>
          <w:color w:val="000000"/>
          <w:sz w:val="14"/>
        </w:rPr>
        <w:t xml:space="preserve">    </w:t>
      </w:r>
      <w:r w:rsidRPr="00FC39D4">
        <w:rPr>
          <w:color w:val="2B91AF"/>
          <w:sz w:val="14"/>
        </w:rPr>
        <w:t>Form</w:t>
      </w:r>
      <w:r w:rsidRPr="00FC39D4">
        <w:rPr>
          <w:color w:val="000000"/>
          <w:sz w:val="14"/>
        </w:rPr>
        <w:t xml:space="preserve"> prompt = </w:t>
      </w:r>
      <w:r w:rsidRPr="00FC39D4">
        <w:rPr>
          <w:sz w:val="14"/>
        </w:rPr>
        <w:t>new</w:t>
      </w:r>
      <w:r w:rsidRPr="00FC39D4">
        <w:rPr>
          <w:color w:val="000000"/>
          <w:sz w:val="14"/>
        </w:rPr>
        <w:t xml:space="preserve"> </w:t>
      </w:r>
      <w:r w:rsidRPr="00FC39D4">
        <w:rPr>
          <w:color w:val="2B91AF"/>
          <w:sz w:val="14"/>
        </w:rPr>
        <w:t>Form</w:t>
      </w:r>
      <w:r w:rsidRPr="00FC39D4">
        <w:rPr>
          <w:color w:val="000000"/>
          <w:sz w:val="14"/>
        </w:rPr>
        <w:t>()</w:t>
      </w:r>
    </w:p>
    <w:p w14:paraId="548DAC76" w14:textId="77777777" w:rsidR="00EB0A8C" w:rsidRPr="00FC39D4" w:rsidRDefault="00EB0A8C" w:rsidP="00EB0A8C">
      <w:pPr>
        <w:pStyle w:val="Kdblokk"/>
        <w:rPr>
          <w:color w:val="000000"/>
          <w:sz w:val="14"/>
        </w:rPr>
      </w:pPr>
      <w:r w:rsidRPr="00FC39D4">
        <w:rPr>
          <w:color w:val="000000"/>
          <w:sz w:val="14"/>
        </w:rPr>
        <w:t xml:space="preserve">    {</w:t>
      </w:r>
    </w:p>
    <w:p w14:paraId="5A1E1484" w14:textId="77777777" w:rsidR="00EB0A8C" w:rsidRPr="00FC39D4" w:rsidRDefault="00EB0A8C" w:rsidP="00EB0A8C">
      <w:pPr>
        <w:pStyle w:val="Kdblokk"/>
        <w:rPr>
          <w:color w:val="000000"/>
          <w:sz w:val="14"/>
        </w:rPr>
      </w:pPr>
      <w:r w:rsidRPr="00FC39D4">
        <w:rPr>
          <w:color w:val="000000"/>
          <w:sz w:val="14"/>
        </w:rPr>
        <w:t xml:space="preserve">      Width = 500,</w:t>
      </w:r>
    </w:p>
    <w:p w14:paraId="4F05EA23" w14:textId="77777777" w:rsidR="00EB0A8C" w:rsidRPr="00FC39D4" w:rsidRDefault="00EB0A8C" w:rsidP="00EB0A8C">
      <w:pPr>
        <w:pStyle w:val="Kdblokk"/>
        <w:rPr>
          <w:color w:val="000000"/>
          <w:sz w:val="14"/>
        </w:rPr>
      </w:pPr>
      <w:r w:rsidRPr="00FC39D4">
        <w:rPr>
          <w:color w:val="000000"/>
          <w:sz w:val="14"/>
        </w:rPr>
        <w:t xml:space="preserve">      Height = 150,</w:t>
      </w:r>
    </w:p>
    <w:p w14:paraId="30F426EB" w14:textId="77777777" w:rsidR="00EB0A8C" w:rsidRPr="00FC39D4" w:rsidRDefault="00EB0A8C" w:rsidP="00EB0A8C">
      <w:pPr>
        <w:pStyle w:val="Kdblokk"/>
        <w:rPr>
          <w:color w:val="000000"/>
          <w:sz w:val="14"/>
        </w:rPr>
      </w:pPr>
      <w:r w:rsidRPr="00FC39D4">
        <w:rPr>
          <w:color w:val="000000"/>
          <w:sz w:val="14"/>
        </w:rPr>
        <w:t xml:space="preserve">      FormBorderStyle = </w:t>
      </w:r>
      <w:r w:rsidRPr="00FC39D4">
        <w:rPr>
          <w:color w:val="2B91AF"/>
          <w:sz w:val="14"/>
        </w:rPr>
        <w:t>FormBorderStyle</w:t>
      </w:r>
      <w:r w:rsidRPr="00FC39D4">
        <w:rPr>
          <w:color w:val="000000"/>
          <w:sz w:val="14"/>
        </w:rPr>
        <w:t>.FixedDialog,</w:t>
      </w:r>
    </w:p>
    <w:p w14:paraId="2185D5EC" w14:textId="77777777" w:rsidR="00EB0A8C" w:rsidRPr="00FC39D4" w:rsidRDefault="00EB0A8C" w:rsidP="00EB0A8C">
      <w:pPr>
        <w:pStyle w:val="Kdblokk"/>
        <w:rPr>
          <w:color w:val="000000"/>
          <w:sz w:val="14"/>
        </w:rPr>
      </w:pPr>
      <w:r w:rsidRPr="00FC39D4">
        <w:rPr>
          <w:color w:val="000000"/>
          <w:sz w:val="14"/>
        </w:rPr>
        <w:t xml:space="preserve">      Text = caption,</w:t>
      </w:r>
    </w:p>
    <w:p w14:paraId="266C7C54" w14:textId="77777777" w:rsidR="00EB0A8C" w:rsidRPr="00FC39D4" w:rsidRDefault="00EB0A8C" w:rsidP="00EB0A8C">
      <w:pPr>
        <w:pStyle w:val="Kdblokk"/>
        <w:rPr>
          <w:color w:val="000000"/>
          <w:sz w:val="14"/>
        </w:rPr>
      </w:pPr>
      <w:r w:rsidRPr="00FC39D4">
        <w:rPr>
          <w:color w:val="000000"/>
          <w:sz w:val="14"/>
        </w:rPr>
        <w:t xml:space="preserve">      StartPosition = </w:t>
      </w:r>
      <w:r w:rsidRPr="00FC39D4">
        <w:rPr>
          <w:color w:val="2B91AF"/>
          <w:sz w:val="14"/>
        </w:rPr>
        <w:t>FormStartPosition</w:t>
      </w:r>
      <w:r w:rsidRPr="00FC39D4">
        <w:rPr>
          <w:color w:val="000000"/>
          <w:sz w:val="14"/>
        </w:rPr>
        <w:t>.CenterScreen</w:t>
      </w:r>
    </w:p>
    <w:p w14:paraId="2AEA61D5" w14:textId="77777777" w:rsidR="00EB0A8C" w:rsidRPr="00FC39D4" w:rsidRDefault="00EB0A8C" w:rsidP="00EB0A8C">
      <w:pPr>
        <w:pStyle w:val="Kdblokk"/>
        <w:rPr>
          <w:color w:val="000000"/>
          <w:sz w:val="14"/>
        </w:rPr>
      </w:pPr>
      <w:r w:rsidRPr="00FC39D4">
        <w:rPr>
          <w:color w:val="000000"/>
          <w:sz w:val="14"/>
        </w:rPr>
        <w:t xml:space="preserve">    };</w:t>
      </w:r>
    </w:p>
    <w:p w14:paraId="7CB7EE82" w14:textId="77777777" w:rsidR="00EB0A8C" w:rsidRPr="00FC39D4" w:rsidRDefault="00EB0A8C" w:rsidP="00EB0A8C">
      <w:pPr>
        <w:pStyle w:val="Kdblokk"/>
        <w:rPr>
          <w:color w:val="000000"/>
          <w:sz w:val="14"/>
        </w:rPr>
      </w:pPr>
      <w:r w:rsidRPr="00FC39D4">
        <w:rPr>
          <w:color w:val="000000"/>
          <w:sz w:val="14"/>
        </w:rPr>
        <w:t xml:space="preserve">    </w:t>
      </w:r>
      <w:r w:rsidRPr="00FC39D4">
        <w:rPr>
          <w:color w:val="2B91AF"/>
          <w:sz w:val="14"/>
        </w:rPr>
        <w:t>Label</w:t>
      </w:r>
      <w:r w:rsidRPr="00FC39D4">
        <w:rPr>
          <w:color w:val="000000"/>
          <w:sz w:val="14"/>
        </w:rPr>
        <w:t xml:space="preserve"> textLabel = </w:t>
      </w:r>
      <w:r w:rsidRPr="00FC39D4">
        <w:rPr>
          <w:sz w:val="14"/>
        </w:rPr>
        <w:t>new</w:t>
      </w:r>
      <w:r w:rsidRPr="00FC39D4">
        <w:rPr>
          <w:color w:val="000000"/>
          <w:sz w:val="14"/>
        </w:rPr>
        <w:t xml:space="preserve"> </w:t>
      </w:r>
      <w:r w:rsidRPr="00FC39D4">
        <w:rPr>
          <w:color w:val="2B91AF"/>
          <w:sz w:val="14"/>
        </w:rPr>
        <w:t>Label</w:t>
      </w:r>
      <w:r w:rsidRPr="00FC39D4">
        <w:rPr>
          <w:color w:val="000000"/>
          <w:sz w:val="14"/>
        </w:rPr>
        <w:t>() { Left = 50, Top = 20, Text = text };</w:t>
      </w:r>
    </w:p>
    <w:p w14:paraId="3745F207" w14:textId="77777777" w:rsidR="00EB0A8C" w:rsidRPr="00FC39D4" w:rsidRDefault="00EB0A8C" w:rsidP="00EB0A8C">
      <w:pPr>
        <w:pStyle w:val="Kdblokk"/>
        <w:rPr>
          <w:color w:val="000000"/>
          <w:sz w:val="14"/>
        </w:rPr>
      </w:pPr>
      <w:r w:rsidRPr="00FC39D4">
        <w:rPr>
          <w:color w:val="000000"/>
          <w:sz w:val="14"/>
        </w:rPr>
        <w:t xml:space="preserve">    </w:t>
      </w:r>
      <w:r w:rsidRPr="00FC39D4">
        <w:rPr>
          <w:color w:val="2B91AF"/>
          <w:sz w:val="14"/>
        </w:rPr>
        <w:t>TextBox</w:t>
      </w:r>
      <w:r w:rsidRPr="00FC39D4">
        <w:rPr>
          <w:color w:val="000000"/>
          <w:sz w:val="14"/>
        </w:rPr>
        <w:t xml:space="preserve"> textBox = </w:t>
      </w:r>
      <w:r w:rsidRPr="00FC39D4">
        <w:rPr>
          <w:sz w:val="14"/>
        </w:rPr>
        <w:t>new</w:t>
      </w:r>
      <w:r w:rsidRPr="00FC39D4">
        <w:rPr>
          <w:color w:val="000000"/>
          <w:sz w:val="14"/>
        </w:rPr>
        <w:t xml:space="preserve"> </w:t>
      </w:r>
      <w:r w:rsidRPr="00FC39D4">
        <w:rPr>
          <w:color w:val="2B91AF"/>
          <w:sz w:val="14"/>
        </w:rPr>
        <w:t>TextBox</w:t>
      </w:r>
      <w:r w:rsidRPr="00FC39D4">
        <w:rPr>
          <w:color w:val="000000"/>
          <w:sz w:val="14"/>
        </w:rPr>
        <w:t>() { Left = 50, Top = 50, Width = 400 };</w:t>
      </w:r>
    </w:p>
    <w:p w14:paraId="1162D9AD" w14:textId="77777777" w:rsidR="00EB0A8C" w:rsidRPr="00FC39D4" w:rsidRDefault="00EB0A8C" w:rsidP="00EB0A8C">
      <w:pPr>
        <w:pStyle w:val="Kdblokk"/>
        <w:rPr>
          <w:color w:val="000000"/>
          <w:sz w:val="14"/>
        </w:rPr>
      </w:pPr>
      <w:r w:rsidRPr="00FC39D4">
        <w:rPr>
          <w:color w:val="000000"/>
          <w:sz w:val="14"/>
        </w:rPr>
        <w:t xml:space="preserve">    </w:t>
      </w:r>
      <w:r w:rsidRPr="00FC39D4">
        <w:rPr>
          <w:color w:val="2B91AF"/>
          <w:sz w:val="14"/>
        </w:rPr>
        <w:t>Button</w:t>
      </w:r>
      <w:r w:rsidRPr="00FC39D4">
        <w:rPr>
          <w:color w:val="000000"/>
          <w:sz w:val="14"/>
        </w:rPr>
        <w:t xml:space="preserve"> confirmation = </w:t>
      </w:r>
    </w:p>
    <w:p w14:paraId="1845813D" w14:textId="77777777" w:rsidR="00EB0A8C" w:rsidRPr="00FC39D4" w:rsidRDefault="00EB0A8C" w:rsidP="00EB0A8C">
      <w:pPr>
        <w:pStyle w:val="Kdblokk"/>
        <w:rPr>
          <w:color w:val="000000"/>
          <w:sz w:val="14"/>
        </w:rPr>
      </w:pPr>
      <w:r w:rsidRPr="00FC39D4">
        <w:rPr>
          <w:color w:val="000000"/>
          <w:sz w:val="14"/>
        </w:rPr>
        <w:t xml:space="preserve">          </w:t>
      </w:r>
      <w:r w:rsidRPr="00FC39D4">
        <w:rPr>
          <w:sz w:val="14"/>
        </w:rPr>
        <w:t>new</w:t>
      </w:r>
      <w:r w:rsidRPr="00FC39D4">
        <w:rPr>
          <w:color w:val="000000"/>
          <w:sz w:val="14"/>
        </w:rPr>
        <w:t xml:space="preserve"> </w:t>
      </w:r>
      <w:r w:rsidRPr="00FC39D4">
        <w:rPr>
          <w:color w:val="2B91AF"/>
          <w:sz w:val="14"/>
        </w:rPr>
        <w:t>Button</w:t>
      </w:r>
      <w:r w:rsidRPr="00FC39D4">
        <w:rPr>
          <w:color w:val="000000"/>
          <w:sz w:val="14"/>
        </w:rPr>
        <w:t xml:space="preserve">() { Text = </w:t>
      </w:r>
      <w:r w:rsidRPr="00FC39D4">
        <w:rPr>
          <w:color w:val="A31515"/>
          <w:sz w:val="14"/>
        </w:rPr>
        <w:t>"Ok"</w:t>
      </w:r>
      <w:r w:rsidRPr="00FC39D4">
        <w:rPr>
          <w:color w:val="000000"/>
          <w:sz w:val="14"/>
        </w:rPr>
        <w:t xml:space="preserve">, Left = 350, Width = 100, Top = 70, DialogResult = </w:t>
      </w:r>
      <w:r w:rsidRPr="00FC39D4">
        <w:rPr>
          <w:color w:val="2B91AF"/>
          <w:sz w:val="14"/>
        </w:rPr>
        <w:t>DialogResult</w:t>
      </w:r>
      <w:r w:rsidRPr="00FC39D4">
        <w:rPr>
          <w:color w:val="000000"/>
          <w:sz w:val="14"/>
        </w:rPr>
        <w:t>.OK };</w:t>
      </w:r>
    </w:p>
    <w:p w14:paraId="3D7BCE43" w14:textId="77777777" w:rsidR="00EB0A8C" w:rsidRPr="00FC39D4" w:rsidRDefault="00EB0A8C" w:rsidP="00EB0A8C">
      <w:pPr>
        <w:pStyle w:val="Kdblokk"/>
        <w:rPr>
          <w:color w:val="000000"/>
          <w:sz w:val="14"/>
        </w:rPr>
      </w:pPr>
      <w:r w:rsidRPr="00FC39D4">
        <w:rPr>
          <w:color w:val="000000"/>
          <w:sz w:val="14"/>
        </w:rPr>
        <w:t xml:space="preserve">    confirmation.Click += ( sender, e ) =&gt; { prompt.Close(); };</w:t>
      </w:r>
    </w:p>
    <w:p w14:paraId="51A4B6A8" w14:textId="77777777" w:rsidR="00EB0A8C" w:rsidRPr="00FC39D4" w:rsidRDefault="00EB0A8C" w:rsidP="00EB0A8C">
      <w:pPr>
        <w:pStyle w:val="Kdblokk"/>
        <w:rPr>
          <w:color w:val="000000"/>
          <w:sz w:val="14"/>
        </w:rPr>
      </w:pPr>
      <w:r w:rsidRPr="00FC39D4">
        <w:rPr>
          <w:color w:val="000000"/>
          <w:sz w:val="14"/>
        </w:rPr>
        <w:t xml:space="preserve">    prompt.Controls.Add( textBox );</w:t>
      </w:r>
    </w:p>
    <w:p w14:paraId="37002E76" w14:textId="77777777" w:rsidR="00EB0A8C" w:rsidRPr="00FC39D4" w:rsidRDefault="00EB0A8C" w:rsidP="00EB0A8C">
      <w:pPr>
        <w:pStyle w:val="Kdblokk"/>
        <w:rPr>
          <w:color w:val="000000"/>
          <w:sz w:val="14"/>
        </w:rPr>
      </w:pPr>
      <w:r w:rsidRPr="00FC39D4">
        <w:rPr>
          <w:color w:val="000000"/>
          <w:sz w:val="14"/>
        </w:rPr>
        <w:t xml:space="preserve">    prompt.Controls.Add( confirmation );</w:t>
      </w:r>
    </w:p>
    <w:p w14:paraId="1D034022" w14:textId="77777777" w:rsidR="00EB0A8C" w:rsidRPr="00FC39D4" w:rsidRDefault="00EB0A8C" w:rsidP="00EB0A8C">
      <w:pPr>
        <w:pStyle w:val="Kdblokk"/>
        <w:rPr>
          <w:color w:val="000000"/>
          <w:sz w:val="14"/>
        </w:rPr>
      </w:pPr>
      <w:r w:rsidRPr="00FC39D4">
        <w:rPr>
          <w:color w:val="000000"/>
          <w:sz w:val="14"/>
        </w:rPr>
        <w:t xml:space="preserve">    prompt.Controls.Add( textLabel );</w:t>
      </w:r>
    </w:p>
    <w:p w14:paraId="20C014F9" w14:textId="77777777" w:rsidR="00EB0A8C" w:rsidRPr="00FC39D4" w:rsidRDefault="00EB0A8C" w:rsidP="00EB0A8C">
      <w:pPr>
        <w:pStyle w:val="Kdblokk"/>
        <w:rPr>
          <w:color w:val="000000"/>
          <w:sz w:val="14"/>
        </w:rPr>
      </w:pPr>
      <w:r w:rsidRPr="00FC39D4">
        <w:rPr>
          <w:color w:val="000000"/>
          <w:sz w:val="14"/>
        </w:rPr>
        <w:t xml:space="preserve">    prompt.AcceptButton = confirmation;</w:t>
      </w:r>
    </w:p>
    <w:p w14:paraId="03F145EA" w14:textId="77777777" w:rsidR="00EB0A8C" w:rsidRPr="00FC39D4" w:rsidRDefault="00EB0A8C" w:rsidP="00EB0A8C">
      <w:pPr>
        <w:pStyle w:val="Kdblokk"/>
        <w:rPr>
          <w:color w:val="000000"/>
          <w:sz w:val="14"/>
        </w:rPr>
      </w:pPr>
      <w:r w:rsidRPr="00FC39D4">
        <w:rPr>
          <w:color w:val="000000"/>
          <w:sz w:val="14"/>
        </w:rPr>
        <w:t xml:space="preserve">    </w:t>
      </w:r>
      <w:r w:rsidRPr="00FC39D4">
        <w:rPr>
          <w:sz w:val="14"/>
        </w:rPr>
        <w:t>return</w:t>
      </w:r>
      <w:r w:rsidRPr="00FC39D4">
        <w:rPr>
          <w:color w:val="000000"/>
          <w:sz w:val="14"/>
        </w:rPr>
        <w:t xml:space="preserve"> prompt.ShowDialog() == </w:t>
      </w:r>
      <w:r w:rsidRPr="00FC39D4">
        <w:rPr>
          <w:color w:val="2B91AF"/>
          <w:sz w:val="14"/>
        </w:rPr>
        <w:t>DialogResult</w:t>
      </w:r>
      <w:r w:rsidRPr="00FC39D4">
        <w:rPr>
          <w:color w:val="000000"/>
          <w:sz w:val="14"/>
        </w:rPr>
        <w:t xml:space="preserve">.OK ? textBox.Text : </w:t>
      </w:r>
      <w:r w:rsidRPr="00FC39D4">
        <w:rPr>
          <w:color w:val="A31515"/>
          <w:sz w:val="14"/>
        </w:rPr>
        <w:t>""</w:t>
      </w:r>
      <w:r w:rsidRPr="00FC39D4">
        <w:rPr>
          <w:color w:val="000000"/>
          <w:sz w:val="14"/>
        </w:rPr>
        <w:t>;</w:t>
      </w:r>
    </w:p>
    <w:p w14:paraId="5A13D0FD" w14:textId="77777777" w:rsidR="00EB0A8C" w:rsidRPr="00FC39D4" w:rsidRDefault="00EB0A8C" w:rsidP="00EB0A8C">
      <w:pPr>
        <w:pStyle w:val="Kdblokk"/>
        <w:rPr>
          <w:color w:val="000000"/>
          <w:sz w:val="14"/>
        </w:rPr>
      </w:pPr>
      <w:r w:rsidRPr="00FC39D4">
        <w:rPr>
          <w:color w:val="000000"/>
          <w:sz w:val="14"/>
        </w:rPr>
        <w:t xml:space="preserve">  }</w:t>
      </w:r>
    </w:p>
    <w:p w14:paraId="2EC03B29" w14:textId="03081B9E" w:rsidR="00543F07" w:rsidRPr="00116981" w:rsidRDefault="00EB0A8C" w:rsidP="00116981">
      <w:pPr>
        <w:pStyle w:val="Kdblokk"/>
        <w:rPr>
          <w:sz w:val="14"/>
        </w:rPr>
      </w:pPr>
      <w:r w:rsidRPr="00FC39D4">
        <w:rPr>
          <w:color w:val="000000"/>
          <w:sz w:val="14"/>
        </w:rPr>
        <w:t>}</w:t>
      </w:r>
      <w:bookmarkEnd w:id="1"/>
      <w:bookmarkEnd w:id="2"/>
      <w:bookmarkEnd w:id="3"/>
    </w:p>
    <w:sectPr w:rsidR="00543F07" w:rsidRPr="00116981" w:rsidSect="009A63C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66D464" w14:textId="77777777" w:rsidR="00C87D45" w:rsidRDefault="00C87D45" w:rsidP="002879E2">
      <w:pPr>
        <w:spacing w:after="0" w:line="240" w:lineRule="auto"/>
      </w:pPr>
      <w:r>
        <w:separator/>
      </w:r>
    </w:p>
  </w:endnote>
  <w:endnote w:type="continuationSeparator" w:id="0">
    <w:p w14:paraId="6157CD4A" w14:textId="77777777" w:rsidR="00C87D45" w:rsidRDefault="00C87D45" w:rsidP="002879E2">
      <w:pPr>
        <w:spacing w:after="0" w:line="240" w:lineRule="auto"/>
      </w:pPr>
      <w:r>
        <w:continuationSeparator/>
      </w:r>
    </w:p>
  </w:endnote>
  <w:endnote w:type="continuationNotice" w:id="1">
    <w:p w14:paraId="36A67A1B" w14:textId="77777777" w:rsidR="00C87D45" w:rsidRDefault="00C87D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D28C1" w14:textId="77777777" w:rsidR="008313FD" w:rsidRDefault="008313F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954FF0" w14:textId="77777777" w:rsidR="008313FD" w:rsidRDefault="008313FD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AE387" w14:textId="13215F89" w:rsidR="00C87D45" w:rsidRPr="00D33DCD" w:rsidRDefault="00C87D45" w:rsidP="00C83CE3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7DF4F5" w14:textId="77777777" w:rsidR="00C87D45" w:rsidRDefault="00C87D45" w:rsidP="002879E2">
      <w:pPr>
        <w:spacing w:after="0" w:line="240" w:lineRule="auto"/>
      </w:pPr>
      <w:r>
        <w:separator/>
      </w:r>
    </w:p>
  </w:footnote>
  <w:footnote w:type="continuationSeparator" w:id="0">
    <w:p w14:paraId="366DFC8D" w14:textId="77777777" w:rsidR="00C87D45" w:rsidRDefault="00C87D45" w:rsidP="002879E2">
      <w:pPr>
        <w:spacing w:after="0" w:line="240" w:lineRule="auto"/>
      </w:pPr>
      <w:r>
        <w:continuationSeparator/>
      </w:r>
    </w:p>
  </w:footnote>
  <w:footnote w:type="continuationNotice" w:id="1">
    <w:p w14:paraId="755DDEFD" w14:textId="77777777" w:rsidR="00C87D45" w:rsidRDefault="00C87D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EE6094" w14:textId="77777777" w:rsidR="008313FD" w:rsidRDefault="008313FD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/>
    <w:sdtContent>
      <w:p w14:paraId="44044CBF" w14:textId="5583070D" w:rsidR="00C87D45" w:rsidRPr="000E72F0" w:rsidRDefault="004B4E9C" w:rsidP="000E72F0">
        <w:pPr>
          <w:pStyle w:val="lfej"/>
        </w:pPr>
        <w:sdt>
          <w:sdtPr>
            <w:alias w:val="Title"/>
            <w:tag w:val=""/>
            <w:id w:val="-541286420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C87D45">
              <w:rPr>
                <w:lang w:val="en-US"/>
              </w:rPr>
              <w:t>Adattárolás a felhőben</w:t>
            </w:r>
          </w:sdtContent>
        </w:sdt>
        <w:r w:rsidR="00C87D45">
          <w:tab/>
        </w:r>
        <w:r w:rsidR="00C87D45">
          <w:tab/>
        </w:r>
        <w:r w:rsidR="00C87D45" w:rsidRPr="000E72F0">
          <w:fldChar w:fldCharType="begin"/>
        </w:r>
        <w:r w:rsidR="00C87D45" w:rsidRPr="000E72F0">
          <w:instrText>PAGE</w:instrText>
        </w:r>
        <w:r w:rsidR="00C87D45" w:rsidRPr="000E72F0">
          <w:fldChar w:fldCharType="separate"/>
        </w:r>
        <w:r>
          <w:rPr>
            <w:noProof/>
          </w:rPr>
          <w:t>19</w:t>
        </w:r>
        <w:r w:rsidR="00C87D45" w:rsidRPr="000E72F0">
          <w:fldChar w:fldCharType="end"/>
        </w:r>
        <w:r w:rsidR="00C87D45" w:rsidRPr="000E72F0">
          <w:t xml:space="preserve"> / </w:t>
        </w:r>
        <w:r w:rsidR="00C87D45" w:rsidRPr="000E72F0">
          <w:fldChar w:fldCharType="begin"/>
        </w:r>
        <w:r w:rsidR="00C87D45" w:rsidRPr="000E72F0">
          <w:instrText>NUMPAGES</w:instrText>
        </w:r>
        <w:r w:rsidR="00C87D45" w:rsidRPr="000E72F0">
          <w:fldChar w:fldCharType="separate"/>
        </w:r>
        <w:r>
          <w:rPr>
            <w:noProof/>
          </w:rPr>
          <w:t>19</w:t>
        </w:r>
        <w:r w:rsidR="00C87D45" w:rsidRPr="000E72F0"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9A29A" w14:textId="6B0C7B33" w:rsidR="00C87D45" w:rsidRPr="007C268A" w:rsidRDefault="00C87D45" w:rsidP="00C83CE3">
    <w:pPr>
      <w:pStyle w:val="Headercmlap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84F11"/>
    <w:multiLevelType w:val="hybridMultilevel"/>
    <w:tmpl w:val="EF04F7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6A70D8"/>
    <w:multiLevelType w:val="multilevel"/>
    <w:tmpl w:val="CC78B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24B3050"/>
    <w:multiLevelType w:val="hybridMultilevel"/>
    <w:tmpl w:val="723CE9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161C1D"/>
    <w:multiLevelType w:val="hybridMultilevel"/>
    <w:tmpl w:val="5106EAA0"/>
    <w:lvl w:ilvl="0" w:tplc="7B0E46E6">
      <w:start w:val="1"/>
      <w:numFmt w:val="decimal"/>
      <w:pStyle w:val="Utasts"/>
      <w:lvlText w:val="%1."/>
      <w:lvlJc w:val="left"/>
      <w:pPr>
        <w:ind w:left="720" w:hanging="360"/>
      </w:pPr>
      <w:rPr>
        <w:i w:val="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CE0971"/>
    <w:multiLevelType w:val="hybridMultilevel"/>
    <w:tmpl w:val="8000EF2E"/>
    <w:lvl w:ilvl="0" w:tplc="DBE0BF2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C32EEF"/>
    <w:multiLevelType w:val="hybridMultilevel"/>
    <w:tmpl w:val="986838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C57E2B"/>
    <w:multiLevelType w:val="hybridMultilevel"/>
    <w:tmpl w:val="096024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5745F2"/>
    <w:multiLevelType w:val="hybridMultilevel"/>
    <w:tmpl w:val="0FC2FB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C60F2"/>
    <w:multiLevelType w:val="multilevel"/>
    <w:tmpl w:val="D12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DE60A3"/>
    <w:multiLevelType w:val="hybridMultilevel"/>
    <w:tmpl w:val="3F4E1C1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D185A33"/>
    <w:multiLevelType w:val="multilevel"/>
    <w:tmpl w:val="32AA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D45FE"/>
    <w:multiLevelType w:val="multilevel"/>
    <w:tmpl w:val="07742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957A40"/>
    <w:multiLevelType w:val="hybridMultilevel"/>
    <w:tmpl w:val="7BB690C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974788"/>
    <w:multiLevelType w:val="hybridMultilevel"/>
    <w:tmpl w:val="C27216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987FA7"/>
    <w:multiLevelType w:val="hybridMultilevel"/>
    <w:tmpl w:val="0D8E7B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BE217A"/>
    <w:multiLevelType w:val="hybridMultilevel"/>
    <w:tmpl w:val="1BC493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AB41C3"/>
    <w:multiLevelType w:val="hybridMultilevel"/>
    <w:tmpl w:val="B510C4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28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24"/>
  </w:num>
  <w:num w:numId="17">
    <w:abstractNumId w:val="29"/>
  </w:num>
  <w:num w:numId="18">
    <w:abstractNumId w:val="16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3"/>
  </w:num>
  <w:num w:numId="25">
    <w:abstractNumId w:val="13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4"/>
  </w:num>
  <w:num w:numId="28">
    <w:abstractNumId w:val="12"/>
  </w:num>
  <w:num w:numId="29">
    <w:abstractNumId w:val="30"/>
  </w:num>
  <w:num w:numId="30">
    <w:abstractNumId w:val="19"/>
  </w:num>
  <w:num w:numId="31">
    <w:abstractNumId w:val="32"/>
  </w:num>
  <w:num w:numId="32">
    <w:abstractNumId w:val="22"/>
  </w:num>
  <w:num w:numId="33">
    <w:abstractNumId w:val="10"/>
  </w:num>
  <w:num w:numId="34">
    <w:abstractNumId w:val="20"/>
  </w:num>
  <w:num w:numId="35">
    <w:abstractNumId w:val="31"/>
  </w:num>
  <w:num w:numId="36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AE"/>
    <w:rsid w:val="00003BE2"/>
    <w:rsid w:val="00014AC6"/>
    <w:rsid w:val="0001659D"/>
    <w:rsid w:val="00016D96"/>
    <w:rsid w:val="00027B48"/>
    <w:rsid w:val="000358FE"/>
    <w:rsid w:val="00035EA9"/>
    <w:rsid w:val="0004204A"/>
    <w:rsid w:val="000440A7"/>
    <w:rsid w:val="0004517E"/>
    <w:rsid w:val="00045FE1"/>
    <w:rsid w:val="000474D9"/>
    <w:rsid w:val="000631C4"/>
    <w:rsid w:val="00067530"/>
    <w:rsid w:val="00071545"/>
    <w:rsid w:val="00073A86"/>
    <w:rsid w:val="00075EA3"/>
    <w:rsid w:val="00077FC7"/>
    <w:rsid w:val="000A050A"/>
    <w:rsid w:val="000A0950"/>
    <w:rsid w:val="000A50F8"/>
    <w:rsid w:val="000A5E01"/>
    <w:rsid w:val="000A6753"/>
    <w:rsid w:val="000A7C0A"/>
    <w:rsid w:val="000B2EE7"/>
    <w:rsid w:val="000B6364"/>
    <w:rsid w:val="000D07C6"/>
    <w:rsid w:val="000D22E2"/>
    <w:rsid w:val="000E0BE7"/>
    <w:rsid w:val="000E3B2E"/>
    <w:rsid w:val="000E5364"/>
    <w:rsid w:val="000E5C93"/>
    <w:rsid w:val="000E72F0"/>
    <w:rsid w:val="000F2B38"/>
    <w:rsid w:val="00113625"/>
    <w:rsid w:val="00114D0A"/>
    <w:rsid w:val="00115E34"/>
    <w:rsid w:val="00116981"/>
    <w:rsid w:val="00121DE9"/>
    <w:rsid w:val="00125CCF"/>
    <w:rsid w:val="00131E8B"/>
    <w:rsid w:val="00132229"/>
    <w:rsid w:val="00141DBC"/>
    <w:rsid w:val="0016282D"/>
    <w:rsid w:val="00165BAE"/>
    <w:rsid w:val="0016723C"/>
    <w:rsid w:val="00170D71"/>
    <w:rsid w:val="00173E81"/>
    <w:rsid w:val="0017437C"/>
    <w:rsid w:val="00181A11"/>
    <w:rsid w:val="001832EF"/>
    <w:rsid w:val="00183A74"/>
    <w:rsid w:val="001A27D6"/>
    <w:rsid w:val="001A2ED1"/>
    <w:rsid w:val="001A6E47"/>
    <w:rsid w:val="001C0E96"/>
    <w:rsid w:val="001C1B9F"/>
    <w:rsid w:val="001C5FEF"/>
    <w:rsid w:val="001D27F2"/>
    <w:rsid w:val="001D2D9E"/>
    <w:rsid w:val="001D55C2"/>
    <w:rsid w:val="001D74C7"/>
    <w:rsid w:val="001F7158"/>
    <w:rsid w:val="001F7439"/>
    <w:rsid w:val="00205FE0"/>
    <w:rsid w:val="002072C1"/>
    <w:rsid w:val="00207415"/>
    <w:rsid w:val="00213BD5"/>
    <w:rsid w:val="00215E7F"/>
    <w:rsid w:val="002165E5"/>
    <w:rsid w:val="002179B2"/>
    <w:rsid w:val="00235542"/>
    <w:rsid w:val="002438E3"/>
    <w:rsid w:val="0024394F"/>
    <w:rsid w:val="00244F9D"/>
    <w:rsid w:val="002509AF"/>
    <w:rsid w:val="00262171"/>
    <w:rsid w:val="00262A45"/>
    <w:rsid w:val="002647DA"/>
    <w:rsid w:val="00264A31"/>
    <w:rsid w:val="00277E54"/>
    <w:rsid w:val="00281EAE"/>
    <w:rsid w:val="002834BA"/>
    <w:rsid w:val="002879E2"/>
    <w:rsid w:val="00295A18"/>
    <w:rsid w:val="002A1FB8"/>
    <w:rsid w:val="002A40CF"/>
    <w:rsid w:val="002A5B14"/>
    <w:rsid w:val="002B1FF0"/>
    <w:rsid w:val="002D0401"/>
    <w:rsid w:val="002D1278"/>
    <w:rsid w:val="002D1D54"/>
    <w:rsid w:val="002D23A2"/>
    <w:rsid w:val="002D2F96"/>
    <w:rsid w:val="002D4A8C"/>
    <w:rsid w:val="002D6696"/>
    <w:rsid w:val="002E15AB"/>
    <w:rsid w:val="002E1E9A"/>
    <w:rsid w:val="002E6B19"/>
    <w:rsid w:val="002F31A9"/>
    <w:rsid w:val="002F7D4C"/>
    <w:rsid w:val="0030042B"/>
    <w:rsid w:val="0030388F"/>
    <w:rsid w:val="00303D4A"/>
    <w:rsid w:val="003049EE"/>
    <w:rsid w:val="0030792A"/>
    <w:rsid w:val="0031428C"/>
    <w:rsid w:val="0032173F"/>
    <w:rsid w:val="00326D41"/>
    <w:rsid w:val="003362C7"/>
    <w:rsid w:val="0034010B"/>
    <w:rsid w:val="0034117F"/>
    <w:rsid w:val="00345852"/>
    <w:rsid w:val="003460EF"/>
    <w:rsid w:val="00350585"/>
    <w:rsid w:val="003513CF"/>
    <w:rsid w:val="003543C8"/>
    <w:rsid w:val="00360442"/>
    <w:rsid w:val="003616BB"/>
    <w:rsid w:val="003626EE"/>
    <w:rsid w:val="00364E1B"/>
    <w:rsid w:val="0037026A"/>
    <w:rsid w:val="00377719"/>
    <w:rsid w:val="00383243"/>
    <w:rsid w:val="003871CF"/>
    <w:rsid w:val="00392A49"/>
    <w:rsid w:val="003A0FA8"/>
    <w:rsid w:val="003A4703"/>
    <w:rsid w:val="003A4CD9"/>
    <w:rsid w:val="003B1334"/>
    <w:rsid w:val="003B549B"/>
    <w:rsid w:val="003B7E43"/>
    <w:rsid w:val="003C1D05"/>
    <w:rsid w:val="003C2AE7"/>
    <w:rsid w:val="003C459D"/>
    <w:rsid w:val="003C7876"/>
    <w:rsid w:val="003D7014"/>
    <w:rsid w:val="003E3197"/>
    <w:rsid w:val="003E514D"/>
    <w:rsid w:val="003F0C9C"/>
    <w:rsid w:val="003F18CD"/>
    <w:rsid w:val="003F5A89"/>
    <w:rsid w:val="003F606D"/>
    <w:rsid w:val="003F63E3"/>
    <w:rsid w:val="003F751B"/>
    <w:rsid w:val="00407950"/>
    <w:rsid w:val="0041349E"/>
    <w:rsid w:val="004146C2"/>
    <w:rsid w:val="004238DD"/>
    <w:rsid w:val="00423B2D"/>
    <w:rsid w:val="00425602"/>
    <w:rsid w:val="00427E27"/>
    <w:rsid w:val="0043029F"/>
    <w:rsid w:val="00430533"/>
    <w:rsid w:val="00431D1C"/>
    <w:rsid w:val="0044774E"/>
    <w:rsid w:val="00467DBA"/>
    <w:rsid w:val="00485E75"/>
    <w:rsid w:val="004A3F61"/>
    <w:rsid w:val="004A55E1"/>
    <w:rsid w:val="004B2046"/>
    <w:rsid w:val="004B4E9C"/>
    <w:rsid w:val="004B7BE2"/>
    <w:rsid w:val="004C0732"/>
    <w:rsid w:val="004C2827"/>
    <w:rsid w:val="004C5E18"/>
    <w:rsid w:val="004D1630"/>
    <w:rsid w:val="004D3C00"/>
    <w:rsid w:val="004E0542"/>
    <w:rsid w:val="004F56E9"/>
    <w:rsid w:val="00501D7E"/>
    <w:rsid w:val="00510E28"/>
    <w:rsid w:val="005219C8"/>
    <w:rsid w:val="00521C21"/>
    <w:rsid w:val="0052658A"/>
    <w:rsid w:val="005329AB"/>
    <w:rsid w:val="0053545A"/>
    <w:rsid w:val="00536CCB"/>
    <w:rsid w:val="005372F1"/>
    <w:rsid w:val="00537C39"/>
    <w:rsid w:val="00543F07"/>
    <w:rsid w:val="00555AED"/>
    <w:rsid w:val="00560F38"/>
    <w:rsid w:val="00581013"/>
    <w:rsid w:val="00581A55"/>
    <w:rsid w:val="00585AFF"/>
    <w:rsid w:val="00586737"/>
    <w:rsid w:val="005872A0"/>
    <w:rsid w:val="0059398F"/>
    <w:rsid w:val="0059785E"/>
    <w:rsid w:val="005C59D2"/>
    <w:rsid w:val="005D1D64"/>
    <w:rsid w:val="005D2F9B"/>
    <w:rsid w:val="005D7EEA"/>
    <w:rsid w:val="005E4F8A"/>
    <w:rsid w:val="005E6B6F"/>
    <w:rsid w:val="005F1E13"/>
    <w:rsid w:val="005F306C"/>
    <w:rsid w:val="005F563A"/>
    <w:rsid w:val="005F6946"/>
    <w:rsid w:val="00605C25"/>
    <w:rsid w:val="00606FFF"/>
    <w:rsid w:val="00611FC5"/>
    <w:rsid w:val="00613423"/>
    <w:rsid w:val="00621EA2"/>
    <w:rsid w:val="00622419"/>
    <w:rsid w:val="00625A6F"/>
    <w:rsid w:val="00626828"/>
    <w:rsid w:val="0063796B"/>
    <w:rsid w:val="006533A1"/>
    <w:rsid w:val="00653658"/>
    <w:rsid w:val="006671AC"/>
    <w:rsid w:val="0067095F"/>
    <w:rsid w:val="006736EF"/>
    <w:rsid w:val="006755E6"/>
    <w:rsid w:val="006830D0"/>
    <w:rsid w:val="00683979"/>
    <w:rsid w:val="00686391"/>
    <w:rsid w:val="00686877"/>
    <w:rsid w:val="0068780A"/>
    <w:rsid w:val="0069003E"/>
    <w:rsid w:val="0069791B"/>
    <w:rsid w:val="006A0C0B"/>
    <w:rsid w:val="006A5D86"/>
    <w:rsid w:val="006A74A9"/>
    <w:rsid w:val="006A7BD3"/>
    <w:rsid w:val="006C23B3"/>
    <w:rsid w:val="006D0803"/>
    <w:rsid w:val="006E01A1"/>
    <w:rsid w:val="006E5B58"/>
    <w:rsid w:val="006E6BED"/>
    <w:rsid w:val="00703742"/>
    <w:rsid w:val="007121F5"/>
    <w:rsid w:val="00715E5E"/>
    <w:rsid w:val="00720463"/>
    <w:rsid w:val="00723375"/>
    <w:rsid w:val="007256F9"/>
    <w:rsid w:val="007326A0"/>
    <w:rsid w:val="00733467"/>
    <w:rsid w:val="00743650"/>
    <w:rsid w:val="007448B8"/>
    <w:rsid w:val="007557CB"/>
    <w:rsid w:val="0076150E"/>
    <w:rsid w:val="00762668"/>
    <w:rsid w:val="00775E6D"/>
    <w:rsid w:val="00776907"/>
    <w:rsid w:val="00781C17"/>
    <w:rsid w:val="00783E40"/>
    <w:rsid w:val="00787D3C"/>
    <w:rsid w:val="007914BF"/>
    <w:rsid w:val="007A5ADF"/>
    <w:rsid w:val="007A67B7"/>
    <w:rsid w:val="007A692C"/>
    <w:rsid w:val="007C0DDC"/>
    <w:rsid w:val="007C268A"/>
    <w:rsid w:val="007C5D84"/>
    <w:rsid w:val="007C61BC"/>
    <w:rsid w:val="007C776A"/>
    <w:rsid w:val="007D1811"/>
    <w:rsid w:val="007D26D9"/>
    <w:rsid w:val="007D34A8"/>
    <w:rsid w:val="007D54E4"/>
    <w:rsid w:val="007D625E"/>
    <w:rsid w:val="007D73D0"/>
    <w:rsid w:val="007E01D4"/>
    <w:rsid w:val="007E2BEE"/>
    <w:rsid w:val="007E39A3"/>
    <w:rsid w:val="007E3FAC"/>
    <w:rsid w:val="007E4C14"/>
    <w:rsid w:val="007E5D9E"/>
    <w:rsid w:val="007E615C"/>
    <w:rsid w:val="007F6CC1"/>
    <w:rsid w:val="007F7CA4"/>
    <w:rsid w:val="00810D5C"/>
    <w:rsid w:val="00811063"/>
    <w:rsid w:val="00813BE8"/>
    <w:rsid w:val="00815DBB"/>
    <w:rsid w:val="0081736A"/>
    <w:rsid w:val="00825263"/>
    <w:rsid w:val="00830174"/>
    <w:rsid w:val="008313FD"/>
    <w:rsid w:val="00832246"/>
    <w:rsid w:val="00836BD8"/>
    <w:rsid w:val="00843764"/>
    <w:rsid w:val="00844290"/>
    <w:rsid w:val="00845E34"/>
    <w:rsid w:val="00850942"/>
    <w:rsid w:val="00865F22"/>
    <w:rsid w:val="008763F9"/>
    <w:rsid w:val="0088091A"/>
    <w:rsid w:val="008948B5"/>
    <w:rsid w:val="008A2C73"/>
    <w:rsid w:val="008B4CF6"/>
    <w:rsid w:val="008C2B60"/>
    <w:rsid w:val="008D04B6"/>
    <w:rsid w:val="008D162A"/>
    <w:rsid w:val="008D2F1C"/>
    <w:rsid w:val="008D3CCC"/>
    <w:rsid w:val="008D5F19"/>
    <w:rsid w:val="008D66B1"/>
    <w:rsid w:val="008F0AE9"/>
    <w:rsid w:val="008F2D8C"/>
    <w:rsid w:val="00901BA2"/>
    <w:rsid w:val="009072C1"/>
    <w:rsid w:val="00907344"/>
    <w:rsid w:val="00913274"/>
    <w:rsid w:val="00920699"/>
    <w:rsid w:val="009224B5"/>
    <w:rsid w:val="00931E6B"/>
    <w:rsid w:val="00935B18"/>
    <w:rsid w:val="00936CA9"/>
    <w:rsid w:val="00940854"/>
    <w:rsid w:val="00940B1E"/>
    <w:rsid w:val="00941FAA"/>
    <w:rsid w:val="00943B0D"/>
    <w:rsid w:val="00946BFB"/>
    <w:rsid w:val="00950F9E"/>
    <w:rsid w:val="00951E85"/>
    <w:rsid w:val="00955B9A"/>
    <w:rsid w:val="00956B98"/>
    <w:rsid w:val="009577BB"/>
    <w:rsid w:val="009609F2"/>
    <w:rsid w:val="00960F85"/>
    <w:rsid w:val="009636ED"/>
    <w:rsid w:val="00964587"/>
    <w:rsid w:val="00964F6E"/>
    <w:rsid w:val="009668F3"/>
    <w:rsid w:val="00967E8B"/>
    <w:rsid w:val="00967ED6"/>
    <w:rsid w:val="00983368"/>
    <w:rsid w:val="00996A4A"/>
    <w:rsid w:val="009A4FDF"/>
    <w:rsid w:val="009A63C3"/>
    <w:rsid w:val="009B1E7B"/>
    <w:rsid w:val="009B290E"/>
    <w:rsid w:val="009B2EDE"/>
    <w:rsid w:val="009B7F50"/>
    <w:rsid w:val="009C0A4E"/>
    <w:rsid w:val="009C172A"/>
    <w:rsid w:val="009D4380"/>
    <w:rsid w:val="009D5092"/>
    <w:rsid w:val="009E336A"/>
    <w:rsid w:val="009E6E65"/>
    <w:rsid w:val="00A04FE1"/>
    <w:rsid w:val="00A05161"/>
    <w:rsid w:val="00A22117"/>
    <w:rsid w:val="00A2405A"/>
    <w:rsid w:val="00A32A99"/>
    <w:rsid w:val="00A336F3"/>
    <w:rsid w:val="00A36D11"/>
    <w:rsid w:val="00A409B5"/>
    <w:rsid w:val="00A43365"/>
    <w:rsid w:val="00A51E8A"/>
    <w:rsid w:val="00A5258B"/>
    <w:rsid w:val="00A53DCD"/>
    <w:rsid w:val="00A5490F"/>
    <w:rsid w:val="00A659D2"/>
    <w:rsid w:val="00A75E16"/>
    <w:rsid w:val="00A82802"/>
    <w:rsid w:val="00A92865"/>
    <w:rsid w:val="00A93071"/>
    <w:rsid w:val="00A93400"/>
    <w:rsid w:val="00A94C0C"/>
    <w:rsid w:val="00A9796A"/>
    <w:rsid w:val="00AB0F6E"/>
    <w:rsid w:val="00AB1958"/>
    <w:rsid w:val="00AB6D66"/>
    <w:rsid w:val="00AC439E"/>
    <w:rsid w:val="00AC540B"/>
    <w:rsid w:val="00AC705D"/>
    <w:rsid w:val="00AD17A6"/>
    <w:rsid w:val="00AD3D51"/>
    <w:rsid w:val="00AD63DA"/>
    <w:rsid w:val="00AD6AF4"/>
    <w:rsid w:val="00AD7438"/>
    <w:rsid w:val="00AE41CD"/>
    <w:rsid w:val="00AF5B16"/>
    <w:rsid w:val="00AF5C7C"/>
    <w:rsid w:val="00B013DF"/>
    <w:rsid w:val="00B02C98"/>
    <w:rsid w:val="00B033C1"/>
    <w:rsid w:val="00B11752"/>
    <w:rsid w:val="00B11B03"/>
    <w:rsid w:val="00B139D0"/>
    <w:rsid w:val="00B241D7"/>
    <w:rsid w:val="00B350E2"/>
    <w:rsid w:val="00B35ED3"/>
    <w:rsid w:val="00B42F20"/>
    <w:rsid w:val="00B43AE6"/>
    <w:rsid w:val="00B44C35"/>
    <w:rsid w:val="00B47355"/>
    <w:rsid w:val="00B63B0E"/>
    <w:rsid w:val="00B63DDB"/>
    <w:rsid w:val="00B65FFF"/>
    <w:rsid w:val="00B76669"/>
    <w:rsid w:val="00B77E76"/>
    <w:rsid w:val="00B77FE6"/>
    <w:rsid w:val="00B844C9"/>
    <w:rsid w:val="00B8518C"/>
    <w:rsid w:val="00B8787D"/>
    <w:rsid w:val="00B87EEA"/>
    <w:rsid w:val="00B93442"/>
    <w:rsid w:val="00B94F2A"/>
    <w:rsid w:val="00B95824"/>
    <w:rsid w:val="00BA05EB"/>
    <w:rsid w:val="00BA46A8"/>
    <w:rsid w:val="00BB2295"/>
    <w:rsid w:val="00BB3C0E"/>
    <w:rsid w:val="00BB4466"/>
    <w:rsid w:val="00BB5EB3"/>
    <w:rsid w:val="00BC0B6B"/>
    <w:rsid w:val="00BC175E"/>
    <w:rsid w:val="00BD4C48"/>
    <w:rsid w:val="00BD5A9B"/>
    <w:rsid w:val="00BE09DA"/>
    <w:rsid w:val="00BE1776"/>
    <w:rsid w:val="00BE4A51"/>
    <w:rsid w:val="00BF03F9"/>
    <w:rsid w:val="00C0004C"/>
    <w:rsid w:val="00C03763"/>
    <w:rsid w:val="00C074F2"/>
    <w:rsid w:val="00C101C4"/>
    <w:rsid w:val="00C15BF1"/>
    <w:rsid w:val="00C21C7C"/>
    <w:rsid w:val="00C5327F"/>
    <w:rsid w:val="00C54D00"/>
    <w:rsid w:val="00C57312"/>
    <w:rsid w:val="00C64B9C"/>
    <w:rsid w:val="00C816A4"/>
    <w:rsid w:val="00C83CE3"/>
    <w:rsid w:val="00C8456F"/>
    <w:rsid w:val="00C85BC2"/>
    <w:rsid w:val="00C87D45"/>
    <w:rsid w:val="00C93346"/>
    <w:rsid w:val="00CA02D2"/>
    <w:rsid w:val="00CA2BCB"/>
    <w:rsid w:val="00CB0199"/>
    <w:rsid w:val="00CB03E5"/>
    <w:rsid w:val="00CB1343"/>
    <w:rsid w:val="00CB1C2E"/>
    <w:rsid w:val="00CB5A85"/>
    <w:rsid w:val="00CB5E96"/>
    <w:rsid w:val="00CC33B3"/>
    <w:rsid w:val="00CD2DBC"/>
    <w:rsid w:val="00CD4ABF"/>
    <w:rsid w:val="00CE3484"/>
    <w:rsid w:val="00CE6101"/>
    <w:rsid w:val="00CF2120"/>
    <w:rsid w:val="00CF347A"/>
    <w:rsid w:val="00D01999"/>
    <w:rsid w:val="00D04F0C"/>
    <w:rsid w:val="00D07B8C"/>
    <w:rsid w:val="00D11816"/>
    <w:rsid w:val="00D11E27"/>
    <w:rsid w:val="00D16155"/>
    <w:rsid w:val="00D23012"/>
    <w:rsid w:val="00D24DFB"/>
    <w:rsid w:val="00D256F9"/>
    <w:rsid w:val="00D30C07"/>
    <w:rsid w:val="00D31F4F"/>
    <w:rsid w:val="00D33DCD"/>
    <w:rsid w:val="00D34078"/>
    <w:rsid w:val="00D43E71"/>
    <w:rsid w:val="00D5390C"/>
    <w:rsid w:val="00D544FF"/>
    <w:rsid w:val="00D61355"/>
    <w:rsid w:val="00D62291"/>
    <w:rsid w:val="00D652BD"/>
    <w:rsid w:val="00D660F2"/>
    <w:rsid w:val="00D70C1E"/>
    <w:rsid w:val="00D924A7"/>
    <w:rsid w:val="00D94F4A"/>
    <w:rsid w:val="00D9724A"/>
    <w:rsid w:val="00DC4F42"/>
    <w:rsid w:val="00DD0762"/>
    <w:rsid w:val="00DE0B7D"/>
    <w:rsid w:val="00DE1AAF"/>
    <w:rsid w:val="00DE34E4"/>
    <w:rsid w:val="00DE40E9"/>
    <w:rsid w:val="00DE6339"/>
    <w:rsid w:val="00DE7080"/>
    <w:rsid w:val="00DF0DDF"/>
    <w:rsid w:val="00E02B79"/>
    <w:rsid w:val="00E055E2"/>
    <w:rsid w:val="00E12067"/>
    <w:rsid w:val="00E151C2"/>
    <w:rsid w:val="00E2010E"/>
    <w:rsid w:val="00E247EA"/>
    <w:rsid w:val="00E24DE0"/>
    <w:rsid w:val="00E43D85"/>
    <w:rsid w:val="00E44DB5"/>
    <w:rsid w:val="00E4718A"/>
    <w:rsid w:val="00E52A0A"/>
    <w:rsid w:val="00E52A3B"/>
    <w:rsid w:val="00E60B83"/>
    <w:rsid w:val="00E61380"/>
    <w:rsid w:val="00E645FD"/>
    <w:rsid w:val="00E66123"/>
    <w:rsid w:val="00E71B87"/>
    <w:rsid w:val="00E769A4"/>
    <w:rsid w:val="00E779F2"/>
    <w:rsid w:val="00E80D86"/>
    <w:rsid w:val="00E91D11"/>
    <w:rsid w:val="00EA50AD"/>
    <w:rsid w:val="00EA58F4"/>
    <w:rsid w:val="00EB0721"/>
    <w:rsid w:val="00EB0A8C"/>
    <w:rsid w:val="00EB2A77"/>
    <w:rsid w:val="00EB6E5D"/>
    <w:rsid w:val="00EC56A6"/>
    <w:rsid w:val="00ED004C"/>
    <w:rsid w:val="00ED1487"/>
    <w:rsid w:val="00EE4036"/>
    <w:rsid w:val="00EE42C1"/>
    <w:rsid w:val="00EE56A6"/>
    <w:rsid w:val="00EE5BDC"/>
    <w:rsid w:val="00EF5341"/>
    <w:rsid w:val="00F010B9"/>
    <w:rsid w:val="00F10CDD"/>
    <w:rsid w:val="00F12B7A"/>
    <w:rsid w:val="00F15058"/>
    <w:rsid w:val="00F15D72"/>
    <w:rsid w:val="00F21C73"/>
    <w:rsid w:val="00F31384"/>
    <w:rsid w:val="00F352B1"/>
    <w:rsid w:val="00F46CA9"/>
    <w:rsid w:val="00F47F3B"/>
    <w:rsid w:val="00F60C8C"/>
    <w:rsid w:val="00F612AB"/>
    <w:rsid w:val="00F6224D"/>
    <w:rsid w:val="00F62EE8"/>
    <w:rsid w:val="00F70ECF"/>
    <w:rsid w:val="00F71A01"/>
    <w:rsid w:val="00F826AD"/>
    <w:rsid w:val="00F83C46"/>
    <w:rsid w:val="00F90C4E"/>
    <w:rsid w:val="00F91CA8"/>
    <w:rsid w:val="00F92BCE"/>
    <w:rsid w:val="00F9670D"/>
    <w:rsid w:val="00FA4157"/>
    <w:rsid w:val="00FA4575"/>
    <w:rsid w:val="00FA4F1D"/>
    <w:rsid w:val="00FA63AF"/>
    <w:rsid w:val="00FA71A5"/>
    <w:rsid w:val="00FB024D"/>
    <w:rsid w:val="00FB096F"/>
    <w:rsid w:val="00FB26BB"/>
    <w:rsid w:val="00FB3423"/>
    <w:rsid w:val="00FB6275"/>
    <w:rsid w:val="00FC21F0"/>
    <w:rsid w:val="00FC39D4"/>
    <w:rsid w:val="00FD0018"/>
    <w:rsid w:val="00FE154B"/>
    <w:rsid w:val="00FF1CEE"/>
    <w:rsid w:val="00FF4D83"/>
    <w:rsid w:val="0694B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5C55BA3B"/>
  <w15:docId w15:val="{C8BBE8A7-1C22-4368-BFA2-6FF4CAE4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  <w:rsid w:val="00935B18"/>
    <w:pPr>
      <w:jc w:val="both"/>
    </w:pPr>
    <w:rPr>
      <w:rFonts w:ascii="Segoe UI" w:hAnsi="Segoe U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1736A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35B1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Cs/>
      <w:smallCaps/>
      <w:color w:val="8C2532"/>
      <w:sz w:val="3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35B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  <w:sz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rsid w:val="00A75E16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A75E16"/>
    <w:rPr>
      <w:rFonts w:eastAsiaTheme="minorEastAsi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Knyvcme">
    <w:name w:val="Book Title"/>
    <w:basedOn w:val="Bekezdsalapbettpusa"/>
    <w:uiPriority w:val="33"/>
    <w:rsid w:val="003F751B"/>
    <w:rPr>
      <w:b/>
      <w:bCs/>
      <w:smallCaps/>
      <w:spacing w:val="5"/>
    </w:rPr>
  </w:style>
  <w:style w:type="character" w:customStyle="1" w:styleId="Cmsor1Char">
    <w:name w:val="Címsor 1 Char"/>
    <w:basedOn w:val="Bekezdsalapbettpusa"/>
    <w:link w:val="Cmsor1"/>
    <w:uiPriority w:val="9"/>
    <w:rsid w:val="0081736A"/>
    <w:rPr>
      <w:rFonts w:asciiTheme="majorHAnsi" w:eastAsiaTheme="majorEastAsia" w:hAnsiTheme="majorHAnsi" w:cstheme="majorBidi"/>
      <w:b/>
      <w:bCs/>
      <w:smallCaps/>
      <w:color w:val="8C2532"/>
      <w:sz w:val="32"/>
      <w:szCs w:val="28"/>
    </w:rPr>
  </w:style>
  <w:style w:type="character" w:styleId="Kiemels2">
    <w:name w:val="Strong"/>
    <w:basedOn w:val="Bekezdsalapbettpusa"/>
    <w:uiPriority w:val="22"/>
    <w:qFormat/>
    <w:rsid w:val="00DD0762"/>
    <w:rPr>
      <w:b/>
      <w:bCs/>
    </w:rPr>
  </w:style>
  <w:style w:type="paragraph" w:styleId="Listaszerbekezds">
    <w:name w:val="List Paragraph"/>
    <w:basedOn w:val="Norml"/>
    <w:link w:val="ListaszerbekezdsChar"/>
    <w:uiPriority w:val="34"/>
    <w:qFormat/>
    <w:rsid w:val="008D04B6"/>
    <w:pPr>
      <w:ind w:left="720"/>
    </w:pPr>
  </w:style>
  <w:style w:type="character" w:styleId="Erskiemels">
    <w:name w:val="Intense Emphasis"/>
    <w:basedOn w:val="Bekezdsalapbettpusa"/>
    <w:uiPriority w:val="21"/>
    <w:qFormat/>
    <w:rsid w:val="00964F6E"/>
    <w:rPr>
      <w:b/>
      <w:bCs/>
      <w:i/>
      <w:iCs/>
      <w:color w:val="4F81BD" w:themeColor="accent1"/>
    </w:rPr>
  </w:style>
  <w:style w:type="paragraph" w:styleId="Kpalrs">
    <w:name w:val="caption"/>
    <w:basedOn w:val="Norml"/>
    <w:next w:val="Norm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Ershivatkozs">
    <w:name w:val="Intense Reference"/>
    <w:basedOn w:val="Bekezdsalapbettpusa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8D04B6"/>
  </w:style>
  <w:style w:type="paragraph" w:customStyle="1" w:styleId="Headercmlap">
    <w:name w:val="Header címlap"/>
    <w:basedOn w:val="lfej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Finomhivatkozs">
    <w:name w:val="Subtle Reference"/>
    <w:basedOn w:val="Bekezdsalapbettpusa"/>
    <w:uiPriority w:val="31"/>
    <w:rsid w:val="00CB1C2E"/>
    <w:rPr>
      <w:smallCaps/>
      <w:color w:val="C0504D" w:themeColor="accent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35B18"/>
    <w:rPr>
      <w:rFonts w:asciiTheme="majorHAnsi" w:eastAsiaTheme="majorEastAsia" w:hAnsiTheme="majorHAnsi" w:cstheme="majorBidi"/>
      <w:bCs/>
      <w:smallCaps/>
      <w:color w:val="8C2532"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35B18"/>
    <w:rPr>
      <w:rFonts w:asciiTheme="majorHAnsi" w:eastAsiaTheme="majorEastAsia" w:hAnsiTheme="majorHAnsi" w:cstheme="majorBidi"/>
      <w:b/>
      <w:bCs/>
      <w:color w:val="8C2532"/>
      <w:sz w:val="28"/>
    </w:rPr>
  </w:style>
  <w:style w:type="paragraph" w:styleId="lfej">
    <w:name w:val="header"/>
    <w:basedOn w:val="Norml"/>
    <w:link w:val="lfej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lfejChar">
    <w:name w:val="Élőfej Char"/>
    <w:basedOn w:val="Bekezdsalapbettpusa"/>
    <w:link w:val="lfej"/>
    <w:uiPriority w:val="99"/>
    <w:rsid w:val="002438E3"/>
    <w:rPr>
      <w:rFonts w:ascii="Segoe UI" w:hAnsi="Segoe UI"/>
      <w:sz w:val="16"/>
    </w:rPr>
  </w:style>
  <w:style w:type="paragraph" w:styleId="llb">
    <w:name w:val="footer"/>
    <w:basedOn w:val="Norml"/>
    <w:link w:val="llb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llbChar">
    <w:name w:val="Élőláb Char"/>
    <w:basedOn w:val="Bekezdsalapbettpusa"/>
    <w:link w:val="llb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iperhivatkozs">
    <w:name w:val="Hyperlink"/>
    <w:basedOn w:val="Bekezdsalapbettpusa"/>
    <w:rsid w:val="002879E2"/>
    <w:rPr>
      <w:color w:val="0000FF"/>
      <w:u w:val="single"/>
    </w:rPr>
  </w:style>
  <w:style w:type="table" w:styleId="Rcsostblzat">
    <w:name w:val="Table Grid"/>
    <w:basedOn w:val="Normltblzat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link w:val="Alcm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Bekezdsalapbettpusa"/>
    <w:rsid w:val="00132229"/>
  </w:style>
  <w:style w:type="character" w:styleId="HTML-kd">
    <w:name w:val="HTML Code"/>
    <w:basedOn w:val="Bekezdsalapbettpusa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l"/>
    <w:qFormat/>
    <w:rsid w:val="00D256F9"/>
    <w:pPr>
      <w:keepNext/>
      <w:keepLines/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1F715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F715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F715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-kd"/>
    <w:uiPriority w:val="1"/>
    <w:qFormat/>
    <w:rsid w:val="00581A55"/>
    <w:rPr>
      <w:rFonts w:ascii="Consolas" w:eastAsia="Times New Roman" w:hAnsi="Consolas" w:cs="Courier New"/>
      <w:noProof/>
      <w:color w:val="333333"/>
      <w:sz w:val="24"/>
      <w:szCs w:val="21"/>
      <w:shd w:val="clear" w:color="auto" w:fill="FFFFFF"/>
      <w:lang w:val="en-US"/>
    </w:rPr>
  </w:style>
  <w:style w:type="paragraph" w:customStyle="1" w:styleId="Tipp">
    <w:name w:val="Tipp"/>
    <w:basedOn w:val="Listaszerbekezds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Bekezdsalapbettpusa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Bekezdsalapbettpusa"/>
    <w:uiPriority w:val="1"/>
    <w:qFormat/>
    <w:rsid w:val="00A2405A"/>
    <w:rPr>
      <w:color w:val="808080" w:themeColor="background1" w:themeShade="80"/>
    </w:rPr>
  </w:style>
  <w:style w:type="paragraph" w:styleId="Lbjegyzetszveg">
    <w:name w:val="footnote text"/>
    <w:basedOn w:val="Norml"/>
    <w:link w:val="Lbjegyzetszveg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2438E3"/>
    <w:rPr>
      <w:rFonts w:ascii="Segoe UI" w:hAnsi="Segoe UI"/>
      <w:sz w:val="16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372F1"/>
    <w:rPr>
      <w:vertAlign w:val="superscript"/>
    </w:rPr>
  </w:style>
  <w:style w:type="table" w:styleId="Vilgoslista">
    <w:name w:val="Light List"/>
    <w:basedOn w:val="Normltblzat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iemels">
    <w:name w:val="Emphasis"/>
    <w:basedOn w:val="Bekezdsalapbettpusa"/>
    <w:uiPriority w:val="20"/>
    <w:qFormat/>
    <w:rsid w:val="00A32A99"/>
    <w:rPr>
      <w:i/>
      <w:iCs/>
    </w:rPr>
  </w:style>
  <w:style w:type="paragraph" w:customStyle="1" w:styleId="Idzet1">
    <w:name w:val="Idézet1"/>
    <w:basedOn w:val="Norm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aszerbekezds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l"/>
    <w:next w:val="Norml"/>
    <w:qFormat/>
    <w:rsid w:val="0081736A"/>
    <w:pPr>
      <w:keepNext/>
      <w:spacing w:before="240" w:after="240"/>
      <w:jc w:val="center"/>
    </w:pPr>
    <w:rPr>
      <w:noProof/>
    </w:rPr>
  </w:style>
  <w:style w:type="character" w:styleId="Mrltotthiperhivatkozs">
    <w:name w:val="FollowedHyperlink"/>
    <w:basedOn w:val="Bekezdsalapbettpusa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l"/>
    <w:rsid w:val="00501D7E"/>
    <w:pPr>
      <w:ind w:left="1418" w:right="1418"/>
    </w:pPr>
    <w:rPr>
      <w:noProof/>
      <w:sz w:val="16"/>
    </w:rPr>
  </w:style>
  <w:style w:type="character" w:styleId="Helyrzszveg">
    <w:name w:val="Placeholder Text"/>
    <w:basedOn w:val="Bekezdsalapbettpusa"/>
    <w:uiPriority w:val="99"/>
    <w:semiHidden/>
    <w:rsid w:val="007326A0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Vilgoslista2jellszn">
    <w:name w:val="Light List Accent 2"/>
    <w:basedOn w:val="Normltblzat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Idzet">
    <w:name w:val="Quote"/>
    <w:basedOn w:val="Norml"/>
    <w:next w:val="Norml"/>
    <w:link w:val="IdzetChar"/>
    <w:uiPriority w:val="29"/>
    <w:qFormat/>
    <w:rsid w:val="0081736A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81736A"/>
    <w:rPr>
      <w:rFonts w:ascii="Segoe UI" w:hAnsi="Segoe UI"/>
      <w:i/>
      <w:iCs/>
      <w:color w:val="000000" w:themeColor="text1"/>
      <w:sz w:val="24"/>
    </w:rPr>
  </w:style>
  <w:style w:type="paragraph" w:styleId="Kiemeltidzet">
    <w:name w:val="Intense Quote"/>
    <w:basedOn w:val="Norml"/>
    <w:next w:val="Norml"/>
    <w:link w:val="Kiemeltidzet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Finomkiemels">
    <w:name w:val="Subtle Emphasis"/>
    <w:basedOn w:val="Bekezdsalapbettpusa"/>
    <w:uiPriority w:val="19"/>
    <w:rsid w:val="00CB1C2E"/>
    <w:rPr>
      <w:i/>
      <w:iCs/>
      <w:color w:val="808080" w:themeColor="text1" w:themeTint="7F"/>
    </w:rPr>
  </w:style>
  <w:style w:type="paragraph" w:customStyle="1" w:styleId="Utasts">
    <w:name w:val="Utasítás"/>
    <w:basedOn w:val="Listaszerbekezds"/>
    <w:link w:val="UtastsChar"/>
    <w:qFormat/>
    <w:rsid w:val="00303D4A"/>
    <w:pPr>
      <w:numPr>
        <w:numId w:val="24"/>
      </w:numPr>
    </w:pPr>
    <w:rPr>
      <w:lang w:eastAsia="de-CH"/>
    </w:rPr>
  </w:style>
  <w:style w:type="paragraph" w:customStyle="1" w:styleId="Utastsszmozatlan">
    <w:name w:val="Utasítás (számozatlan)"/>
    <w:basedOn w:val="Utasts"/>
    <w:link w:val="UtastsszmozatlanChar"/>
    <w:qFormat/>
    <w:rsid w:val="00303D4A"/>
    <w:pPr>
      <w:numPr>
        <w:numId w:val="0"/>
      </w:numPr>
      <w:ind w:left="720"/>
    </w:pPr>
    <w:rPr>
      <w:rFonts w:eastAsiaTheme="minorHAnsi" w:cs="Consolas"/>
    </w:rPr>
  </w:style>
  <w:style w:type="character" w:customStyle="1" w:styleId="UtastsChar">
    <w:name w:val="Utasítás Char"/>
    <w:basedOn w:val="ListaszerbekezdsChar"/>
    <w:link w:val="Utasts"/>
    <w:rsid w:val="00303D4A"/>
    <w:rPr>
      <w:rFonts w:ascii="Segoe UI" w:hAnsi="Segoe UI"/>
      <w:sz w:val="20"/>
      <w:lang w:eastAsia="de-CH"/>
    </w:rPr>
  </w:style>
  <w:style w:type="character" w:customStyle="1" w:styleId="UtastsszmozatlanChar">
    <w:name w:val="Utasítás (számozatlan) Char"/>
    <w:basedOn w:val="UtastsChar"/>
    <w:link w:val="Utastsszmozatlan"/>
    <w:rsid w:val="00303D4A"/>
    <w:rPr>
      <w:rFonts w:ascii="Segoe UI" w:eastAsiaTheme="minorHAnsi" w:hAnsi="Segoe UI" w:cs="Consolas"/>
      <w:sz w:val="20"/>
      <w:lang w:eastAsia="de-CH"/>
    </w:rPr>
  </w:style>
  <w:style w:type="paragraph" w:styleId="NormlWeb">
    <w:name w:val="Normal (Web)"/>
    <w:basedOn w:val="Norml"/>
    <w:uiPriority w:val="99"/>
    <w:unhideWhenUsed/>
    <w:rsid w:val="000D22E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599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hyperlink" Target="https://portal.azure.com" TargetMode="External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ce\Desktop\Sabl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5D3795FDA2E4913BECC83171D9E206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62664B1-8255-45FC-9434-D0422F44F3B9}"/>
      </w:docPartPr>
      <w:docPartBody>
        <w:p w:rsidR="00801356" w:rsidRDefault="009B1C8F">
          <w:pPr>
            <w:pStyle w:val="45D3795FDA2E4913BECC83171D9E2064"/>
          </w:pPr>
          <w:r w:rsidRPr="000E0CEB">
            <w:rPr>
              <w:rStyle w:val="Helyrzszveg"/>
            </w:rPr>
            <w:t>[Title]</w:t>
          </w:r>
        </w:p>
      </w:docPartBody>
    </w:docPart>
    <w:docPart>
      <w:docPartPr>
        <w:name w:val="0C40C0F67C524C61BD1E9E3320CE173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CB3BDE2-0345-4B55-909B-E86E4B36C35B}"/>
      </w:docPartPr>
      <w:docPartBody>
        <w:p w:rsidR="00801356" w:rsidRDefault="009B1C8F">
          <w:pPr>
            <w:pStyle w:val="0C40C0F67C524C61BD1E9E3320CE173F"/>
          </w:pPr>
          <w:r w:rsidRPr="000E0CEB">
            <w:rPr>
              <w:rStyle w:val="Helyrzszve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8F"/>
    <w:rsid w:val="007242E7"/>
    <w:rsid w:val="00801356"/>
    <w:rsid w:val="008A665B"/>
    <w:rsid w:val="009B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45D3795FDA2E4913BECC83171D9E2064">
    <w:name w:val="45D3795FDA2E4913BECC83171D9E2064"/>
  </w:style>
  <w:style w:type="paragraph" w:customStyle="1" w:styleId="0C40C0F67C524C61BD1E9E3320CE173F">
    <w:name w:val="0C40C0F67C524C61BD1E9E3320CE173F"/>
  </w:style>
  <w:style w:type="paragraph" w:customStyle="1" w:styleId="6EA75259E883414F9CD74E8DBDFF8469">
    <w:name w:val="6EA75259E883414F9CD74E8DBDFF84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2008-01-31T00:00:00</PublishDate>
  <Abstract>Ez a dokumentum, az újgenerációs .NET platform című tárgy, Windows Presentation Foundation (WPF) nevű laborjainak a kidolgozását tartalmazza. Négy labort ismertet, négy különböző émával.</Abstract>
  <CompanyAddress/>
  <CompanyPhone/>
  <CompanyFax>MSDN kompetencia központ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3581EA1847CCB40AAA5607113422F65" ma:contentTypeVersion="6" ma:contentTypeDescription="Új dokumentum létrehozása." ma:contentTypeScope="" ma:versionID="e707ad0bf912b0977086219d55fea53d">
  <xsd:schema xmlns:xsd="http://www.w3.org/2001/XMLSchema" xmlns:xs="http://www.w3.org/2001/XMLSchema" xmlns:p="http://schemas.microsoft.com/office/2006/metadata/properties" xmlns:ns2="24f5f1ea-89e2-489c-943a-db0b82179cc7" xmlns:ns3="d8d0fcf7-9369-4a12-b420-8b0bd58d8ea4" targetNamespace="http://schemas.microsoft.com/office/2006/metadata/properties" ma:root="true" ma:fieldsID="187cacf66d0734edcf7574fc61cf576c" ns2:_="" ns3:_="">
    <xsd:import namespace="24f5f1ea-89e2-489c-943a-db0b82179cc7"/>
    <xsd:import namespace="d8d0fcf7-9369-4a12-b420-8b0bd58d8ea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5f1ea-89e2-489c-943a-db0b82179c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Utoljára megosztva felhasználók szerint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Utoljára megosztva időpontok szerin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0fcf7-9369-4a12-b420-8b0bd58d8e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189CDB-AFD1-449B-8B5F-3329ABB389AC}"/>
</file>

<file path=customXml/itemProps3.xml><?xml version="1.0" encoding="utf-8"?>
<ds:datastoreItem xmlns:ds="http://schemas.openxmlformats.org/officeDocument/2006/customXml" ds:itemID="{9BFCEF13-05F0-43FC-B477-2306770A33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D92D28-605C-460F-A072-06176E813DFC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8e1ec9f0-dab9-457a-8152-2c84045392d8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BB7EC26E-0FAD-4783-B371-959A9BF72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Sablon.dotx</Template>
  <TotalTime>6528</TotalTime>
  <Pages>19</Pages>
  <Words>3264</Words>
  <Characters>22525</Characters>
  <Application>Microsoft Office Word</Application>
  <DocSecurity>0</DocSecurity>
  <Lines>187</Lines>
  <Paragraphs>51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Adattárolás a felhőben</vt:lpstr>
    </vt:vector>
  </TitlesOfParts>
  <Manager>Balássy György</Manager>
  <Company>BME AUT</Company>
  <LinksUpToDate>false</LinksUpToDate>
  <CharactersWithSpaces>25738</CharactersWithSpaces>
  <SharedDoc>false</SharedDoc>
  <HyperlinkBase>https://www.aut.bme.hu/Course/VekonyKliens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Adattárolás a felhőben</dc:title>
  <dc:subject>Microsoft Azure</dc:subject>
  <dc:creator>Bence Kővári</dc:creator>
  <cp:keywords/>
  <cp:lastModifiedBy>Simon Gábor</cp:lastModifiedBy>
  <cp:revision>18</cp:revision>
  <cp:lastPrinted>2013-01-23T09:13:00Z</cp:lastPrinted>
  <dcterms:created xsi:type="dcterms:W3CDTF">2016-05-19T20:38:00Z</dcterms:created>
  <dcterms:modified xsi:type="dcterms:W3CDTF">2016-12-15T17:37:00Z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0x01010053581EA1847CCB40AAA5607113422F65</vt:lpwstr>
  </property>
</Properties>
</file>