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685BB" w14:textId="22FD18F8" w:rsidR="0044774E" w:rsidRPr="0044774E" w:rsidRDefault="00C47484" w:rsidP="00C83CE3">
      <w:pPr>
        <w:pStyle w:val="Cm"/>
        <w:spacing w:before="3600"/>
      </w:pPr>
      <w:sdt>
        <w:sdtPr>
          <w:alias w:val="Title"/>
          <w:tag w:val=""/>
          <w:id w:val="2103363853"/>
          <w:placeholder>
            <w:docPart w:val="45D3795FDA2E4913BECC83171D9E2064"/>
          </w:placeholder>
          <w:dataBinding w:prefixMappings="xmlns:ns0='http://purl.org/dc/elements/1.1/' xmlns:ns1='http://schemas.openxmlformats.org/package/2006/metadata/core-properties' " w:xpath="/ns1:coreProperties[1]/ns0:title[1]" w:storeItemID="{6C3C8BC8-F283-45AE-878A-BAB7291924A1}"/>
          <w:text/>
        </w:sdtPr>
        <w:sdtEndPr/>
        <w:sdtContent>
          <w:r w:rsidR="00EB0721">
            <w:t>Többplatformos mobilalkalmazások</w:t>
          </w:r>
        </w:sdtContent>
      </w:sdt>
    </w:p>
    <w:p w14:paraId="1B053319" w14:textId="77777777" w:rsidR="0044774E" w:rsidRPr="0044774E" w:rsidRDefault="00C47484" w:rsidP="008F2D8C">
      <w:pPr>
        <w:pStyle w:val="Alcm"/>
      </w:pPr>
      <w:sdt>
        <w:sdtPr>
          <w:alias w:val="Subject"/>
          <w:tag w:val=""/>
          <w:id w:val="671761344"/>
          <w:placeholder>
            <w:docPart w:val="0C40C0F67C524C61BD1E9E3320CE173F"/>
          </w:placeholder>
          <w:dataBinding w:prefixMappings="xmlns:ns0='http://purl.org/dc/elements/1.1/' xmlns:ns1='http://schemas.openxmlformats.org/package/2006/metadata/core-properties' " w:xpath="/ns1:coreProperties[1]/ns0:subject[1]" w:storeItemID="{6C3C8BC8-F283-45AE-878A-BAB7291924A1}"/>
          <w:text/>
        </w:sdtPr>
        <w:sdtEndPr/>
        <w:sdtContent>
          <w:r w:rsidR="00C83CE3">
            <w:t xml:space="preserve">Microsoft </w:t>
          </w:r>
          <w:proofErr w:type="spellStart"/>
          <w:r w:rsidR="00C83CE3">
            <w:t>Azure</w:t>
          </w:r>
          <w:proofErr w:type="spellEnd"/>
        </w:sdtContent>
      </w:sdt>
    </w:p>
    <w:p w14:paraId="7E2AD8F1" w14:textId="77777777" w:rsidR="0031428C" w:rsidRDefault="00C83CE3" w:rsidP="008F2D8C">
      <w:pPr>
        <w:pStyle w:val="Szerz"/>
      </w:pPr>
      <w:r>
        <w:fldChar w:fldCharType="begin"/>
      </w:r>
      <w:r>
        <w:instrText xml:space="preserve"> CREATEDATE  \@ "yyyy."  \* MERGEFORMAT </w:instrText>
      </w:r>
      <w:r>
        <w:fldChar w:fldCharType="separate"/>
      </w:r>
      <w:r w:rsidR="00281EAE">
        <w:rPr>
          <w:noProof/>
        </w:rPr>
        <w:t>2016.</w:t>
      </w:r>
      <w:r>
        <w:fldChar w:fldCharType="end"/>
      </w:r>
    </w:p>
    <w:p w14:paraId="4CD195C1" w14:textId="77777777" w:rsidR="00C03763" w:rsidRDefault="00C03763" w:rsidP="00C03763"/>
    <w:p w14:paraId="1F6ADEDD" w14:textId="77777777" w:rsidR="007326A0" w:rsidRDefault="007326A0" w:rsidP="00C03763"/>
    <w:p w14:paraId="61F47E47" w14:textId="77777777" w:rsidR="00CD4ABF" w:rsidRDefault="00CD4ABF" w:rsidP="00C03763"/>
    <w:p w14:paraId="7B9D5A42" w14:textId="77777777" w:rsidR="00CD4ABF" w:rsidRDefault="00CD4ABF" w:rsidP="00C03763"/>
    <w:p w14:paraId="5E9C8877" w14:textId="77777777" w:rsidR="00FF4D83" w:rsidRDefault="00FF4D83" w:rsidP="00C03763"/>
    <w:p w14:paraId="362C2C0D" w14:textId="77777777" w:rsidR="009A63C3" w:rsidRPr="00CB1C2E" w:rsidRDefault="009A63C3" w:rsidP="00501D7E">
      <w:pPr>
        <w:tabs>
          <w:tab w:val="right" w:pos="10466"/>
        </w:tabs>
      </w:pPr>
      <w:r w:rsidRPr="00CB1C2E">
        <w:br w:type="page"/>
      </w:r>
    </w:p>
    <w:p w14:paraId="68132506" w14:textId="77777777" w:rsidR="00EB0721" w:rsidRDefault="00EB0721" w:rsidP="00EB0721">
      <w:pPr>
        <w:pStyle w:val="Cmsor1"/>
        <w:rPr>
          <w:sz w:val="28"/>
        </w:rPr>
      </w:pPr>
      <w:r>
        <w:lastRenderedPageBreak/>
        <w:t>Bevezetés</w:t>
      </w:r>
    </w:p>
    <w:p w14:paraId="41804B18" w14:textId="77777777" w:rsidR="00EB0721" w:rsidRDefault="00EB0721" w:rsidP="00EB0721">
      <w:pPr>
        <w:pStyle w:val="Cmsor2"/>
      </w:pPr>
      <w:r>
        <w:t>Célkitűzés</w:t>
      </w:r>
    </w:p>
    <w:p w14:paraId="7B1EACBF" w14:textId="49549DAE" w:rsidR="00EB0721" w:rsidRDefault="00EB0721" w:rsidP="00EB0721">
      <w:r>
        <w:t xml:space="preserve">A labor során a hallgatók egy-egy példán keresztül ismerkednek meg a Mobile </w:t>
      </w:r>
      <w:proofErr w:type="spellStart"/>
      <w:r>
        <w:t>App</w:t>
      </w:r>
      <w:proofErr w:type="spellEnd"/>
      <w:r>
        <w:t xml:space="preserve"> és </w:t>
      </w:r>
      <w:proofErr w:type="spellStart"/>
      <w:r>
        <w:t>Notification</w:t>
      </w:r>
      <w:proofErr w:type="spellEnd"/>
      <w:r>
        <w:t xml:space="preserve"> </w:t>
      </w:r>
      <w:proofErr w:type="spellStart"/>
      <w:r>
        <w:t>Hub</w:t>
      </w:r>
      <w:proofErr w:type="spellEnd"/>
      <w:r>
        <w:t xml:space="preserve"> szolgáltatás konfigurálásával, illetve a szerver és kliens oldali fejlesztéssel a Mobile </w:t>
      </w:r>
      <w:proofErr w:type="spellStart"/>
      <w:r>
        <w:t>App</w:t>
      </w:r>
      <w:proofErr w:type="spellEnd"/>
      <w:r>
        <w:t xml:space="preserve"> SDK-n keresztül.</w:t>
      </w:r>
    </w:p>
    <w:p w14:paraId="62D61F55" w14:textId="77777777" w:rsidR="00EB0721" w:rsidRDefault="00EB0721" w:rsidP="00EB0721">
      <w:pPr>
        <w:pStyle w:val="Cmsor2"/>
      </w:pPr>
      <w:r>
        <w:t>Előfeltételek</w:t>
      </w:r>
    </w:p>
    <w:p w14:paraId="4B7CFB23" w14:textId="77777777" w:rsidR="00EB0721" w:rsidRDefault="00EB0721" w:rsidP="00EB0721">
      <w:r>
        <w:t>A labor elvégzéséhez szükséges eszközök:</w:t>
      </w:r>
    </w:p>
    <w:p w14:paraId="14BB3FD7" w14:textId="2D121EA6" w:rsidR="00EB0721" w:rsidRDefault="00EB0721" w:rsidP="00EB0721">
      <w:pPr>
        <w:pStyle w:val="Listsr"/>
        <w:numPr>
          <w:ilvl w:val="0"/>
          <w:numId w:val="27"/>
        </w:numPr>
      </w:pPr>
      <w:r>
        <w:t xml:space="preserve">Visual </w:t>
      </w:r>
      <w:proofErr w:type="spellStart"/>
      <w:r>
        <w:t>Studio</w:t>
      </w:r>
      <w:proofErr w:type="spellEnd"/>
      <w:r>
        <w:t xml:space="preserve"> 2015, (Web </w:t>
      </w:r>
      <w:proofErr w:type="spellStart"/>
      <w:r>
        <w:t>development</w:t>
      </w:r>
      <w:proofErr w:type="spellEnd"/>
      <w:r>
        <w:t xml:space="preserve"> </w:t>
      </w:r>
      <w:proofErr w:type="spellStart"/>
      <w:r>
        <w:t>tools</w:t>
      </w:r>
      <w:proofErr w:type="spellEnd"/>
      <w:r>
        <w:t xml:space="preserve">, Windows SDK, Windows </w:t>
      </w:r>
      <w:proofErr w:type="spellStart"/>
      <w:r>
        <w:t>Phone</w:t>
      </w:r>
      <w:proofErr w:type="spellEnd"/>
      <w:r>
        <w:t xml:space="preserve"> SDK)</w:t>
      </w:r>
    </w:p>
    <w:p w14:paraId="6E8CD193" w14:textId="77777777" w:rsidR="00EB0721" w:rsidRDefault="00EB0721" w:rsidP="00EB0721">
      <w:pPr>
        <w:pStyle w:val="Listsr"/>
        <w:numPr>
          <w:ilvl w:val="0"/>
          <w:numId w:val="27"/>
        </w:numPr>
      </w:pPr>
      <w:proofErr w:type="spellStart"/>
      <w:r>
        <w:t>Azure</w:t>
      </w:r>
      <w:proofErr w:type="spellEnd"/>
      <w:r>
        <w:t xml:space="preserve"> előfizetés</w:t>
      </w:r>
    </w:p>
    <w:p w14:paraId="2B50F6A1" w14:textId="52BB29F8" w:rsidR="00EB0721" w:rsidRDefault="00EB0721" w:rsidP="00F84BD6">
      <w:pPr>
        <w:pStyle w:val="Listsr"/>
      </w:pPr>
      <w:r>
        <w:t xml:space="preserve">Microsoft </w:t>
      </w:r>
      <w:proofErr w:type="spellStart"/>
      <w:r>
        <w:t>Developer</w:t>
      </w:r>
      <w:proofErr w:type="spellEnd"/>
      <w:r>
        <w:t xml:space="preserve"> Account az értesítések kezelésére. (</w:t>
      </w:r>
      <w:proofErr w:type="spellStart"/>
      <w:r w:rsidR="00E95DAB">
        <w:t>Imagine</w:t>
      </w:r>
      <w:r>
        <w:t>-</w:t>
      </w:r>
      <w:r w:rsidR="00E95DAB">
        <w:t>nel</w:t>
      </w:r>
      <w:proofErr w:type="spellEnd"/>
      <w:r>
        <w:t xml:space="preserve"> ingyen igényelhető</w:t>
      </w:r>
      <w:r w:rsidR="009E17C4">
        <w:t xml:space="preserve">, </w:t>
      </w:r>
      <w:hyperlink r:id="rId12" w:history="1">
        <w:r w:rsidR="009E17C4" w:rsidRPr="00E74073">
          <w:rPr>
            <w:rStyle w:val="Hiperhivatkozs"/>
          </w:rPr>
          <w:t>https://imagine.microsoft.com/en-us/Catalog/WindowsStoreDevAccount</w:t>
        </w:r>
      </w:hyperlink>
      <w:r>
        <w:t>)</w:t>
      </w:r>
    </w:p>
    <w:p w14:paraId="4512F45D" w14:textId="449A2491" w:rsidR="00EB0721" w:rsidRDefault="00EB0721" w:rsidP="00677815">
      <w:pPr>
        <w:pStyle w:val="Listsr"/>
        <w:numPr>
          <w:ilvl w:val="0"/>
          <w:numId w:val="27"/>
        </w:numPr>
      </w:pPr>
      <w:proofErr w:type="spellStart"/>
      <w:r>
        <w:t>SQLite</w:t>
      </w:r>
      <w:proofErr w:type="spellEnd"/>
      <w:r>
        <w:t xml:space="preserve"> S</w:t>
      </w:r>
      <w:r w:rsidR="00677815">
        <w:t>DK (</w:t>
      </w:r>
      <w:proofErr w:type="spellStart"/>
      <w:r w:rsidR="00677815">
        <w:t>visual</w:t>
      </w:r>
      <w:proofErr w:type="spellEnd"/>
      <w:r w:rsidR="00677815">
        <w:t xml:space="preserve"> </w:t>
      </w:r>
      <w:proofErr w:type="spellStart"/>
      <w:r w:rsidR="00677815">
        <w:t>studio</w:t>
      </w:r>
      <w:proofErr w:type="spellEnd"/>
      <w:r w:rsidR="00677815">
        <w:t xml:space="preserve"> kiterjesztés</w:t>
      </w:r>
      <w:r>
        <w:t>)</w:t>
      </w:r>
      <w:r w:rsidR="00677815">
        <w:t xml:space="preserve"> </w:t>
      </w:r>
    </w:p>
    <w:p w14:paraId="033563E3" w14:textId="5F9BE3BD" w:rsidR="00EB0721" w:rsidRDefault="00EB0721" w:rsidP="00166C75">
      <w:pPr>
        <w:pStyle w:val="Listsr"/>
        <w:numPr>
          <w:ilvl w:val="1"/>
          <w:numId w:val="27"/>
        </w:numPr>
      </w:pPr>
      <w:proofErr w:type="spellStart"/>
      <w:r>
        <w:t>SQLite</w:t>
      </w:r>
      <w:proofErr w:type="spellEnd"/>
      <w:r>
        <w:t xml:space="preserve"> </w:t>
      </w:r>
      <w:proofErr w:type="spellStart"/>
      <w:r>
        <w:t>for</w:t>
      </w:r>
      <w:proofErr w:type="spellEnd"/>
      <w:r>
        <w:t xml:space="preserve"> </w:t>
      </w:r>
      <w:proofErr w:type="spellStart"/>
      <w:r w:rsidR="00694DE7">
        <w:t>Universal</w:t>
      </w:r>
      <w:proofErr w:type="spellEnd"/>
      <w:r w:rsidR="00694DE7">
        <w:t xml:space="preserve"> Windows Platform</w:t>
      </w:r>
      <w:r>
        <w:t xml:space="preserve"> </w:t>
      </w:r>
      <w:r>
        <w:br/>
      </w:r>
      <w:hyperlink r:id="rId13" w:history="1">
        <w:r w:rsidR="00166C75" w:rsidRPr="00C92FB3">
          <w:rPr>
            <w:rStyle w:val="Hiperhivatkozs"/>
          </w:rPr>
          <w:t>https://visualstudiogallery.msdn.microsoft.com/4913e7d5-96c9-4dde-a1a1-69820d615936</w:t>
        </w:r>
      </w:hyperlink>
      <w:r w:rsidR="00166C75">
        <w:t xml:space="preserve"> </w:t>
      </w:r>
    </w:p>
    <w:p w14:paraId="482610CC" w14:textId="28E1FEE8" w:rsidR="00EB0721" w:rsidRDefault="00EB0721" w:rsidP="00EB0721">
      <w:pPr>
        <w:pStyle w:val="Listsr"/>
        <w:numPr>
          <w:ilvl w:val="0"/>
          <w:numId w:val="27"/>
        </w:numPr>
      </w:pPr>
      <w:r>
        <w:t>A fenti komponensek telepítéséhez rendszergazdai jogosultság szükséges, a használatukhoz viszont nem</w:t>
      </w:r>
    </w:p>
    <w:p w14:paraId="5C873E4A" w14:textId="77777777" w:rsidR="0037026A" w:rsidRDefault="0037026A" w:rsidP="0037026A">
      <w:pPr>
        <w:pStyle w:val="Cmsor2"/>
      </w:pPr>
      <w:r w:rsidRPr="00D94F4A">
        <w:t>Amit érdemes átnézned</w:t>
      </w:r>
    </w:p>
    <w:p w14:paraId="4B6D7659" w14:textId="46BFFD00" w:rsidR="0037026A" w:rsidRDefault="0037026A" w:rsidP="0037026A">
      <w:pPr>
        <w:pStyle w:val="Listsr"/>
      </w:pPr>
      <w:r>
        <w:t>Kapcsolódó előadásanyag</w:t>
      </w:r>
    </w:p>
    <w:p w14:paraId="4E59CB3B" w14:textId="371A702D" w:rsidR="0037026A" w:rsidRDefault="0037026A" w:rsidP="0037026A">
      <w:pPr>
        <w:pStyle w:val="Listsr"/>
      </w:pPr>
      <w:r>
        <w:t xml:space="preserve">ASP.NET </w:t>
      </w:r>
      <w:proofErr w:type="spellStart"/>
      <w:r>
        <w:t>WebAPI</w:t>
      </w:r>
      <w:proofErr w:type="spellEnd"/>
    </w:p>
    <w:p w14:paraId="41620987" w14:textId="2C258624" w:rsidR="0037026A" w:rsidRDefault="0037026A" w:rsidP="0037026A">
      <w:pPr>
        <w:pStyle w:val="Cmsor2"/>
      </w:pPr>
      <w:r>
        <w:t>Oktatói útmutatás</w:t>
      </w:r>
    </w:p>
    <w:p w14:paraId="29F275E4" w14:textId="243D527A" w:rsidR="0037026A" w:rsidRDefault="0037026A" w:rsidP="0037026A">
      <w:r>
        <w:t>A</w:t>
      </w:r>
      <w:r w:rsidR="00073A86">
        <w:t xml:space="preserve"> labor anyag úgy lett összeállítva, hogy teljes szélességében bemutassa a Mobile </w:t>
      </w:r>
      <w:proofErr w:type="spellStart"/>
      <w:r w:rsidR="00073A86">
        <w:t>App</w:t>
      </w:r>
      <w:proofErr w:type="spellEnd"/>
      <w:r w:rsidR="00073A86">
        <w:t xml:space="preserve"> és a </w:t>
      </w:r>
      <w:proofErr w:type="spellStart"/>
      <w:r w:rsidR="00073A86">
        <w:t>Notification</w:t>
      </w:r>
      <w:proofErr w:type="spellEnd"/>
      <w:r w:rsidR="00073A86">
        <w:t xml:space="preserve"> </w:t>
      </w:r>
      <w:proofErr w:type="spellStart"/>
      <w:r w:rsidR="00073A86">
        <w:t>Hub</w:t>
      </w:r>
      <w:proofErr w:type="spellEnd"/>
      <w:r w:rsidR="00073A86">
        <w:t xml:space="preserve"> szolgáltatások gyakorlati használatát. Ebből eredően a teljes labor csak nagyon erőltetett tempóban fér bele 90 percbe, ezért a következő megközelítéseket javasoljuk:</w:t>
      </w:r>
    </w:p>
    <w:p w14:paraId="5F91E27E" w14:textId="32B43229" w:rsidR="00073A86" w:rsidRDefault="00073A86" w:rsidP="00073A86">
      <w:pPr>
        <w:pStyle w:val="Listsr"/>
      </w:pPr>
      <w:r>
        <w:t xml:space="preserve">Vágjunk az anyagból. Hagyjuk ki például a </w:t>
      </w:r>
      <w:proofErr w:type="spellStart"/>
      <w:r>
        <w:t>Notification</w:t>
      </w:r>
      <w:proofErr w:type="spellEnd"/>
      <w:r>
        <w:t xml:space="preserve"> </w:t>
      </w:r>
      <w:proofErr w:type="spellStart"/>
      <w:r>
        <w:t>Hub</w:t>
      </w:r>
      <w:proofErr w:type="spellEnd"/>
      <w:r>
        <w:t xml:space="preserve">, illetve a Windows </w:t>
      </w:r>
      <w:proofErr w:type="spellStart"/>
      <w:r>
        <w:t>Phone</w:t>
      </w:r>
      <w:proofErr w:type="spellEnd"/>
      <w:r>
        <w:t xml:space="preserve"> platform megvalósítását.</w:t>
      </w:r>
    </w:p>
    <w:p w14:paraId="6B5D70FC" w14:textId="380932A7" w:rsidR="00073A86" w:rsidRPr="00543F07" w:rsidRDefault="00073A86" w:rsidP="00073A86">
      <w:pPr>
        <w:pStyle w:val="Listsr"/>
      </w:pPr>
      <w:r>
        <w:t xml:space="preserve">A begépelendő hosszabb kódrészleteket </w:t>
      </w:r>
      <w:proofErr w:type="spellStart"/>
      <w:r>
        <w:t>bocsássuk</w:t>
      </w:r>
      <w:proofErr w:type="spellEnd"/>
      <w:r>
        <w:t xml:space="preserve"> előre a hallgatók rendelkezésére</w:t>
      </w:r>
    </w:p>
    <w:p w14:paraId="140B2874" w14:textId="77777777" w:rsidR="0037026A" w:rsidRDefault="0037026A" w:rsidP="0037026A">
      <w:pPr>
        <w:pStyle w:val="Listsr"/>
        <w:numPr>
          <w:ilvl w:val="0"/>
          <w:numId w:val="0"/>
        </w:numPr>
        <w:ind w:left="720" w:hanging="360"/>
      </w:pPr>
    </w:p>
    <w:p w14:paraId="40FD78DB" w14:textId="77777777" w:rsidR="00073A86" w:rsidRDefault="00073A86">
      <w:pPr>
        <w:jc w:val="left"/>
        <w:rPr>
          <w:rFonts w:asciiTheme="majorHAnsi" w:eastAsiaTheme="majorEastAsia" w:hAnsiTheme="majorHAnsi" w:cstheme="majorBidi"/>
          <w:b/>
          <w:bCs/>
          <w:smallCaps/>
          <w:color w:val="8C2532"/>
          <w:sz w:val="32"/>
          <w:szCs w:val="28"/>
        </w:rPr>
      </w:pPr>
      <w:r>
        <w:br w:type="page"/>
      </w:r>
    </w:p>
    <w:p w14:paraId="3245B59C" w14:textId="38B2DE0D" w:rsidR="00EB0721" w:rsidRDefault="00EB0721" w:rsidP="00EB0721">
      <w:pPr>
        <w:pStyle w:val="Cmsor1"/>
      </w:pPr>
      <w:r>
        <w:lastRenderedPageBreak/>
        <w:t xml:space="preserve">Mobile </w:t>
      </w:r>
      <w:proofErr w:type="spellStart"/>
      <w:r>
        <w:t>App</w:t>
      </w:r>
      <w:proofErr w:type="spellEnd"/>
      <w:r>
        <w:t xml:space="preserve"> létrehozása az </w:t>
      </w:r>
      <w:proofErr w:type="spellStart"/>
      <w:r>
        <w:t>Azure</w:t>
      </w:r>
      <w:proofErr w:type="spellEnd"/>
      <w:r>
        <w:t xml:space="preserve"> portálon</w:t>
      </w:r>
    </w:p>
    <w:p w14:paraId="3754F9B7" w14:textId="4BB8D40E" w:rsidR="00EB0721" w:rsidRDefault="00EB0721" w:rsidP="00EB0721">
      <w:r>
        <w:t xml:space="preserve">Nyissuk meg a </w:t>
      </w:r>
      <w:hyperlink r:id="rId14" w:history="1">
        <w:r w:rsidRPr="00910E0F">
          <w:rPr>
            <w:rStyle w:val="Hiperhivatkozs"/>
          </w:rPr>
          <w:t>http://portal.azure.com</w:t>
        </w:r>
      </w:hyperlink>
      <w:r>
        <w:t xml:space="preserve"> adminisztrációs oldalt, majd jelentkezzünk be az előfizetésünkkel összekapcsolt </w:t>
      </w:r>
      <w:proofErr w:type="spellStart"/>
      <w:r>
        <w:t>felhasználónkkal</w:t>
      </w:r>
      <w:proofErr w:type="spellEnd"/>
      <w:r>
        <w:t xml:space="preserve">. Mielőtt munkához látunk, ne </w:t>
      </w:r>
      <w:proofErr w:type="spellStart"/>
      <w:r>
        <w:t>felejtsük</w:t>
      </w:r>
      <w:proofErr w:type="spellEnd"/>
      <w:r>
        <w:t xml:space="preserve"> el a megfelelő előfizetést kiválasztani (amennyiben több van).</w:t>
      </w:r>
    </w:p>
    <w:p w14:paraId="51FCBC5E" w14:textId="4F42314D" w:rsidR="00EB0721" w:rsidRDefault="00EB0721" w:rsidP="00EB0721">
      <w:pPr>
        <w:pStyle w:val="Kp"/>
      </w:pPr>
      <w:r>
        <w:drawing>
          <wp:anchor distT="0" distB="0" distL="114300" distR="114300" simplePos="0" relativeHeight="251658240" behindDoc="0" locked="0" layoutInCell="1" allowOverlap="1" wp14:anchorId="16FE405A" wp14:editId="147107BA">
            <wp:simplePos x="0" y="0"/>
            <wp:positionH relativeFrom="margin">
              <wp:posOffset>984250</wp:posOffset>
            </wp:positionH>
            <wp:positionV relativeFrom="paragraph">
              <wp:posOffset>319405</wp:posOffset>
            </wp:positionV>
            <wp:extent cx="4870450" cy="3170555"/>
            <wp:effectExtent l="0" t="0" r="6350" b="0"/>
            <wp:wrapTopAndBottom/>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0450" cy="3170555"/>
                    </a:xfrm>
                    <a:prstGeom prst="rect">
                      <a:avLst/>
                    </a:prstGeom>
                    <a:noFill/>
                  </pic:spPr>
                </pic:pic>
              </a:graphicData>
            </a:graphic>
            <wp14:sizeRelH relativeFrom="page">
              <wp14:pctWidth>0</wp14:pctWidth>
            </wp14:sizeRelH>
            <wp14:sizeRelV relativeFrom="page">
              <wp14:pctHeight>0</wp14:pctHeight>
            </wp14:sizeRelV>
          </wp:anchor>
        </w:drawing>
      </w:r>
      <w:r>
        <w:t xml:space="preserve">Hozzunk létre egy új erőforrást, ami </w:t>
      </w:r>
      <w:r>
        <w:rPr>
          <w:b/>
        </w:rPr>
        <w:t>Web + Mobile</w:t>
      </w:r>
      <w:r>
        <w:t xml:space="preserve"> kategóriában lévő </w:t>
      </w:r>
      <w:r>
        <w:rPr>
          <w:b/>
        </w:rPr>
        <w:t>Mobile App</w:t>
      </w:r>
      <w:r>
        <w:t xml:space="preserve"> típusú legyen.</w:t>
      </w:r>
    </w:p>
    <w:p w14:paraId="67D348A6" w14:textId="77777777" w:rsidR="00EB0721" w:rsidRDefault="00EB0721" w:rsidP="00EB0721"/>
    <w:p w14:paraId="0AB0FB5C" w14:textId="77777777" w:rsidR="00EB0721" w:rsidRDefault="00EB0721" w:rsidP="00EB0721">
      <w:r>
        <w:t xml:space="preserve">Nevezzük el a szolgáltatásunkat, figyeljünk arra, hogy a neve egyedi legyen. </w:t>
      </w:r>
      <w:proofErr w:type="spellStart"/>
      <w:r>
        <w:t>Válasszuk</w:t>
      </w:r>
      <w:proofErr w:type="spellEnd"/>
      <w:r>
        <w:t xml:space="preserve"> ki melyik erőforráscsoportba (</w:t>
      </w:r>
      <w:proofErr w:type="spellStart"/>
      <w:r>
        <w:rPr>
          <w:b/>
        </w:rPr>
        <w:t>resource</w:t>
      </w:r>
      <w:proofErr w:type="spellEnd"/>
      <w:r>
        <w:rPr>
          <w:b/>
        </w:rPr>
        <w:t xml:space="preserve"> </w:t>
      </w:r>
      <w:proofErr w:type="spellStart"/>
      <w:r>
        <w:rPr>
          <w:b/>
        </w:rPr>
        <w:t>group</w:t>
      </w:r>
      <w:proofErr w:type="spellEnd"/>
      <w:r>
        <w:t xml:space="preserve">) tartozzon (vagy akár újat is létrehozhatunk), és </w:t>
      </w:r>
      <w:proofErr w:type="spellStart"/>
      <w:r>
        <w:t>válasszuk</w:t>
      </w:r>
      <w:proofErr w:type="spellEnd"/>
      <w:r>
        <w:t xml:space="preserve"> ki melyik </w:t>
      </w:r>
      <w:proofErr w:type="spellStart"/>
      <w:r>
        <w:rPr>
          <w:b/>
        </w:rPr>
        <w:t>App</w:t>
      </w:r>
      <w:proofErr w:type="spellEnd"/>
      <w:r>
        <w:rPr>
          <w:b/>
        </w:rPr>
        <w:t xml:space="preserve"> Service </w:t>
      </w:r>
      <w:proofErr w:type="spellStart"/>
      <w:r>
        <w:rPr>
          <w:b/>
        </w:rPr>
        <w:t>plan</w:t>
      </w:r>
      <w:proofErr w:type="spellEnd"/>
      <w:r>
        <w:t>-be tartozzon a szolgáltatásunk (vagy készítsünk egy újat), figyeljünk az árazásra is (</w:t>
      </w:r>
      <w:proofErr w:type="spellStart"/>
      <w:r>
        <w:rPr>
          <w:b/>
        </w:rPr>
        <w:t>pricing</w:t>
      </w:r>
      <w:proofErr w:type="spellEnd"/>
      <w:r>
        <w:rPr>
          <w:b/>
        </w:rPr>
        <w:t xml:space="preserve"> </w:t>
      </w:r>
      <w:proofErr w:type="spellStart"/>
      <w:r>
        <w:rPr>
          <w:b/>
        </w:rPr>
        <w:t>tier</w:t>
      </w:r>
      <w:proofErr w:type="spellEnd"/>
      <w:r>
        <w:t>)</w:t>
      </w:r>
    </w:p>
    <w:p w14:paraId="4D37570A" w14:textId="4FB97540" w:rsidR="00EB0721" w:rsidRDefault="00EB0721" w:rsidP="00EB0721">
      <w:pPr>
        <w:pStyle w:val="Kp"/>
      </w:pPr>
      <w:r>
        <w:drawing>
          <wp:inline distT="0" distB="0" distL="0" distR="0" wp14:anchorId="61A10B30" wp14:editId="2E40B17D">
            <wp:extent cx="4831080" cy="2078990"/>
            <wp:effectExtent l="0" t="0" r="762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31080" cy="2078990"/>
                    </a:xfrm>
                    <a:prstGeom prst="rect">
                      <a:avLst/>
                    </a:prstGeom>
                    <a:noFill/>
                    <a:ln>
                      <a:noFill/>
                    </a:ln>
                  </pic:spPr>
                </pic:pic>
              </a:graphicData>
            </a:graphic>
          </wp:inline>
        </w:drawing>
      </w:r>
    </w:p>
    <w:p w14:paraId="2FC5879E" w14:textId="42C187C5" w:rsidR="00D256F9" w:rsidRDefault="00EB0721" w:rsidP="00D256F9">
      <w:proofErr w:type="spellStart"/>
      <w:r>
        <w:t>Válasszuk</w:t>
      </w:r>
      <w:proofErr w:type="spellEnd"/>
      <w:r>
        <w:t xml:space="preserve"> ki a</w:t>
      </w:r>
      <w:r w:rsidR="00376362">
        <w:t>z</w:t>
      </w:r>
      <w:r>
        <w:t xml:space="preserve"> </w:t>
      </w:r>
      <w:r w:rsidR="00376362">
        <w:rPr>
          <w:b/>
        </w:rPr>
        <w:t xml:space="preserve">Első lépések </w:t>
      </w:r>
      <w:r>
        <w:t xml:space="preserve">opciót azon belül pedig a </w:t>
      </w:r>
      <w:r>
        <w:rPr>
          <w:b/>
        </w:rPr>
        <w:t>Windows (C#)</w:t>
      </w:r>
      <w:r>
        <w:t xml:space="preserve"> menüpontot, ahol gyorsan bekonfigurálhatunk egy egyszerű projectet, adateléréssel és legenerálhatunk egy szerver oldali és</w:t>
      </w:r>
      <w:r w:rsidR="00D256F9">
        <w:t xml:space="preserve"> </w:t>
      </w:r>
      <w:r w:rsidR="00073A86">
        <w:t xml:space="preserve">egy kliens oldali Visual </w:t>
      </w:r>
      <w:proofErr w:type="spellStart"/>
      <w:r w:rsidR="00073A86">
        <w:t>S</w:t>
      </w:r>
      <w:r>
        <w:t>tudio</w:t>
      </w:r>
      <w:proofErr w:type="spellEnd"/>
      <w:r>
        <w:t xml:space="preserve"> projectet.</w:t>
      </w:r>
      <w:r w:rsidR="00D256F9">
        <w:rPr>
          <w:noProof/>
        </w:rPr>
        <w:t xml:space="preserve"> A pontos beállításokat a fenti ábra tartalmazza.</w:t>
      </w:r>
    </w:p>
    <w:p w14:paraId="635C1C2B" w14:textId="4EA114B6" w:rsidR="00D256F9" w:rsidRDefault="00376362" w:rsidP="004A02D5">
      <w:pPr>
        <w:pStyle w:val="Kp"/>
      </w:pPr>
      <w:r>
        <w:lastRenderedPageBreak/>
        <w:drawing>
          <wp:inline distT="0" distB="0" distL="0" distR="0" wp14:anchorId="24359FDD" wp14:editId="1EB1243A">
            <wp:extent cx="3590925" cy="3310822"/>
            <wp:effectExtent l="0" t="0" r="0" b="444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644" cy="3319783"/>
                    </a:xfrm>
                    <a:prstGeom prst="rect">
                      <a:avLst/>
                    </a:prstGeom>
                  </pic:spPr>
                </pic:pic>
              </a:graphicData>
            </a:graphic>
          </wp:inline>
        </w:drawing>
      </w:r>
    </w:p>
    <w:p w14:paraId="3D4CCA32" w14:textId="77777777" w:rsidR="00D256F9" w:rsidRDefault="00EB0721" w:rsidP="00EB0721">
      <w:pPr>
        <w:spacing w:before="240"/>
      </w:pPr>
      <w:r>
        <w:t>A következő ablakban az 1. lépésként konfiguráljuk be az adatbázis kapcsolatot (</w:t>
      </w:r>
      <w:proofErr w:type="spellStart"/>
      <w:r>
        <w:rPr>
          <w:b/>
        </w:rPr>
        <w:t>Warning</w:t>
      </w:r>
      <w:proofErr w:type="spellEnd"/>
      <w:r>
        <w:rPr>
          <w:b/>
        </w:rPr>
        <w:t xml:space="preserve"> dobozra kattintva</w:t>
      </w:r>
      <w:r>
        <w:t xml:space="preserve">). A </w:t>
      </w:r>
      <w:r>
        <w:rPr>
          <w:b/>
        </w:rPr>
        <w:t xml:space="preserve">Data </w:t>
      </w:r>
      <w:proofErr w:type="spellStart"/>
      <w:r>
        <w:rPr>
          <w:b/>
        </w:rPr>
        <w:t>Connections</w:t>
      </w:r>
      <w:proofErr w:type="spellEnd"/>
      <w:r>
        <w:rPr>
          <w:b/>
        </w:rPr>
        <w:t xml:space="preserve"> </w:t>
      </w:r>
      <w:r>
        <w:t xml:space="preserve">ablakban, készítsünk egy új kapcsolatot a </w:t>
      </w:r>
      <w:r>
        <w:rPr>
          <w:b/>
        </w:rPr>
        <w:t>New</w:t>
      </w:r>
      <w:r>
        <w:t xml:space="preserve"> gombra kattintva. Ezen belül pedig használjunk SQL adatbázist, amiből készítsünk egy újat.</w:t>
      </w:r>
    </w:p>
    <w:p w14:paraId="63FED257" w14:textId="50E6B223" w:rsidR="00D256F9" w:rsidRDefault="00D256F9" w:rsidP="00D256F9">
      <w:pPr>
        <w:pStyle w:val="Kp"/>
      </w:pPr>
      <w:r w:rsidRPr="00D256F9">
        <w:t xml:space="preserve"> </w:t>
      </w:r>
      <w:r>
        <w:drawing>
          <wp:inline distT="0" distB="0" distL="0" distR="0" wp14:anchorId="083A58B3" wp14:editId="41698373">
            <wp:extent cx="3034665" cy="508000"/>
            <wp:effectExtent l="0" t="0" r="0" b="635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8">
                      <a:extLst>
                        <a:ext uri="{28A0092B-C50C-407E-A947-70E740481C1C}">
                          <a14:useLocalDpi xmlns:a14="http://schemas.microsoft.com/office/drawing/2010/main" val="0"/>
                        </a:ext>
                      </a:extLst>
                    </a:blip>
                    <a:srcRect t="11037" b="21053"/>
                    <a:stretch>
                      <a:fillRect/>
                    </a:stretch>
                  </pic:blipFill>
                  <pic:spPr bwMode="auto">
                    <a:xfrm>
                      <a:off x="0" y="0"/>
                      <a:ext cx="3034665" cy="508000"/>
                    </a:xfrm>
                    <a:prstGeom prst="rect">
                      <a:avLst/>
                    </a:prstGeom>
                    <a:noFill/>
                  </pic:spPr>
                </pic:pic>
              </a:graphicData>
            </a:graphic>
          </wp:inline>
        </w:drawing>
      </w:r>
    </w:p>
    <w:p w14:paraId="7739409B" w14:textId="5A6B5DEA" w:rsidR="00EB0721" w:rsidRDefault="00D256F9" w:rsidP="00EB0721">
      <w:pPr>
        <w:spacing w:before="240"/>
        <w:rPr>
          <w:b/>
        </w:rPr>
      </w:pPr>
      <w:r>
        <w:rPr>
          <w:noProof/>
        </w:rPr>
        <w:drawing>
          <wp:inline distT="0" distB="0" distL="0" distR="0" wp14:anchorId="3B72D03A" wp14:editId="3EAB0268">
            <wp:extent cx="6635750" cy="2063750"/>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5750" cy="2063750"/>
                    </a:xfrm>
                    <a:prstGeom prst="rect">
                      <a:avLst/>
                    </a:prstGeom>
                    <a:noFill/>
                  </pic:spPr>
                </pic:pic>
              </a:graphicData>
            </a:graphic>
          </wp:inline>
        </w:drawing>
      </w:r>
    </w:p>
    <w:p w14:paraId="5F69DB18" w14:textId="77777777" w:rsidR="00D256F9" w:rsidRDefault="00EB0721" w:rsidP="00EB0721">
      <w:pPr>
        <w:rPr>
          <w:noProof/>
        </w:rPr>
      </w:pPr>
      <w:r>
        <w:t xml:space="preserve">Készítsünk egy szerver oldali példa projectet a 2. pont segítségével, legyen </w:t>
      </w:r>
      <w:r>
        <w:rPr>
          <w:b/>
        </w:rPr>
        <w:t>C#</w:t>
      </w:r>
      <w:r>
        <w:t xml:space="preserve"> a kiválasztott nyelv. A </w:t>
      </w:r>
      <w:proofErr w:type="spellStart"/>
      <w:r>
        <w:rPr>
          <w:b/>
        </w:rPr>
        <w:t>Download</w:t>
      </w:r>
      <w:proofErr w:type="spellEnd"/>
      <w:r>
        <w:rPr>
          <w:b/>
        </w:rPr>
        <w:t xml:space="preserve"> </w:t>
      </w:r>
      <w:r>
        <w:t>gombra kattintva letölthetjük a generált fájlokat, amiket csomagoljunk is ki egy mappába.</w:t>
      </w:r>
      <w:r w:rsidR="00D256F9" w:rsidRPr="00D256F9">
        <w:rPr>
          <w:noProof/>
        </w:rPr>
        <w:t xml:space="preserve"> </w:t>
      </w:r>
    </w:p>
    <w:p w14:paraId="433ED79F" w14:textId="19A96667" w:rsidR="00D256F9" w:rsidRDefault="00D256F9" w:rsidP="00D256F9">
      <w:pPr>
        <w:pStyle w:val="Kp"/>
      </w:pPr>
    </w:p>
    <w:p w14:paraId="5A286751" w14:textId="77777777" w:rsidR="00D256F9" w:rsidRPr="00D256F9" w:rsidRDefault="00D256F9" w:rsidP="00D256F9"/>
    <w:p w14:paraId="6A70756A" w14:textId="340C6007" w:rsidR="00EB0721" w:rsidRDefault="00D256F9" w:rsidP="00D256F9">
      <w:pPr>
        <w:pStyle w:val="Kp"/>
      </w:pPr>
      <w:r>
        <w:lastRenderedPageBreak/>
        <w:drawing>
          <wp:inline distT="0" distB="0" distL="0" distR="0" wp14:anchorId="00E47E86" wp14:editId="58D695B9">
            <wp:extent cx="3530600" cy="1631950"/>
            <wp:effectExtent l="0" t="0" r="0" b="635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0600" cy="1631950"/>
                    </a:xfrm>
                    <a:prstGeom prst="rect">
                      <a:avLst/>
                    </a:prstGeom>
                    <a:noFill/>
                  </pic:spPr>
                </pic:pic>
              </a:graphicData>
            </a:graphic>
          </wp:inline>
        </w:drawing>
      </w:r>
    </w:p>
    <w:p w14:paraId="4CFA5A0F" w14:textId="77777777" w:rsidR="00D256F9" w:rsidRDefault="00EB0721" w:rsidP="00EB0721">
      <w:pPr>
        <w:rPr>
          <w:noProof/>
        </w:rPr>
      </w:pPr>
      <w:r>
        <w:t xml:space="preserve">Majd a 3. pontban generáltassuk, majd </w:t>
      </w:r>
      <w:proofErr w:type="spellStart"/>
      <w:r>
        <w:t>töltsük</w:t>
      </w:r>
      <w:proofErr w:type="spellEnd"/>
      <w:r>
        <w:t xml:space="preserve"> le egy új kliens alkalmazás projectjét, és ezt is csomagoljuk ki.</w:t>
      </w:r>
      <w:r w:rsidR="00D256F9" w:rsidRPr="00D256F9">
        <w:rPr>
          <w:noProof/>
        </w:rPr>
        <w:t xml:space="preserve"> </w:t>
      </w:r>
    </w:p>
    <w:p w14:paraId="77554E21" w14:textId="6DFE39C0" w:rsidR="00EB0721" w:rsidRDefault="00D256F9" w:rsidP="00D256F9">
      <w:pPr>
        <w:pStyle w:val="Kp"/>
      </w:pPr>
      <w:r>
        <w:drawing>
          <wp:inline distT="0" distB="0" distL="0" distR="0" wp14:anchorId="1FFA8FB2" wp14:editId="6A6758AF">
            <wp:extent cx="3321050" cy="1474470"/>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1050" cy="1474470"/>
                    </a:xfrm>
                    <a:prstGeom prst="rect">
                      <a:avLst/>
                    </a:prstGeom>
                    <a:noFill/>
                  </pic:spPr>
                </pic:pic>
              </a:graphicData>
            </a:graphic>
          </wp:inline>
        </w:drawing>
      </w:r>
    </w:p>
    <w:p w14:paraId="1EA3340A" w14:textId="77777777" w:rsidR="00EB0721" w:rsidRDefault="00EB0721" w:rsidP="00EB0721">
      <w:pPr>
        <w:pStyle w:val="Cmsor1"/>
      </w:pPr>
      <w:r>
        <w:t>Szerver alkalmazás áttekintése</w:t>
      </w:r>
    </w:p>
    <w:p w14:paraId="76101468" w14:textId="77777777" w:rsidR="00EB0721" w:rsidRDefault="00EB0721" w:rsidP="00EB0721">
      <w:r>
        <w:t xml:space="preserve">A generált alkalmazás szokványos ASP.NET 4.5 MVC 5 platformra épít, nem sok különbség van az eddig megismert Web </w:t>
      </w:r>
      <w:proofErr w:type="spellStart"/>
      <w:r>
        <w:t>App</w:t>
      </w:r>
      <w:proofErr w:type="spellEnd"/>
      <w:r>
        <w:t>-októl. Funkcióját tekintve egy egyszerű teendőket kezelő webalkalmazás, alapvető CRUD műveletekkel.</w:t>
      </w:r>
    </w:p>
    <w:p w14:paraId="61EBE37F" w14:textId="31BE5C59" w:rsidR="00EB0721" w:rsidRDefault="00EB0721" w:rsidP="00E452ED">
      <w:pPr>
        <w:pStyle w:val="Cmsor2"/>
        <w:tabs>
          <w:tab w:val="left" w:pos="6015"/>
        </w:tabs>
      </w:pPr>
      <w:r>
        <w:t>Adatelérési Réteg</w:t>
      </w:r>
      <w:r w:rsidR="00E452ED">
        <w:tab/>
      </w:r>
    </w:p>
    <w:p w14:paraId="318379F2" w14:textId="77777777" w:rsidR="00EB0721" w:rsidRDefault="00EB0721" w:rsidP="00EB0721">
      <w:r>
        <w:t xml:space="preserve">Az adatokat jelen esetben </w:t>
      </w:r>
      <w:proofErr w:type="spellStart"/>
      <w:r>
        <w:t>Azure</w:t>
      </w:r>
      <w:proofErr w:type="spellEnd"/>
      <w:r>
        <w:t xml:space="preserve"> SQL tárolja, amit az </w:t>
      </w:r>
      <w:proofErr w:type="spellStart"/>
      <w:r>
        <w:t>Entity</w:t>
      </w:r>
      <w:proofErr w:type="spellEnd"/>
      <w:r>
        <w:t xml:space="preserve"> Framework 6.0 keretrendszer segítségével érhetünk el a .NET-es alkalmazásunkból. Az adatbázis sémát </w:t>
      </w:r>
      <w:proofErr w:type="spellStart"/>
      <w:r>
        <w:t>Code</w:t>
      </w:r>
      <w:proofErr w:type="spellEnd"/>
      <w:r>
        <w:t xml:space="preserve"> </w:t>
      </w:r>
      <w:proofErr w:type="spellStart"/>
      <w:r>
        <w:t>First</w:t>
      </w:r>
      <w:proofErr w:type="spellEnd"/>
      <w:r>
        <w:t xml:space="preserve"> módszerrel tartjuk karban.</w:t>
      </w:r>
    </w:p>
    <w:p w14:paraId="1BEA0797" w14:textId="77777777" w:rsidR="00EB0721" w:rsidRDefault="00EB0721" w:rsidP="00EB0721">
      <w:r>
        <w:t xml:space="preserve">Az egyetlen entitást a </w:t>
      </w:r>
      <w:r w:rsidRPr="00EB0721">
        <w:rPr>
          <w:rStyle w:val="Kdinline"/>
          <w:rFonts w:eastAsiaTheme="minorEastAsia"/>
          <w:lang w:val="hu-HU"/>
        </w:rPr>
        <w:t>DataObjects</w:t>
      </w:r>
      <w:r>
        <w:t xml:space="preserve"> mappában találhatjuk a </w:t>
      </w:r>
      <w:r w:rsidRPr="00EB0721">
        <w:rPr>
          <w:rStyle w:val="Kdinline"/>
          <w:rFonts w:eastAsiaTheme="minorEastAsia"/>
          <w:lang w:val="hu-HU"/>
        </w:rPr>
        <w:t>TodoItem</w:t>
      </w:r>
      <w:r>
        <w:t xml:space="preserve"> osztályban.</w:t>
      </w:r>
    </w:p>
    <w:p w14:paraId="7C31FB0D" w14:textId="77777777" w:rsidR="00EB0721" w:rsidRDefault="00EB0721" w:rsidP="00EB0721">
      <w:pPr>
        <w:pStyle w:val="Kdblokk"/>
      </w:pPr>
      <w:r>
        <w:rPr>
          <w:color w:val="0000FF"/>
        </w:rPr>
        <w:t>public</w:t>
      </w:r>
      <w:r>
        <w:rPr>
          <w:color w:val="000000"/>
        </w:rPr>
        <w:t xml:space="preserve"> </w:t>
      </w:r>
      <w:r>
        <w:rPr>
          <w:color w:val="0000FF"/>
        </w:rPr>
        <w:t>class</w:t>
      </w:r>
      <w:r>
        <w:rPr>
          <w:color w:val="000000"/>
        </w:rPr>
        <w:t xml:space="preserve"> </w:t>
      </w:r>
      <w:r>
        <w:rPr>
          <w:rFonts w:cs="Consolas"/>
          <w:color w:val="2B91AF"/>
          <w:szCs w:val="18"/>
        </w:rPr>
        <w:t>TodoItem</w:t>
      </w:r>
      <w:r>
        <w:rPr>
          <w:color w:val="000000"/>
        </w:rPr>
        <w:t xml:space="preserve"> : </w:t>
      </w:r>
      <w:r>
        <w:rPr>
          <w:rFonts w:cs="Consolas"/>
          <w:color w:val="2B91AF"/>
          <w:szCs w:val="18"/>
        </w:rPr>
        <w:t>EntityData</w:t>
      </w:r>
    </w:p>
    <w:p w14:paraId="247921B4" w14:textId="77777777" w:rsidR="00EB0721" w:rsidRDefault="00EB0721" w:rsidP="00EB0721">
      <w:pPr>
        <w:pStyle w:val="Kdblokk"/>
        <w:rPr>
          <w:color w:val="000000"/>
        </w:rPr>
      </w:pPr>
      <w:r>
        <w:rPr>
          <w:color w:val="000000"/>
        </w:rPr>
        <w:t>{</w:t>
      </w:r>
    </w:p>
    <w:p w14:paraId="560EB328" w14:textId="77777777" w:rsidR="00EB0721" w:rsidRDefault="00EB0721" w:rsidP="00EB0721">
      <w:pPr>
        <w:pStyle w:val="Kdblokk"/>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Text { </w:t>
      </w:r>
      <w:r>
        <w:rPr>
          <w:color w:val="0000FF"/>
        </w:rPr>
        <w:t>get</w:t>
      </w:r>
      <w:r>
        <w:rPr>
          <w:color w:val="000000"/>
        </w:rPr>
        <w:t xml:space="preserve">; </w:t>
      </w:r>
      <w:r>
        <w:rPr>
          <w:color w:val="0000FF"/>
        </w:rPr>
        <w:t>set</w:t>
      </w:r>
      <w:r>
        <w:rPr>
          <w:color w:val="000000"/>
        </w:rPr>
        <w:t>; }</w:t>
      </w:r>
    </w:p>
    <w:p w14:paraId="0CFBEB4A" w14:textId="77777777" w:rsidR="00EB0721" w:rsidRDefault="00EB0721" w:rsidP="00EB0721">
      <w:pPr>
        <w:pStyle w:val="Kdblokk"/>
        <w:rPr>
          <w:color w:val="000000"/>
        </w:rPr>
      </w:pPr>
      <w:r>
        <w:rPr>
          <w:color w:val="000000"/>
        </w:rPr>
        <w:t xml:space="preserve">    </w:t>
      </w:r>
      <w:r>
        <w:rPr>
          <w:color w:val="0000FF"/>
        </w:rPr>
        <w:t>public</w:t>
      </w:r>
      <w:r>
        <w:rPr>
          <w:color w:val="000000"/>
        </w:rPr>
        <w:t xml:space="preserve"> </w:t>
      </w:r>
      <w:r>
        <w:rPr>
          <w:color w:val="0000FF"/>
        </w:rPr>
        <w:t>bool</w:t>
      </w:r>
      <w:r>
        <w:rPr>
          <w:color w:val="000000"/>
        </w:rPr>
        <w:t xml:space="preserve"> Complete { </w:t>
      </w:r>
      <w:r>
        <w:rPr>
          <w:color w:val="0000FF"/>
        </w:rPr>
        <w:t>get</w:t>
      </w:r>
      <w:r>
        <w:rPr>
          <w:color w:val="000000"/>
        </w:rPr>
        <w:t xml:space="preserve">; </w:t>
      </w:r>
      <w:r>
        <w:rPr>
          <w:color w:val="0000FF"/>
        </w:rPr>
        <w:t>set</w:t>
      </w:r>
      <w:r>
        <w:rPr>
          <w:color w:val="000000"/>
        </w:rPr>
        <w:t>; }</w:t>
      </w:r>
    </w:p>
    <w:p w14:paraId="377E1C9F" w14:textId="77777777" w:rsidR="00EB0721" w:rsidRDefault="00EB0721" w:rsidP="00EB0721">
      <w:pPr>
        <w:pStyle w:val="Kdblokk"/>
        <w:rPr>
          <w:color w:val="000000"/>
        </w:rPr>
      </w:pPr>
      <w:r>
        <w:rPr>
          <w:color w:val="000000"/>
        </w:rPr>
        <w:t>}</w:t>
      </w:r>
    </w:p>
    <w:p w14:paraId="7C1CD613" w14:textId="342060C3" w:rsidR="00EB0721" w:rsidRDefault="00D256F9" w:rsidP="00EB0721">
      <w:proofErr w:type="spellStart"/>
      <w:r>
        <w:t>Észrevehetjük</w:t>
      </w:r>
      <w:proofErr w:type="spellEnd"/>
      <w:r w:rsidR="00EB0721">
        <w:t xml:space="preserve">, hogy ez az entitás az </w:t>
      </w:r>
      <w:r w:rsidR="00EB0721">
        <w:rPr>
          <w:rStyle w:val="Kdinline"/>
          <w:rFonts w:eastAsiaTheme="minorEastAsia"/>
        </w:rPr>
        <w:t>EntityData</w:t>
      </w:r>
      <w:r w:rsidR="00EB0721">
        <w:t xml:space="preserve"> osztályból származik, ami nem </w:t>
      </w:r>
      <w:proofErr w:type="spellStart"/>
      <w:r w:rsidR="00EB0721">
        <w:t>Entity</w:t>
      </w:r>
      <w:proofErr w:type="spellEnd"/>
      <w:r w:rsidR="00EB0721">
        <w:t xml:space="preserve"> Framework specifikus ősosztály, hanem a Mobile </w:t>
      </w:r>
      <w:proofErr w:type="spellStart"/>
      <w:r w:rsidR="00EB0721">
        <w:t>App</w:t>
      </w:r>
      <w:proofErr w:type="spellEnd"/>
      <w:r w:rsidR="00EB0721">
        <w:t xml:space="preserve"> SDK része. Ez az absztrakt ősosztály implementálja az </w:t>
      </w:r>
      <w:r w:rsidR="00EB0721" w:rsidRPr="00EB0721">
        <w:rPr>
          <w:rStyle w:val="Kdinline"/>
          <w:rFonts w:eastAsiaTheme="minorEastAsia"/>
          <w:lang w:val="hu-HU"/>
        </w:rPr>
        <w:t>ITableData</w:t>
      </w:r>
      <w:r w:rsidR="00EB0721">
        <w:t xml:space="preserve"> interfészt, ami definiálja az egységes adatkezeléshez szükséges tulajdonságokat, és a megfelelő </w:t>
      </w:r>
      <w:proofErr w:type="spellStart"/>
      <w:r w:rsidR="00EB0721">
        <w:t>metainformációkat</w:t>
      </w:r>
      <w:proofErr w:type="spellEnd"/>
      <w:r w:rsidR="00EB0721">
        <w:t xml:space="preserve"> (attribútumokat pl.: </w:t>
      </w:r>
      <w:r w:rsidR="00EB0721" w:rsidRPr="00EB0721">
        <w:rPr>
          <w:rStyle w:val="Kdinline"/>
          <w:rFonts w:eastAsiaTheme="minorEastAsia"/>
          <w:lang w:val="hu-HU"/>
        </w:rPr>
        <w:t>TableColumn</w:t>
      </w:r>
      <w:r w:rsidR="00EB0721">
        <w:t xml:space="preserve">), melyek meghatározzák az adatok megfelelő struktúrába történő </w:t>
      </w:r>
      <w:proofErr w:type="spellStart"/>
      <w:r w:rsidR="00EB0721">
        <w:t>perzisztálását</w:t>
      </w:r>
      <w:proofErr w:type="spellEnd"/>
      <w:r w:rsidR="00EB0721">
        <w:t>.</w:t>
      </w:r>
    </w:p>
    <w:p w14:paraId="794DA0B1" w14:textId="77777777" w:rsidR="00EB0721" w:rsidRDefault="00EB0721" w:rsidP="00EB0721">
      <w:r>
        <w:t xml:space="preserve">Az adatbázis kontextust a </w:t>
      </w:r>
      <w:r w:rsidRPr="00EB0721">
        <w:rPr>
          <w:rStyle w:val="Kdinline"/>
          <w:rFonts w:eastAsiaTheme="minorEastAsia"/>
          <w:lang w:val="hu-HU"/>
        </w:rPr>
        <w:t>Models</w:t>
      </w:r>
      <w:r>
        <w:t xml:space="preserve"> mappában található </w:t>
      </w:r>
      <w:r w:rsidRPr="00EB0721">
        <w:rPr>
          <w:rStyle w:val="Kdinline"/>
          <w:rFonts w:eastAsiaTheme="minorEastAsia"/>
          <w:lang w:val="hu-HU"/>
        </w:rPr>
        <w:t>&lt;appneve&gt;Context</w:t>
      </w:r>
      <w:r>
        <w:t xml:space="preserve"> osztályban találhatjuk. Ennek az </w:t>
      </w:r>
      <w:r w:rsidRPr="00EB0721">
        <w:rPr>
          <w:rStyle w:val="Kdinline"/>
          <w:rFonts w:eastAsiaTheme="minorEastAsia"/>
          <w:lang w:val="hu-HU"/>
        </w:rPr>
        <w:t>OnModelCreating</w:t>
      </w:r>
      <w:r>
        <w:t xml:space="preserve"> felüldefiniált metódusában van egy konvenció </w:t>
      </w:r>
      <w:proofErr w:type="spellStart"/>
      <w:r>
        <w:t>felvéve</w:t>
      </w:r>
      <w:proofErr w:type="spellEnd"/>
      <w:r>
        <w:t xml:space="preserve">, arra, hogy </w:t>
      </w:r>
      <w:r>
        <w:lastRenderedPageBreak/>
        <w:t xml:space="preserve">hogyan is kell a </w:t>
      </w:r>
      <w:r w:rsidRPr="00EB0721">
        <w:rPr>
          <w:rStyle w:val="Kdinline"/>
          <w:rFonts w:eastAsiaTheme="minorEastAsia"/>
          <w:lang w:val="hu-HU"/>
        </w:rPr>
        <w:t>TableColumn</w:t>
      </w:r>
      <w:r>
        <w:t xml:space="preserve"> attribútumot feldolgoznia a keretrendszernek, ami a mező típusát tartalmazza.</w:t>
      </w:r>
    </w:p>
    <w:p w14:paraId="43ABF206" w14:textId="77777777" w:rsidR="00EB0721" w:rsidRDefault="00EB0721" w:rsidP="00EB0721">
      <w:pPr>
        <w:pStyle w:val="Kdblokk"/>
      </w:pPr>
      <w:r>
        <w:rPr>
          <w:color w:val="0000FF"/>
        </w:rPr>
        <w:t>protected</w:t>
      </w:r>
      <w:r>
        <w:t xml:space="preserve"> </w:t>
      </w:r>
      <w:r>
        <w:rPr>
          <w:color w:val="0000FF"/>
        </w:rPr>
        <w:t>override</w:t>
      </w:r>
      <w:r>
        <w:t xml:space="preserve"> </w:t>
      </w:r>
      <w:r>
        <w:rPr>
          <w:color w:val="0000FF"/>
        </w:rPr>
        <w:t>void</w:t>
      </w:r>
      <w:r>
        <w:t xml:space="preserve"> OnModelCreating(</w:t>
      </w:r>
      <w:r>
        <w:rPr>
          <w:color w:val="2B91AF"/>
        </w:rPr>
        <w:t>DbModelBuilder</w:t>
      </w:r>
      <w:r>
        <w:t xml:space="preserve"> modelBuilder)</w:t>
      </w:r>
    </w:p>
    <w:p w14:paraId="3670AAD8" w14:textId="77777777" w:rsidR="00EB0721" w:rsidRDefault="00EB0721" w:rsidP="00EB0721">
      <w:pPr>
        <w:pStyle w:val="Kdblokk"/>
      </w:pPr>
      <w:r>
        <w:t>{</w:t>
      </w:r>
    </w:p>
    <w:p w14:paraId="1B56F211" w14:textId="77777777" w:rsidR="00EB0721" w:rsidRDefault="00EB0721" w:rsidP="00EB0721">
      <w:pPr>
        <w:pStyle w:val="Kdblokk"/>
      </w:pPr>
      <w:r>
        <w:t xml:space="preserve">    modelBuilder.Conventions.Add(</w:t>
      </w:r>
    </w:p>
    <w:p w14:paraId="71914898" w14:textId="77777777" w:rsidR="00EB0721" w:rsidRDefault="00EB0721" w:rsidP="00EB0721">
      <w:pPr>
        <w:pStyle w:val="Kdblokk"/>
      </w:pPr>
      <w:r>
        <w:t xml:space="preserve">        </w:t>
      </w:r>
      <w:r>
        <w:rPr>
          <w:color w:val="0000FF"/>
        </w:rPr>
        <w:t>new</w:t>
      </w:r>
      <w:r>
        <w:t xml:space="preserve"> </w:t>
      </w:r>
      <w:r>
        <w:rPr>
          <w:color w:val="2B91AF"/>
        </w:rPr>
        <w:t>AttributeToColumnAnnotationConvention</w:t>
      </w:r>
      <w:r>
        <w:t>&lt;</w:t>
      </w:r>
      <w:r>
        <w:rPr>
          <w:color w:val="2B91AF"/>
        </w:rPr>
        <w:t>TableColumnAttribute</w:t>
      </w:r>
      <w:r>
        <w:t xml:space="preserve">, </w:t>
      </w:r>
      <w:r>
        <w:rPr>
          <w:color w:val="0000FF"/>
        </w:rPr>
        <w:t>string</w:t>
      </w:r>
      <w:r>
        <w:t>&gt;(</w:t>
      </w:r>
    </w:p>
    <w:p w14:paraId="6D9AE7ED" w14:textId="77777777" w:rsidR="00EB0721" w:rsidRDefault="00EB0721" w:rsidP="00EB0721">
      <w:pPr>
        <w:pStyle w:val="Kdblokk"/>
      </w:pPr>
      <w:r>
        <w:t xml:space="preserve">            </w:t>
      </w:r>
      <w:r>
        <w:rPr>
          <w:color w:val="A31515"/>
        </w:rPr>
        <w:t>"ServiceTableColumn"</w:t>
      </w:r>
      <w:r>
        <w:t>, (property, attributes) =&gt; attributes.Single().ColumnType.ToString()));</w:t>
      </w:r>
    </w:p>
    <w:p w14:paraId="6AC060E9" w14:textId="77777777" w:rsidR="00EB0721" w:rsidRDefault="00EB0721" w:rsidP="00EB0721">
      <w:pPr>
        <w:pStyle w:val="Kdblokk"/>
      </w:pPr>
      <w:r>
        <w:t>}</w:t>
      </w:r>
    </w:p>
    <w:p w14:paraId="7152C78C" w14:textId="77777777" w:rsidR="00EB0721" w:rsidRDefault="00EB0721" w:rsidP="00EB0721">
      <w:pPr>
        <w:pStyle w:val="Cmsor2"/>
      </w:pPr>
      <w:proofErr w:type="spellStart"/>
      <w:r>
        <w:t>Inicializáció</w:t>
      </w:r>
      <w:proofErr w:type="spellEnd"/>
    </w:p>
    <w:p w14:paraId="0FBE3E33" w14:textId="570C33A1" w:rsidR="00EB0721" w:rsidRDefault="00EB0721" w:rsidP="00EB0721">
      <w:r>
        <w:t xml:space="preserve">A webalkalmazás Mobil </w:t>
      </w:r>
      <w:proofErr w:type="spellStart"/>
      <w:r>
        <w:t>App</w:t>
      </w:r>
      <w:proofErr w:type="spellEnd"/>
      <w:r>
        <w:t>-ként való inicializálása a</w:t>
      </w:r>
      <w:r w:rsidR="00694DE7">
        <w:t>z</w:t>
      </w:r>
      <w:r>
        <w:t xml:space="preserve"> </w:t>
      </w:r>
      <w:r w:rsidRPr="00694DE7">
        <w:rPr>
          <w:rStyle w:val="Kdinline"/>
          <w:rFonts w:eastAsiaTheme="minorEastAsia"/>
          <w:lang w:val="hu-HU"/>
        </w:rPr>
        <w:t>App_Start / Startup.MobileApp.cs</w:t>
      </w:r>
      <w:r>
        <w:t xml:space="preserve"> osztályban található. Itt az ASP.NET </w:t>
      </w:r>
      <w:proofErr w:type="spellStart"/>
      <w:r>
        <w:t>pipeline</w:t>
      </w:r>
      <w:proofErr w:type="spellEnd"/>
      <w:r>
        <w:t xml:space="preserve"> konfigurálása mellett olyan hívásokat is láthatunk, amelyeket a Mobile </w:t>
      </w:r>
      <w:proofErr w:type="spellStart"/>
      <w:r>
        <w:t>App</w:t>
      </w:r>
      <w:proofErr w:type="spellEnd"/>
      <w:r>
        <w:t xml:space="preserve"> SDK-n keresztül hívunk meg.</w:t>
      </w:r>
    </w:p>
    <w:p w14:paraId="1064D337" w14:textId="77777777" w:rsidR="00EB0721" w:rsidRDefault="00EB0721" w:rsidP="00EB0721">
      <w:r>
        <w:t xml:space="preserve">Alapértelmezett konfigurációk használata, melyek a </w:t>
      </w:r>
      <w:r w:rsidRPr="00EB0721">
        <w:rPr>
          <w:rStyle w:val="Kdinline"/>
          <w:rFonts w:eastAsiaTheme="minorEastAsia"/>
          <w:lang w:val="hu-HU"/>
        </w:rPr>
        <w:t>Web.config</w:t>
      </w:r>
      <w:r>
        <w:t xml:space="preserve"> állományból kerülnek kiolvasásra.</w:t>
      </w:r>
    </w:p>
    <w:p w14:paraId="0707B0A9" w14:textId="77777777" w:rsidR="00EB0721" w:rsidRDefault="00EB0721" w:rsidP="00EB0721">
      <w:pPr>
        <w:pStyle w:val="Kdblokk"/>
        <w:rPr>
          <w:color w:val="000000"/>
        </w:rPr>
      </w:pPr>
      <w:r>
        <w:rPr>
          <w:color w:val="0000FF"/>
        </w:rPr>
        <w:t>new</w:t>
      </w:r>
      <w:r>
        <w:rPr>
          <w:color w:val="000000"/>
        </w:rPr>
        <w:t xml:space="preserve"> </w:t>
      </w:r>
      <w:r>
        <w:rPr>
          <w:color w:val="2B91AF"/>
        </w:rPr>
        <w:t>MobileAppConfiguration</w:t>
      </w:r>
      <w:r>
        <w:rPr>
          <w:color w:val="000000"/>
        </w:rPr>
        <w:t>()</w:t>
      </w:r>
    </w:p>
    <w:p w14:paraId="4D110867" w14:textId="77777777" w:rsidR="00EB0721" w:rsidRDefault="00EB0721" w:rsidP="00EB0721">
      <w:pPr>
        <w:pStyle w:val="Kdblokk"/>
        <w:rPr>
          <w:color w:val="000000"/>
        </w:rPr>
      </w:pPr>
      <w:r>
        <w:rPr>
          <w:color w:val="000000"/>
        </w:rPr>
        <w:t xml:space="preserve">    .UseDefaultConfiguration()</w:t>
      </w:r>
    </w:p>
    <w:p w14:paraId="217C3C6C" w14:textId="77777777" w:rsidR="00EB0721" w:rsidRDefault="00EB0721" w:rsidP="00EB0721">
      <w:pPr>
        <w:pStyle w:val="Kdblokk"/>
      </w:pPr>
      <w:r>
        <w:rPr>
          <w:color w:val="000000"/>
        </w:rPr>
        <w:t xml:space="preserve">    .ApplyTo(config);</w:t>
      </w:r>
    </w:p>
    <w:p w14:paraId="3626CF61" w14:textId="77777777" w:rsidR="00EB0721" w:rsidRDefault="00EB0721" w:rsidP="00EB0721">
      <w:r>
        <w:t>Beállítások elkérése (</w:t>
      </w:r>
      <w:r>
        <w:rPr>
          <w:rStyle w:val="Kdinline"/>
          <w:rFonts w:eastAsiaTheme="minorEastAsia"/>
        </w:rPr>
        <w:t>Web.config</w:t>
      </w:r>
      <w:r>
        <w:t xml:space="preserve">) és az </w:t>
      </w:r>
      <w:proofErr w:type="spellStart"/>
      <w:r>
        <w:t>Azure</w:t>
      </w:r>
      <w:proofErr w:type="spellEnd"/>
      <w:r>
        <w:t xml:space="preserve"> </w:t>
      </w:r>
      <w:proofErr w:type="spellStart"/>
      <w:r>
        <w:t>App</w:t>
      </w:r>
      <w:proofErr w:type="spellEnd"/>
      <w:r>
        <w:t xml:space="preserve"> Service környezet </w:t>
      </w:r>
      <w:proofErr w:type="spellStart"/>
      <w:r>
        <w:t>inicializációja</w:t>
      </w:r>
      <w:proofErr w:type="spellEnd"/>
      <w:r>
        <w:t>.</w:t>
      </w:r>
    </w:p>
    <w:p w14:paraId="09EE9568" w14:textId="77777777" w:rsidR="00EB0721" w:rsidRDefault="00EB0721" w:rsidP="00EB0721">
      <w:pPr>
        <w:pStyle w:val="Kdblokk"/>
      </w:pPr>
      <w:r>
        <w:rPr>
          <w:color w:val="2B91AF"/>
        </w:rPr>
        <w:t>MobileAppSettingsDictionary</w:t>
      </w:r>
      <w:r>
        <w:t xml:space="preserve"> settings = config.GetMobileAppSettingsProvider().GetMobileAppSettings();</w:t>
      </w:r>
    </w:p>
    <w:p w14:paraId="20E6701B" w14:textId="77777777" w:rsidR="00EB0721" w:rsidRDefault="00EB0721" w:rsidP="00EB0721">
      <w:pPr>
        <w:pStyle w:val="Kdblokk"/>
      </w:pPr>
    </w:p>
    <w:p w14:paraId="43676D90" w14:textId="77777777" w:rsidR="00EB0721" w:rsidRDefault="00EB0721" w:rsidP="00EB0721">
      <w:pPr>
        <w:pStyle w:val="Kdblokk"/>
      </w:pPr>
      <w:r>
        <w:rPr>
          <w:color w:val="0000FF"/>
        </w:rPr>
        <w:t>if</w:t>
      </w:r>
      <w:r>
        <w:t xml:space="preserve"> (</w:t>
      </w:r>
      <w:r>
        <w:rPr>
          <w:color w:val="0000FF"/>
        </w:rPr>
        <w:t>string</w:t>
      </w:r>
      <w:r>
        <w:t>.IsNullOrEmpty(settings.HostName))</w:t>
      </w:r>
    </w:p>
    <w:p w14:paraId="71E2F82A" w14:textId="77777777" w:rsidR="00EB0721" w:rsidRDefault="00EB0721" w:rsidP="00EB0721">
      <w:pPr>
        <w:pStyle w:val="Kdblokk"/>
      </w:pPr>
      <w:r>
        <w:t>{</w:t>
      </w:r>
    </w:p>
    <w:p w14:paraId="2B574EB5" w14:textId="77777777" w:rsidR="00EB0721" w:rsidRDefault="00EB0721" w:rsidP="00EB0721">
      <w:pPr>
        <w:pStyle w:val="Kdblokk"/>
        <w:rPr>
          <w:color w:val="008000"/>
        </w:rPr>
      </w:pPr>
      <w:r>
        <w:t xml:space="preserve">    </w:t>
      </w:r>
      <w:r>
        <w:rPr>
          <w:color w:val="008000"/>
        </w:rPr>
        <w:t>// This middleware is intended to be used locally for debugging. By default, HostName will</w:t>
      </w:r>
    </w:p>
    <w:p w14:paraId="4F733B83" w14:textId="77777777" w:rsidR="00EB0721" w:rsidRDefault="00EB0721" w:rsidP="00EB0721">
      <w:pPr>
        <w:pStyle w:val="Kdblokk"/>
        <w:rPr>
          <w:color w:val="008000"/>
        </w:rPr>
      </w:pPr>
      <w:r>
        <w:t xml:space="preserve">    </w:t>
      </w:r>
      <w:r>
        <w:rPr>
          <w:color w:val="008000"/>
        </w:rPr>
        <w:t>// only have a value when running in an App Service application.</w:t>
      </w:r>
    </w:p>
    <w:p w14:paraId="12BEEE8E" w14:textId="77777777" w:rsidR="00EB0721" w:rsidRDefault="00EB0721" w:rsidP="00EB0721">
      <w:pPr>
        <w:pStyle w:val="Kdblokk"/>
        <w:rPr>
          <w:color w:val="2B91AF"/>
        </w:rPr>
      </w:pPr>
      <w:r>
        <w:t xml:space="preserve">    app.UseAppServiceAuthentication(</w:t>
      </w:r>
      <w:r>
        <w:rPr>
          <w:color w:val="0000FF"/>
        </w:rPr>
        <w:t>new</w:t>
      </w:r>
      <w:r>
        <w:t xml:space="preserve"> </w:t>
      </w:r>
      <w:r>
        <w:rPr>
          <w:color w:val="2B91AF"/>
        </w:rPr>
        <w:t>AppServiceAuthenticationOptions</w:t>
      </w:r>
    </w:p>
    <w:p w14:paraId="41D26885" w14:textId="77777777" w:rsidR="00EB0721" w:rsidRDefault="00EB0721" w:rsidP="00EB0721">
      <w:pPr>
        <w:pStyle w:val="Kdblokk"/>
      </w:pPr>
      <w:r>
        <w:t xml:space="preserve">    {</w:t>
      </w:r>
    </w:p>
    <w:p w14:paraId="4000933A" w14:textId="77777777" w:rsidR="00EB0721" w:rsidRDefault="00EB0721" w:rsidP="00EB0721">
      <w:pPr>
        <w:pStyle w:val="Kdblokk"/>
      </w:pPr>
      <w:r>
        <w:t xml:space="preserve">        SigningKey = </w:t>
      </w:r>
      <w:r>
        <w:rPr>
          <w:color w:val="2B91AF"/>
        </w:rPr>
        <w:t>ConfigurationManager</w:t>
      </w:r>
      <w:r>
        <w:t>.AppSettings[</w:t>
      </w:r>
      <w:r>
        <w:rPr>
          <w:color w:val="A31515"/>
        </w:rPr>
        <w:t>"SigningKey"</w:t>
      </w:r>
      <w:r>
        <w:t>],</w:t>
      </w:r>
    </w:p>
    <w:p w14:paraId="711CFAE6" w14:textId="77777777" w:rsidR="00EB0721" w:rsidRDefault="00EB0721" w:rsidP="00EB0721">
      <w:pPr>
        <w:pStyle w:val="Kdblokk"/>
      </w:pPr>
      <w:r>
        <w:t xml:space="preserve">        ValidAudiences = </w:t>
      </w:r>
      <w:r>
        <w:rPr>
          <w:color w:val="0000FF"/>
        </w:rPr>
        <w:t>new</w:t>
      </w:r>
      <w:r>
        <w:t xml:space="preserve">[] { </w:t>
      </w:r>
      <w:r>
        <w:rPr>
          <w:color w:val="2B91AF"/>
        </w:rPr>
        <w:t>ConfigurationManager</w:t>
      </w:r>
      <w:r>
        <w:t>.AppSettings[</w:t>
      </w:r>
      <w:r>
        <w:rPr>
          <w:color w:val="A31515"/>
        </w:rPr>
        <w:t>"ValidAudience"</w:t>
      </w:r>
      <w:r>
        <w:t>] },</w:t>
      </w:r>
    </w:p>
    <w:p w14:paraId="7FD239CB" w14:textId="77777777" w:rsidR="00EB0721" w:rsidRDefault="00EB0721" w:rsidP="00EB0721">
      <w:pPr>
        <w:pStyle w:val="Kdblokk"/>
      </w:pPr>
      <w:r>
        <w:t xml:space="preserve">        ValidIssuers = </w:t>
      </w:r>
      <w:r>
        <w:rPr>
          <w:color w:val="0000FF"/>
        </w:rPr>
        <w:t>new</w:t>
      </w:r>
      <w:r>
        <w:t xml:space="preserve">[] { </w:t>
      </w:r>
      <w:r>
        <w:rPr>
          <w:color w:val="2B91AF"/>
        </w:rPr>
        <w:t>ConfigurationManager</w:t>
      </w:r>
      <w:r>
        <w:t>.AppSettings[</w:t>
      </w:r>
      <w:r>
        <w:rPr>
          <w:color w:val="A31515"/>
        </w:rPr>
        <w:t>"ValidIssuer"</w:t>
      </w:r>
      <w:r>
        <w:t>] },</w:t>
      </w:r>
    </w:p>
    <w:p w14:paraId="3F0024D8" w14:textId="77777777" w:rsidR="00EB0721" w:rsidRDefault="00EB0721" w:rsidP="00EB0721">
      <w:pPr>
        <w:pStyle w:val="Kdblokk"/>
      </w:pPr>
      <w:r>
        <w:t xml:space="preserve">        TokenHandler = config.GetAppServiceTokenHandler()</w:t>
      </w:r>
    </w:p>
    <w:p w14:paraId="0392554E" w14:textId="77777777" w:rsidR="00EB0721" w:rsidRDefault="00EB0721" w:rsidP="00EB0721">
      <w:pPr>
        <w:pStyle w:val="Kdblokk"/>
      </w:pPr>
      <w:r>
        <w:t xml:space="preserve">    });</w:t>
      </w:r>
    </w:p>
    <w:p w14:paraId="1FDF34DB" w14:textId="77777777" w:rsidR="00EB0721" w:rsidRDefault="00EB0721" w:rsidP="00EB0721">
      <w:pPr>
        <w:pStyle w:val="Kdblokk"/>
      </w:pPr>
      <w:r>
        <w:t>}</w:t>
      </w:r>
    </w:p>
    <w:p w14:paraId="50FB6CC8" w14:textId="77777777" w:rsidR="00EB0721" w:rsidRDefault="00EB0721" w:rsidP="00EB0721">
      <w:pPr>
        <w:pStyle w:val="Cmsor2"/>
      </w:pPr>
      <w:proofErr w:type="spellStart"/>
      <w:r>
        <w:t>Controller</w:t>
      </w:r>
      <w:proofErr w:type="spellEnd"/>
      <w:r>
        <w:t xml:space="preserve"> réteg</w:t>
      </w:r>
    </w:p>
    <w:p w14:paraId="58890979" w14:textId="5F37E409" w:rsidR="00EB0721" w:rsidRDefault="00EB0721" w:rsidP="00EB0721">
      <w:r>
        <w:t xml:space="preserve">Ha a megszokott </w:t>
      </w:r>
      <w:r w:rsidRPr="00D256F9">
        <w:rPr>
          <w:rStyle w:val="Kdinline"/>
          <w:rFonts w:eastAsiaTheme="minorEastAsia"/>
          <w:lang w:val="hu-HU"/>
        </w:rPr>
        <w:t>ApiController</w:t>
      </w:r>
      <w:r>
        <w:t xml:space="preserve"> leszármazottakat szeretnénk használni a Mobil </w:t>
      </w:r>
      <w:proofErr w:type="spellStart"/>
      <w:r>
        <w:t>App</w:t>
      </w:r>
      <w:proofErr w:type="spellEnd"/>
      <w:r>
        <w:t xml:space="preserve"> szolgáltatásunkban, akkor azokat el kell látni a </w:t>
      </w:r>
      <w:r w:rsidRPr="00D256F9">
        <w:rPr>
          <w:rStyle w:val="Kdinline"/>
          <w:rFonts w:eastAsiaTheme="minorEastAsia"/>
          <w:lang w:val="hu-HU"/>
        </w:rPr>
        <w:t>MobileAppController</w:t>
      </w:r>
      <w:r>
        <w:t xml:space="preserve"> attribútummal, ami egy filter formájá</w:t>
      </w:r>
      <w:r w:rsidR="00694DE7">
        <w:t>ban biztosítja</w:t>
      </w:r>
      <w:r>
        <w:t xml:space="preserve"> a webes kérések megfelelő integrációját a kliensekkel. Erre láthatunk példát a </w:t>
      </w:r>
      <w:r w:rsidRPr="00EB0721">
        <w:rPr>
          <w:rStyle w:val="Kdinline"/>
          <w:rFonts w:eastAsiaTheme="minorEastAsia"/>
          <w:lang w:val="hu-HU"/>
        </w:rPr>
        <w:t>Controllers / ValuesController.cs</w:t>
      </w:r>
      <w:r>
        <w:t xml:space="preserve"> osztályban is, ami egy nagyon egyszerű „Helló Világ” funkcionalitást valósít meg.</w:t>
      </w:r>
    </w:p>
    <w:p w14:paraId="1C3D587A" w14:textId="77777777" w:rsidR="00EB0721" w:rsidRDefault="00EB0721" w:rsidP="00EB0721">
      <w:pPr>
        <w:pStyle w:val="Kdblokk"/>
        <w:rPr>
          <w:color w:val="000000"/>
        </w:rPr>
      </w:pPr>
      <w:r>
        <w:rPr>
          <w:color w:val="000000"/>
        </w:rPr>
        <w:lastRenderedPageBreak/>
        <w:t>[</w:t>
      </w:r>
      <w:r>
        <w:rPr>
          <w:color w:val="2B91AF"/>
        </w:rPr>
        <w:t>MobileAppController</w:t>
      </w:r>
      <w:r>
        <w:rPr>
          <w:color w:val="000000"/>
        </w:rPr>
        <w:t>]</w:t>
      </w:r>
    </w:p>
    <w:p w14:paraId="7877FAE9" w14:textId="77777777" w:rsidR="00EB0721" w:rsidRDefault="00EB0721" w:rsidP="00EB0721">
      <w:pPr>
        <w:pStyle w:val="Kdblokk"/>
      </w:pPr>
      <w:r>
        <w:rPr>
          <w:color w:val="0000FF"/>
        </w:rPr>
        <w:t>public</w:t>
      </w:r>
      <w:r>
        <w:rPr>
          <w:color w:val="000000"/>
        </w:rPr>
        <w:t xml:space="preserve"> </w:t>
      </w:r>
      <w:r>
        <w:rPr>
          <w:color w:val="0000FF"/>
        </w:rPr>
        <w:t>class</w:t>
      </w:r>
      <w:r>
        <w:rPr>
          <w:color w:val="000000"/>
        </w:rPr>
        <w:t xml:space="preserve"> </w:t>
      </w:r>
      <w:r>
        <w:rPr>
          <w:color w:val="2B91AF"/>
        </w:rPr>
        <w:t>ValuesController</w:t>
      </w:r>
      <w:r>
        <w:rPr>
          <w:color w:val="000000"/>
        </w:rPr>
        <w:t xml:space="preserve"> : </w:t>
      </w:r>
      <w:r>
        <w:rPr>
          <w:color w:val="2B91AF"/>
        </w:rPr>
        <w:t>ApiController</w:t>
      </w:r>
    </w:p>
    <w:p w14:paraId="2DE1BE7F" w14:textId="77777777" w:rsidR="00EB0721" w:rsidRDefault="00EB0721" w:rsidP="00EB0721">
      <w:pPr>
        <w:pStyle w:val="Kdblokk"/>
        <w:rPr>
          <w:color w:val="000000"/>
        </w:rPr>
      </w:pPr>
      <w:r>
        <w:rPr>
          <w:color w:val="000000"/>
        </w:rPr>
        <w:t>{</w:t>
      </w:r>
    </w:p>
    <w:p w14:paraId="4855DFBC" w14:textId="77777777" w:rsidR="00EB0721" w:rsidRDefault="00EB0721" w:rsidP="00EB0721">
      <w:pPr>
        <w:pStyle w:val="Kdblokk"/>
        <w:rPr>
          <w:color w:val="008000"/>
        </w:rPr>
      </w:pPr>
      <w:r>
        <w:rPr>
          <w:color w:val="000000"/>
        </w:rPr>
        <w:t xml:space="preserve">    </w:t>
      </w:r>
      <w:r>
        <w:rPr>
          <w:color w:val="008000"/>
        </w:rPr>
        <w:t>// GET api/values</w:t>
      </w:r>
    </w:p>
    <w:p w14:paraId="217501B8" w14:textId="77777777" w:rsidR="00EB0721" w:rsidRDefault="00EB0721" w:rsidP="00EB0721">
      <w:pPr>
        <w:pStyle w:val="Kdblokk"/>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Get()</w:t>
      </w:r>
    </w:p>
    <w:p w14:paraId="20CFC231" w14:textId="77777777" w:rsidR="00EB0721" w:rsidRDefault="00EB0721" w:rsidP="00EB0721">
      <w:pPr>
        <w:pStyle w:val="Kdblokk"/>
        <w:rPr>
          <w:color w:val="000000"/>
        </w:rPr>
      </w:pPr>
      <w:r>
        <w:rPr>
          <w:color w:val="000000"/>
        </w:rPr>
        <w:t xml:space="preserve">    {</w:t>
      </w:r>
    </w:p>
    <w:p w14:paraId="5D599D2D" w14:textId="77777777" w:rsidR="00EB0721" w:rsidRDefault="00EB0721" w:rsidP="00EB0721">
      <w:pPr>
        <w:pStyle w:val="Kdblokk"/>
        <w:rPr>
          <w:color w:val="008000"/>
        </w:rPr>
      </w:pPr>
      <w:r>
        <w:rPr>
          <w:color w:val="008000"/>
        </w:rPr>
        <w:t xml:space="preserve">        // ...</w:t>
      </w:r>
    </w:p>
    <w:p w14:paraId="51EFBD36" w14:textId="77777777" w:rsidR="00EB0721" w:rsidRDefault="00EB0721" w:rsidP="00EB0721">
      <w:pPr>
        <w:pStyle w:val="Kdblokk"/>
        <w:rPr>
          <w:color w:val="000000"/>
        </w:rPr>
      </w:pPr>
      <w:r>
        <w:rPr>
          <w:color w:val="000000"/>
        </w:rPr>
        <w:t xml:space="preserve">    }</w:t>
      </w:r>
    </w:p>
    <w:p w14:paraId="753A8FBD" w14:textId="77777777" w:rsidR="00EB0721" w:rsidRDefault="00EB0721" w:rsidP="00EB0721">
      <w:pPr>
        <w:pStyle w:val="Kdblokk"/>
        <w:rPr>
          <w:color w:val="000000"/>
        </w:rPr>
      </w:pPr>
    </w:p>
    <w:p w14:paraId="62A93EAB" w14:textId="77777777" w:rsidR="00EB0721" w:rsidRDefault="00EB0721" w:rsidP="00EB0721">
      <w:pPr>
        <w:pStyle w:val="Kdblokk"/>
        <w:rPr>
          <w:color w:val="008000"/>
        </w:rPr>
      </w:pPr>
      <w:r>
        <w:rPr>
          <w:color w:val="000000"/>
        </w:rPr>
        <w:t xml:space="preserve">    </w:t>
      </w:r>
      <w:r>
        <w:rPr>
          <w:color w:val="008000"/>
        </w:rPr>
        <w:t>// POST api/values</w:t>
      </w:r>
    </w:p>
    <w:p w14:paraId="11D60D73" w14:textId="77777777" w:rsidR="00EB0721" w:rsidRDefault="00EB0721" w:rsidP="00EB0721">
      <w:pPr>
        <w:pStyle w:val="Kdblokk"/>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Post()</w:t>
      </w:r>
    </w:p>
    <w:p w14:paraId="5BCEBAC2" w14:textId="77777777" w:rsidR="00EB0721" w:rsidRDefault="00EB0721" w:rsidP="00EB0721">
      <w:pPr>
        <w:pStyle w:val="Kdblokk"/>
        <w:rPr>
          <w:color w:val="000000"/>
        </w:rPr>
      </w:pPr>
      <w:r>
        <w:rPr>
          <w:color w:val="000000"/>
        </w:rPr>
        <w:t xml:space="preserve">    {</w:t>
      </w:r>
    </w:p>
    <w:p w14:paraId="24DF9758" w14:textId="77777777" w:rsidR="00EB0721" w:rsidRDefault="00EB0721" w:rsidP="00EB0721">
      <w:pPr>
        <w:pStyle w:val="Kdblokk"/>
        <w:rPr>
          <w:color w:val="000000"/>
        </w:rPr>
      </w:pPr>
      <w:r>
        <w:rPr>
          <w:color w:val="000000"/>
        </w:rPr>
        <w:t xml:space="preserve">        </w:t>
      </w:r>
      <w:r>
        <w:rPr>
          <w:color w:val="0000FF"/>
        </w:rPr>
        <w:t>return</w:t>
      </w:r>
      <w:r>
        <w:rPr>
          <w:color w:val="000000"/>
        </w:rPr>
        <w:t xml:space="preserve"> </w:t>
      </w:r>
      <w:r>
        <w:rPr>
          <w:color w:val="A31515"/>
        </w:rPr>
        <w:t>"Hello World!"</w:t>
      </w:r>
      <w:r>
        <w:rPr>
          <w:color w:val="000000"/>
        </w:rPr>
        <w:t>;</w:t>
      </w:r>
    </w:p>
    <w:p w14:paraId="30BDCFE7" w14:textId="77777777" w:rsidR="00EB0721" w:rsidRDefault="00EB0721" w:rsidP="00EB0721">
      <w:pPr>
        <w:pStyle w:val="Kdblokk"/>
        <w:rPr>
          <w:color w:val="000000"/>
        </w:rPr>
      </w:pPr>
      <w:r>
        <w:rPr>
          <w:color w:val="000000"/>
        </w:rPr>
        <w:t xml:space="preserve">    }</w:t>
      </w:r>
    </w:p>
    <w:p w14:paraId="7CDDAEF3" w14:textId="77777777" w:rsidR="00EB0721" w:rsidRDefault="00EB0721" w:rsidP="00EB0721">
      <w:pPr>
        <w:pStyle w:val="Kdblokk"/>
        <w:rPr>
          <w:color w:val="000000"/>
        </w:rPr>
      </w:pPr>
      <w:r>
        <w:rPr>
          <w:color w:val="000000"/>
        </w:rPr>
        <w:t>}</w:t>
      </w:r>
    </w:p>
    <w:p w14:paraId="5F8D9EE8" w14:textId="1BADF0BD" w:rsidR="00EB0721" w:rsidRDefault="00EB0721" w:rsidP="00EB0721">
      <w:r>
        <w:t xml:space="preserve">A </w:t>
      </w:r>
      <w:r>
        <w:rPr>
          <w:rStyle w:val="Kdinline"/>
          <w:rFonts w:eastAsiaTheme="minorEastAsia"/>
        </w:rPr>
        <w:t>Controllers</w:t>
      </w:r>
      <w:r>
        <w:t xml:space="preserve"> mappában található másik osztály</w:t>
      </w:r>
      <w:r w:rsidR="00694DE7">
        <w:t>,</w:t>
      </w:r>
      <w:r>
        <w:t xml:space="preserve"> a </w:t>
      </w:r>
      <w:r>
        <w:rPr>
          <w:rStyle w:val="Kdinline"/>
          <w:rFonts w:eastAsiaTheme="minorEastAsia"/>
        </w:rPr>
        <w:t>TodoItemController</w:t>
      </w:r>
      <w:r w:rsidR="00694DE7">
        <w:t>, m</w:t>
      </w:r>
      <w:r>
        <w:t xml:space="preserve">ár bonyolultabb logikát valósít meg: kezeli a </w:t>
      </w:r>
      <w:r>
        <w:rPr>
          <w:rStyle w:val="Kdinline"/>
          <w:rFonts w:eastAsiaTheme="minorEastAsia"/>
        </w:rPr>
        <w:t>TodoItem</w:t>
      </w:r>
      <w:r>
        <w:t xml:space="preserve"> entitásokkal kapcsolatos CRUD műveleteket. Az SDK itt is segítséget nyújt nekünk úgy, hogy az adatelérés műveleteit egy absztrakciós rétegen keresztül végezhetjük, így nem kell foglalkozzunk azzal, milyen tárolóban is találhatóak a rekordok. A </w:t>
      </w:r>
      <w:r w:rsidRPr="00EB0721">
        <w:rPr>
          <w:rStyle w:val="Kdinline"/>
          <w:rFonts w:eastAsiaTheme="minorEastAsia"/>
          <w:lang w:val="hu-HU"/>
        </w:rPr>
        <w:t>TodoItemController</w:t>
      </w:r>
      <w:r>
        <w:t xml:space="preserve"> ősosztálya a </w:t>
      </w:r>
      <w:r w:rsidRPr="00EB0721">
        <w:rPr>
          <w:rStyle w:val="Kdinline"/>
          <w:rFonts w:eastAsiaTheme="minorEastAsia"/>
          <w:lang w:val="hu-HU"/>
        </w:rPr>
        <w:t>TableController</w:t>
      </w:r>
      <w:r>
        <w:t xml:space="preserve"> generikus osztály, ami egy </w:t>
      </w:r>
      <w:r w:rsidRPr="00EB0721">
        <w:rPr>
          <w:rStyle w:val="Kdinline"/>
          <w:rFonts w:eastAsiaTheme="minorEastAsia"/>
          <w:lang w:val="hu-HU"/>
        </w:rPr>
        <w:t>ITableData</w:t>
      </w:r>
      <w:r w:rsidR="00694DE7">
        <w:t xml:space="preserve"> típusú entitás</w:t>
      </w:r>
      <w:r>
        <w:t xml:space="preserve"> (jelen esetben </w:t>
      </w:r>
      <w:r w:rsidRPr="00EB0721">
        <w:rPr>
          <w:rStyle w:val="Kdinline"/>
          <w:rFonts w:eastAsiaTheme="minorEastAsia"/>
          <w:lang w:val="hu-HU"/>
        </w:rPr>
        <w:t>TodoItem</w:t>
      </w:r>
      <w:r>
        <w:t>) kezelését rejti el nekünk.</w:t>
      </w:r>
    </w:p>
    <w:p w14:paraId="57160338" w14:textId="64ED97CC" w:rsidR="00EB0721" w:rsidRDefault="00EB0721" w:rsidP="00EB0721">
      <w:r>
        <w:t xml:space="preserve">Mindössze annyi a dolgunk, hogy az </w:t>
      </w:r>
      <w:r w:rsidRPr="00EB0721">
        <w:rPr>
          <w:rStyle w:val="Kdinline"/>
          <w:rFonts w:eastAsiaTheme="minorEastAsia"/>
          <w:lang w:val="hu-HU"/>
        </w:rPr>
        <w:t>Initialize</w:t>
      </w:r>
      <w:r>
        <w:t xml:space="preserve"> metód</w:t>
      </w:r>
      <w:r w:rsidR="00694DE7">
        <w:t>us</w:t>
      </w:r>
      <w:r>
        <w:t xml:space="preserve"> felüldefiniálása során, készíteni kell egy </w:t>
      </w:r>
      <w:r w:rsidRPr="00EB0721">
        <w:rPr>
          <w:rStyle w:val="Kdinline"/>
          <w:rFonts w:eastAsiaTheme="minorEastAsia"/>
          <w:lang w:val="hu-HU"/>
        </w:rPr>
        <w:t>IDomainManager</w:t>
      </w:r>
      <w:r>
        <w:t xml:space="preserve"> példány</w:t>
      </w:r>
      <w:r w:rsidR="00694DE7">
        <w:t>t</w:t>
      </w:r>
      <w:r>
        <w:t xml:space="preserve">, amin keresztül a </w:t>
      </w:r>
      <w:r w:rsidRPr="00EB0721">
        <w:rPr>
          <w:rStyle w:val="Kdinline"/>
          <w:rFonts w:eastAsiaTheme="minorEastAsia"/>
          <w:lang w:val="hu-HU"/>
        </w:rPr>
        <w:t>TableController</w:t>
      </w:r>
      <w:r>
        <w:t xml:space="preserve"> tudja a </w:t>
      </w:r>
      <w:proofErr w:type="spellStart"/>
      <w:r>
        <w:t>perzisztencia</w:t>
      </w:r>
      <w:proofErr w:type="spellEnd"/>
      <w:r>
        <w:t xml:space="preserve"> réteget kezelni. Jelen esetben ez egy, a</w:t>
      </w:r>
      <w:r w:rsidR="00694DE7">
        <w:t>z alkalmazásunk adatbázis kontex</w:t>
      </w:r>
      <w:r>
        <w:t xml:space="preserve">tusával </w:t>
      </w:r>
      <w:proofErr w:type="spellStart"/>
      <w:r>
        <w:t>példányosított</w:t>
      </w:r>
      <w:proofErr w:type="spellEnd"/>
      <w:r>
        <w:t xml:space="preserve"> </w:t>
      </w:r>
      <w:r w:rsidRPr="00EB0721">
        <w:rPr>
          <w:rStyle w:val="Kdinline"/>
          <w:rFonts w:eastAsiaTheme="minorEastAsia"/>
          <w:lang w:val="hu-HU"/>
        </w:rPr>
        <w:t>EntityDomainManager</w:t>
      </w:r>
      <w:r>
        <w:t xml:space="preserve">, ami az </w:t>
      </w:r>
      <w:proofErr w:type="spellStart"/>
      <w:r>
        <w:t>Entity</w:t>
      </w:r>
      <w:proofErr w:type="spellEnd"/>
      <w:r>
        <w:t xml:space="preserve"> Framework-öt használja ORM rendszerként.</w:t>
      </w:r>
    </w:p>
    <w:p w14:paraId="02866C7D" w14:textId="77777777" w:rsidR="00EB0721" w:rsidRDefault="00EB0721" w:rsidP="00EB0721">
      <w:pPr>
        <w:pStyle w:val="Kdblokk"/>
        <w:rPr>
          <w:color w:val="000000"/>
        </w:rPr>
      </w:pPr>
      <w:r>
        <w:rPr>
          <w:color w:val="0000FF"/>
        </w:rPr>
        <w:t>public</w:t>
      </w:r>
      <w:r>
        <w:rPr>
          <w:color w:val="000000"/>
        </w:rPr>
        <w:t xml:space="preserve"> </w:t>
      </w:r>
      <w:r>
        <w:rPr>
          <w:color w:val="0000FF"/>
        </w:rPr>
        <w:t>class</w:t>
      </w:r>
      <w:r>
        <w:rPr>
          <w:color w:val="000000"/>
        </w:rPr>
        <w:t xml:space="preserve"> </w:t>
      </w:r>
      <w:r>
        <w:rPr>
          <w:color w:val="2B91AF"/>
        </w:rPr>
        <w:t>TodoItemController</w:t>
      </w:r>
      <w:r>
        <w:rPr>
          <w:color w:val="000000"/>
        </w:rPr>
        <w:t xml:space="preserve"> : </w:t>
      </w:r>
      <w:r>
        <w:rPr>
          <w:color w:val="2B91AF"/>
        </w:rPr>
        <w:t>TableController</w:t>
      </w:r>
      <w:r>
        <w:rPr>
          <w:color w:val="000000"/>
        </w:rPr>
        <w:t>&lt;</w:t>
      </w:r>
      <w:r>
        <w:rPr>
          <w:color w:val="2B91AF"/>
        </w:rPr>
        <w:t>TodoItem</w:t>
      </w:r>
      <w:r>
        <w:rPr>
          <w:color w:val="000000"/>
        </w:rPr>
        <w:t>&gt;</w:t>
      </w:r>
    </w:p>
    <w:p w14:paraId="79FCB586" w14:textId="77777777" w:rsidR="00EB0721" w:rsidRDefault="00EB0721" w:rsidP="00EB0721">
      <w:pPr>
        <w:pStyle w:val="Kdblokk"/>
        <w:rPr>
          <w:color w:val="000000"/>
        </w:rPr>
      </w:pPr>
      <w:r>
        <w:rPr>
          <w:color w:val="000000"/>
        </w:rPr>
        <w:t>{</w:t>
      </w:r>
    </w:p>
    <w:p w14:paraId="6ECCC5C6" w14:textId="77777777" w:rsidR="00EB0721" w:rsidRDefault="00EB0721" w:rsidP="00EB0721">
      <w:pPr>
        <w:pStyle w:val="Kdblokk"/>
        <w:rPr>
          <w:color w:val="000000"/>
        </w:rPr>
      </w:pPr>
      <w:r>
        <w:rPr>
          <w:color w:val="000000"/>
        </w:rPr>
        <w:t xml:space="preserve">    </w:t>
      </w:r>
      <w:r>
        <w:rPr>
          <w:color w:val="0000FF"/>
        </w:rPr>
        <w:t>protected</w:t>
      </w:r>
      <w:r>
        <w:rPr>
          <w:color w:val="000000"/>
        </w:rPr>
        <w:t xml:space="preserve"> </w:t>
      </w:r>
      <w:r>
        <w:rPr>
          <w:color w:val="0000FF"/>
        </w:rPr>
        <w:t>override</w:t>
      </w:r>
      <w:r>
        <w:rPr>
          <w:color w:val="000000"/>
        </w:rPr>
        <w:t xml:space="preserve"> </w:t>
      </w:r>
      <w:r>
        <w:rPr>
          <w:color w:val="0000FF"/>
        </w:rPr>
        <w:t>void</w:t>
      </w:r>
      <w:r>
        <w:rPr>
          <w:color w:val="000000"/>
        </w:rPr>
        <w:t xml:space="preserve"> Initialize(</w:t>
      </w:r>
      <w:r>
        <w:rPr>
          <w:color w:val="2B91AF"/>
        </w:rPr>
        <w:t>HttpControllerContext</w:t>
      </w:r>
      <w:r>
        <w:rPr>
          <w:color w:val="000000"/>
        </w:rPr>
        <w:t xml:space="preserve"> controllerContext)</w:t>
      </w:r>
    </w:p>
    <w:p w14:paraId="40CC23A8" w14:textId="77777777" w:rsidR="00EB0721" w:rsidRDefault="00EB0721" w:rsidP="00EB0721">
      <w:pPr>
        <w:pStyle w:val="Kdblokk"/>
        <w:rPr>
          <w:color w:val="000000"/>
        </w:rPr>
      </w:pPr>
      <w:r>
        <w:rPr>
          <w:color w:val="000000"/>
        </w:rPr>
        <w:t xml:space="preserve">    {</w:t>
      </w:r>
    </w:p>
    <w:p w14:paraId="7280BF11" w14:textId="77777777" w:rsidR="00EB0721" w:rsidRDefault="00EB0721" w:rsidP="00EB0721">
      <w:pPr>
        <w:pStyle w:val="Kdblokk"/>
        <w:rPr>
          <w:color w:val="000000"/>
        </w:rPr>
      </w:pPr>
      <w:r>
        <w:rPr>
          <w:color w:val="000000"/>
        </w:rPr>
        <w:t xml:space="preserve">        </w:t>
      </w:r>
      <w:r>
        <w:rPr>
          <w:color w:val="0000FF"/>
        </w:rPr>
        <w:t>base</w:t>
      </w:r>
      <w:r>
        <w:rPr>
          <w:color w:val="000000"/>
        </w:rPr>
        <w:t>.Initialize(controllerContext);</w:t>
      </w:r>
    </w:p>
    <w:p w14:paraId="502EE39D" w14:textId="77777777" w:rsidR="00EB0721" w:rsidRDefault="00EB0721" w:rsidP="00EB0721">
      <w:pPr>
        <w:pStyle w:val="Kdblokk"/>
        <w:rPr>
          <w:color w:val="000000"/>
        </w:rPr>
      </w:pPr>
      <w:r>
        <w:rPr>
          <w:color w:val="000000"/>
        </w:rPr>
        <w:t xml:space="preserve">        </w:t>
      </w:r>
      <w:r>
        <w:rPr>
          <w:color w:val="2B91AF"/>
        </w:rPr>
        <w:t>mobileapp</w:t>
      </w:r>
      <w:r>
        <w:t>_</w:t>
      </w:r>
      <w:r>
        <w:rPr>
          <w:color w:val="2B91AF"/>
        </w:rPr>
        <w:t>labor6Context</w:t>
      </w:r>
      <w:r>
        <w:rPr>
          <w:color w:val="000000"/>
        </w:rPr>
        <w:t xml:space="preserve"> context = </w:t>
      </w:r>
      <w:r>
        <w:rPr>
          <w:color w:val="0000FF"/>
        </w:rPr>
        <w:t>new</w:t>
      </w:r>
      <w:r>
        <w:rPr>
          <w:color w:val="000000"/>
        </w:rPr>
        <w:t xml:space="preserve"> </w:t>
      </w:r>
      <w:r>
        <w:rPr>
          <w:color w:val="2B91AF"/>
        </w:rPr>
        <w:t>mobileapp</w:t>
      </w:r>
      <w:r>
        <w:t>_</w:t>
      </w:r>
      <w:r>
        <w:rPr>
          <w:color w:val="2B91AF"/>
        </w:rPr>
        <w:t>labor6Context</w:t>
      </w:r>
      <w:r>
        <w:rPr>
          <w:color w:val="000000"/>
        </w:rPr>
        <w:t>();</w:t>
      </w:r>
    </w:p>
    <w:p w14:paraId="31DEE25E" w14:textId="77777777" w:rsidR="00EB0721" w:rsidRDefault="00EB0721" w:rsidP="00EB0721">
      <w:pPr>
        <w:pStyle w:val="Kdblokk"/>
        <w:rPr>
          <w:color w:val="000000"/>
        </w:rPr>
      </w:pPr>
      <w:r>
        <w:rPr>
          <w:color w:val="000000"/>
        </w:rPr>
        <w:t xml:space="preserve">        DomainManager = </w:t>
      </w:r>
      <w:r>
        <w:rPr>
          <w:color w:val="0000FF"/>
        </w:rPr>
        <w:t>new</w:t>
      </w:r>
      <w:r>
        <w:rPr>
          <w:color w:val="000000"/>
        </w:rPr>
        <w:t xml:space="preserve"> </w:t>
      </w:r>
      <w:r>
        <w:rPr>
          <w:color w:val="2B91AF"/>
        </w:rPr>
        <w:t>EntityDomainManager</w:t>
      </w:r>
      <w:r>
        <w:rPr>
          <w:color w:val="000000"/>
        </w:rPr>
        <w:t>&lt;</w:t>
      </w:r>
      <w:r>
        <w:rPr>
          <w:color w:val="2B91AF"/>
        </w:rPr>
        <w:t>TodoItem</w:t>
      </w:r>
      <w:r>
        <w:rPr>
          <w:color w:val="000000"/>
        </w:rPr>
        <w:t>&gt;(context, Request);</w:t>
      </w:r>
    </w:p>
    <w:p w14:paraId="4E9EEBF1" w14:textId="77777777" w:rsidR="00EB0721" w:rsidRDefault="00EB0721" w:rsidP="00EB0721">
      <w:pPr>
        <w:pStyle w:val="Kdblokk"/>
        <w:rPr>
          <w:color w:val="000000"/>
        </w:rPr>
      </w:pPr>
      <w:r>
        <w:rPr>
          <w:color w:val="000000"/>
        </w:rPr>
        <w:t xml:space="preserve">    }</w:t>
      </w:r>
    </w:p>
    <w:p w14:paraId="41CE5471" w14:textId="77777777" w:rsidR="00EB0721" w:rsidRDefault="00EB0721" w:rsidP="00EB0721">
      <w:pPr>
        <w:pStyle w:val="Kdblokk"/>
        <w:rPr>
          <w:color w:val="000000"/>
        </w:rPr>
      </w:pPr>
      <w:r>
        <w:rPr>
          <w:color w:val="000000"/>
        </w:rPr>
        <w:t>}</w:t>
      </w:r>
    </w:p>
    <w:p w14:paraId="238A4F5D" w14:textId="05575DEA" w:rsidR="00EB0721" w:rsidRDefault="00EB0721" w:rsidP="00EB0721">
      <w:r>
        <w:t>A lekérdezések, módosítások, új elem</w:t>
      </w:r>
      <w:r w:rsidR="00694DE7">
        <w:t>ek</w:t>
      </w:r>
      <w:r>
        <w:t xml:space="preserve"> felvétele az ősosztályban található metódusokon keresztül történik (</w:t>
      </w:r>
      <w:r>
        <w:rPr>
          <w:rStyle w:val="Kdinline"/>
          <w:rFonts w:eastAsiaTheme="minorEastAsia"/>
        </w:rPr>
        <w:t>Query, Lookup, Update, Insert, Delete</w:t>
      </w:r>
      <w:r>
        <w:t xml:space="preserve">), érdekesség, hogy ezek a műveletek </w:t>
      </w:r>
      <w:proofErr w:type="spellStart"/>
      <w:r>
        <w:t>OData</w:t>
      </w:r>
      <w:proofErr w:type="spellEnd"/>
      <w:r>
        <w:t xml:space="preserve"> szabványokhoz kapcsolódó osztályokat is használnak, mint például a Delta osztály, ami az entitás változásait reprezentálja.</w:t>
      </w:r>
    </w:p>
    <w:p w14:paraId="0C13743C" w14:textId="77777777" w:rsidR="00EB0721" w:rsidRDefault="00EB0721" w:rsidP="00EB0721">
      <w:pPr>
        <w:pStyle w:val="Cmsor2"/>
      </w:pPr>
      <w:r>
        <w:t>Publikálás</w:t>
      </w:r>
    </w:p>
    <w:p w14:paraId="615EE648" w14:textId="165A3507" w:rsidR="00EB0721" w:rsidRDefault="00EB0721" w:rsidP="00EB0721">
      <w:r>
        <w:t xml:space="preserve">Navigáljunk el az </w:t>
      </w:r>
      <w:proofErr w:type="spellStart"/>
      <w:r>
        <w:t>Azure</w:t>
      </w:r>
      <w:proofErr w:type="spellEnd"/>
      <w:r>
        <w:t xml:space="preserve"> portálon az előzőleg létrehozott mobile </w:t>
      </w:r>
      <w:proofErr w:type="spellStart"/>
      <w:r>
        <w:t>app</w:t>
      </w:r>
      <w:proofErr w:type="spellEnd"/>
      <w:r>
        <w:t xml:space="preserve"> service-</w:t>
      </w:r>
      <w:proofErr w:type="spellStart"/>
      <w:r>
        <w:t>ünkhöz</w:t>
      </w:r>
      <w:proofErr w:type="spellEnd"/>
      <w:r>
        <w:t xml:space="preserve">, aminek az áttekintő nézetéről </w:t>
      </w:r>
      <w:proofErr w:type="spellStart"/>
      <w:r>
        <w:t>töltsük</w:t>
      </w:r>
      <w:proofErr w:type="spellEnd"/>
      <w:r>
        <w:t xml:space="preserve"> le a </w:t>
      </w:r>
      <w:proofErr w:type="spellStart"/>
      <w:r>
        <w:rPr>
          <w:b/>
        </w:rPr>
        <w:t>Get</w:t>
      </w:r>
      <w:proofErr w:type="spellEnd"/>
      <w:r>
        <w:rPr>
          <w:b/>
        </w:rPr>
        <w:t xml:space="preserve"> </w:t>
      </w:r>
      <w:proofErr w:type="spellStart"/>
      <w:r>
        <w:rPr>
          <w:b/>
        </w:rPr>
        <w:t>publish</w:t>
      </w:r>
      <w:proofErr w:type="spellEnd"/>
      <w:r>
        <w:rPr>
          <w:b/>
        </w:rPr>
        <w:t xml:space="preserve"> </w:t>
      </w:r>
      <w:proofErr w:type="spellStart"/>
      <w:r>
        <w:rPr>
          <w:b/>
        </w:rPr>
        <w:t>profile</w:t>
      </w:r>
      <w:proofErr w:type="spellEnd"/>
      <w:r>
        <w:t xml:space="preserve"> gomb segítségével a publikáláshoz szükséges beállításokat.</w:t>
      </w:r>
    </w:p>
    <w:p w14:paraId="10B532BF" w14:textId="1975FD04" w:rsidR="00EB0721" w:rsidRDefault="00D256F9" w:rsidP="00D256F9">
      <w:pPr>
        <w:pStyle w:val="Kp"/>
      </w:pPr>
      <w:r>
        <w:lastRenderedPageBreak/>
        <w:drawing>
          <wp:inline distT="0" distB="0" distL="0" distR="0" wp14:anchorId="5E7833FB" wp14:editId="446F007F">
            <wp:extent cx="3746500" cy="805180"/>
            <wp:effectExtent l="0" t="0" r="635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6500" cy="805180"/>
                    </a:xfrm>
                    <a:prstGeom prst="rect">
                      <a:avLst/>
                    </a:prstGeom>
                    <a:noFill/>
                  </pic:spPr>
                </pic:pic>
              </a:graphicData>
            </a:graphic>
          </wp:inline>
        </w:drawing>
      </w:r>
    </w:p>
    <w:p w14:paraId="12689405" w14:textId="77777777" w:rsidR="00EB0721" w:rsidRDefault="00EB0721" w:rsidP="00EB0721">
      <w:r>
        <w:t xml:space="preserve">A Visual </w:t>
      </w:r>
      <w:proofErr w:type="spellStart"/>
      <w:r>
        <w:t>Studio</w:t>
      </w:r>
      <w:proofErr w:type="spellEnd"/>
      <w:r>
        <w:t xml:space="preserve"> </w:t>
      </w:r>
      <w:proofErr w:type="spellStart"/>
      <w:r>
        <w:t>Solution</w:t>
      </w:r>
      <w:proofErr w:type="spellEnd"/>
      <w:r>
        <w:t xml:space="preserve"> Explorer nézetében </w:t>
      </w:r>
      <w:proofErr w:type="spellStart"/>
      <w:r>
        <w:t>kattintsunk</w:t>
      </w:r>
      <w:proofErr w:type="spellEnd"/>
      <w:r>
        <w:t xml:space="preserve"> jobb gombbal a projekten, majd a felugró menüből </w:t>
      </w:r>
      <w:proofErr w:type="spellStart"/>
      <w:r>
        <w:t>válasszuk</w:t>
      </w:r>
      <w:proofErr w:type="spellEnd"/>
      <w:r>
        <w:t xml:space="preserve"> a </w:t>
      </w:r>
      <w:proofErr w:type="spellStart"/>
      <w:r>
        <w:rPr>
          <w:b/>
        </w:rPr>
        <w:t>Publish</w:t>
      </w:r>
      <w:proofErr w:type="spellEnd"/>
      <w:r>
        <w:t xml:space="preserve"> menüpontot. A megjelenő ablakban az </w:t>
      </w:r>
      <w:r>
        <w:rPr>
          <w:b/>
        </w:rPr>
        <w:t>Import</w:t>
      </w:r>
      <w:r>
        <w:t>-</w:t>
      </w:r>
      <w:proofErr w:type="spellStart"/>
      <w:r>
        <w:t>ra</w:t>
      </w:r>
      <w:proofErr w:type="spellEnd"/>
      <w:r>
        <w:t xml:space="preserve"> kattintva tallózzuk ki az előbb letöltött fájlt. A </w:t>
      </w:r>
      <w:proofErr w:type="spellStart"/>
      <w:r>
        <w:rPr>
          <w:b/>
        </w:rPr>
        <w:t>Publish</w:t>
      </w:r>
      <w:proofErr w:type="spellEnd"/>
      <w:r>
        <w:t xml:space="preserve"> gombra kattintva elindíthatjuk a feltöltést a felhőbe.</w:t>
      </w:r>
    </w:p>
    <w:p w14:paraId="510333FF" w14:textId="77777777" w:rsidR="00EB0721" w:rsidRDefault="00EB0721" w:rsidP="00EB0721">
      <w:pPr>
        <w:pStyle w:val="Cmsor1"/>
      </w:pPr>
      <w:r>
        <w:t>Kliens alkalmazás áttekintése</w:t>
      </w:r>
    </w:p>
    <w:p w14:paraId="74231F25" w14:textId="77777777" w:rsidR="00EB0721" w:rsidRDefault="00EB0721" w:rsidP="00EB0721">
      <w:r>
        <w:t>Az alkalmazás egy képernyőből áll (</w:t>
      </w:r>
      <w:proofErr w:type="spellStart"/>
      <w:r w:rsidRPr="00EB0721">
        <w:rPr>
          <w:rStyle w:val="Kdinline"/>
          <w:rFonts w:eastAsiaTheme="minorEastAsia"/>
          <w:lang w:val="hu-HU"/>
        </w:rPr>
        <w:t>MainPage.xaml</w:t>
      </w:r>
      <w:proofErr w:type="spellEnd"/>
      <w:r>
        <w:t xml:space="preserve">), ahol a Mobile </w:t>
      </w:r>
      <w:proofErr w:type="spellStart"/>
      <w:r>
        <w:t>App</w:t>
      </w:r>
      <w:proofErr w:type="spellEnd"/>
      <w:r>
        <w:t xml:space="preserve"> szolgáltatásunkon keresztül új teendő elemet szúrhatunk be, megtekinthetjük a szerveren meglévő elemeket, és módosíthatjuk azok állapotát (elvégeztük-e már vagy nem).</w:t>
      </w:r>
    </w:p>
    <w:p w14:paraId="026EB2B3" w14:textId="649525AE" w:rsidR="00EB0721" w:rsidRDefault="00EB0721" w:rsidP="00EB0721">
      <w:r>
        <w:rPr>
          <w:noProof/>
        </w:rPr>
        <w:drawing>
          <wp:inline distT="0" distB="0" distL="0" distR="0" wp14:anchorId="7A3710DE" wp14:editId="43851C22">
            <wp:extent cx="6642100" cy="2691130"/>
            <wp:effectExtent l="0" t="0" r="635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2100" cy="2691130"/>
                    </a:xfrm>
                    <a:prstGeom prst="rect">
                      <a:avLst/>
                    </a:prstGeom>
                    <a:noFill/>
                    <a:ln>
                      <a:noFill/>
                    </a:ln>
                  </pic:spPr>
                </pic:pic>
              </a:graphicData>
            </a:graphic>
          </wp:inline>
        </w:drawing>
      </w:r>
    </w:p>
    <w:p w14:paraId="6BCA3200" w14:textId="77777777" w:rsidR="00EB0721" w:rsidRDefault="00EB0721" w:rsidP="00EB0721">
      <w:pPr>
        <w:pStyle w:val="Cmsor2"/>
      </w:pPr>
      <w:r>
        <w:t xml:space="preserve">Mobile </w:t>
      </w:r>
      <w:proofErr w:type="spellStart"/>
      <w:r>
        <w:t>App</w:t>
      </w:r>
      <w:proofErr w:type="spellEnd"/>
      <w:r>
        <w:t xml:space="preserve"> SDK</w:t>
      </w:r>
    </w:p>
    <w:p w14:paraId="46ED13F3" w14:textId="19DE1896" w:rsidR="00EB0721" w:rsidRDefault="00694DE7" w:rsidP="00EB0721">
      <w:proofErr w:type="spellStart"/>
      <w:r w:rsidRPr="00694DE7">
        <w:t>Tekintsük</w:t>
      </w:r>
      <w:proofErr w:type="spellEnd"/>
      <w:r w:rsidRPr="00694DE7">
        <w:t xml:space="preserve"> át milyen elemek szükségesek a Mobile </w:t>
      </w:r>
      <w:proofErr w:type="spellStart"/>
      <w:r w:rsidRPr="00694DE7">
        <w:t>App</w:t>
      </w:r>
      <w:proofErr w:type="spellEnd"/>
      <w:r w:rsidRPr="00694DE7">
        <w:t xml:space="preserve"> szolgáltatással való kommunikáláshoz! Ebben nagy segítséget nyújt a kliens oldali SDK.</w:t>
      </w:r>
    </w:p>
    <w:p w14:paraId="10233C0E" w14:textId="3D5EC212" w:rsidR="00EB0721" w:rsidRDefault="00EB0721" w:rsidP="00EB0721">
      <w:r>
        <w:t>Nyissuk meg a</w:t>
      </w:r>
      <w:r w:rsidR="004A02D5">
        <w:t>z</w:t>
      </w:r>
      <w:r>
        <w:t xml:space="preserve"> </w:t>
      </w:r>
      <w:r w:rsidRPr="00EB0721">
        <w:rPr>
          <w:rStyle w:val="Kdinline"/>
          <w:rFonts w:eastAsiaTheme="minorEastAsia"/>
          <w:lang w:val="hu-HU"/>
        </w:rPr>
        <w:t>App.xaml.cs</w:t>
      </w:r>
      <w:r>
        <w:t xml:space="preserve"> osztályt, amiben az alkalmazás </w:t>
      </w:r>
      <w:proofErr w:type="spellStart"/>
      <w:r>
        <w:t>inicializációja</w:t>
      </w:r>
      <w:proofErr w:type="spellEnd"/>
      <w:r>
        <w:t xml:space="preserve"> található. </w:t>
      </w:r>
    </w:p>
    <w:p w14:paraId="32C39258" w14:textId="77777777" w:rsidR="00EB0721" w:rsidRDefault="00EB0721" w:rsidP="00EB0721">
      <w:r>
        <w:t xml:space="preserve">Itt találhatunk egy statikus mezőt, </w:t>
      </w:r>
      <w:r w:rsidRPr="00EB0721">
        <w:rPr>
          <w:rStyle w:val="Kdinline"/>
          <w:rFonts w:eastAsiaTheme="minorEastAsia"/>
          <w:lang w:val="hu-HU"/>
        </w:rPr>
        <w:t>MobileService</w:t>
      </w:r>
      <w:r>
        <w:t xml:space="preserve"> néven, ami </w:t>
      </w:r>
      <w:proofErr w:type="spellStart"/>
      <w:r>
        <w:t>példányosítva</w:t>
      </w:r>
      <w:proofErr w:type="spellEnd"/>
      <w:r>
        <w:t xml:space="preserve"> is van a szolgáltatásunkra mutató elérési címmel. A típusa </w:t>
      </w:r>
      <w:r w:rsidRPr="00EB0721">
        <w:rPr>
          <w:rStyle w:val="Kdinline"/>
          <w:rFonts w:eastAsiaTheme="minorEastAsia"/>
          <w:lang w:val="hu-HU"/>
        </w:rPr>
        <w:t>MobileServiceClient</w:t>
      </w:r>
      <w:r>
        <w:t xml:space="preserve">, és rajta keresztül tudjuk elvégezni az összes lehetséges műveletet, amit a szerver oldalon definiáltunk. (pl.: sima és táblákat kezelő </w:t>
      </w:r>
      <w:proofErr w:type="spellStart"/>
      <w:r>
        <w:t>api</w:t>
      </w:r>
      <w:proofErr w:type="spellEnd"/>
      <w:r>
        <w:t xml:space="preserve">-k elérése, offline </w:t>
      </w:r>
      <w:proofErr w:type="spellStart"/>
      <w:proofErr w:type="gramStart"/>
      <w:r>
        <w:t>szinkronizáció</w:t>
      </w:r>
      <w:proofErr w:type="spellEnd"/>
      <w:r>
        <w:t>,</w:t>
      </w:r>
      <w:proofErr w:type="gramEnd"/>
      <w:r>
        <w:t xml:space="preserve"> stb.)</w:t>
      </w:r>
    </w:p>
    <w:p w14:paraId="13D208B9" w14:textId="77777777" w:rsidR="00EB0721" w:rsidRDefault="00EB0721" w:rsidP="00EB0721">
      <w:pPr>
        <w:pStyle w:val="Kdblokk"/>
        <w:rPr>
          <w:color w:val="008000"/>
        </w:rPr>
      </w:pPr>
      <w:r>
        <w:rPr>
          <w:color w:val="008000"/>
        </w:rPr>
        <w:lastRenderedPageBreak/>
        <w:t>// This MobileServiceClient has been configured to communicate with the Azure Mobile App.</w:t>
      </w:r>
    </w:p>
    <w:p w14:paraId="7BA55102" w14:textId="77777777" w:rsidR="00EB0721" w:rsidRDefault="00EB0721" w:rsidP="00EB0721">
      <w:pPr>
        <w:pStyle w:val="Kdblokk"/>
        <w:rPr>
          <w:color w:val="008000"/>
        </w:rPr>
      </w:pPr>
      <w:r>
        <w:rPr>
          <w:color w:val="008000"/>
        </w:rPr>
        <w:t>// You're all set to start working with your Mobile App!</w:t>
      </w:r>
    </w:p>
    <w:p w14:paraId="1021B596" w14:textId="77777777" w:rsidR="00EB0721" w:rsidRDefault="00EB0721" w:rsidP="00EB0721">
      <w:pPr>
        <w:pStyle w:val="Kdblokk"/>
        <w:rPr>
          <w:color w:val="000000"/>
        </w:rPr>
      </w:pPr>
      <w:r>
        <w:rPr>
          <w:color w:val="0000FF"/>
        </w:rPr>
        <w:t>public</w:t>
      </w:r>
      <w:r>
        <w:rPr>
          <w:color w:val="000000"/>
        </w:rPr>
        <w:t xml:space="preserve"> </w:t>
      </w:r>
      <w:r>
        <w:rPr>
          <w:color w:val="0000FF"/>
        </w:rPr>
        <w:t>static</w:t>
      </w:r>
      <w:r>
        <w:rPr>
          <w:color w:val="000000"/>
        </w:rPr>
        <w:t xml:space="preserve"> </w:t>
      </w:r>
      <w:r>
        <w:rPr>
          <w:color w:val="2B91AF"/>
        </w:rPr>
        <w:t>MobileServiceClient</w:t>
      </w:r>
      <w:r>
        <w:rPr>
          <w:color w:val="000000"/>
        </w:rPr>
        <w:t xml:space="preserve"> MobileService = </w:t>
      </w:r>
      <w:r>
        <w:rPr>
          <w:color w:val="0000FF"/>
        </w:rPr>
        <w:t>new</w:t>
      </w:r>
      <w:r>
        <w:rPr>
          <w:color w:val="000000"/>
        </w:rPr>
        <w:t xml:space="preserve"> </w:t>
      </w:r>
      <w:r>
        <w:rPr>
          <w:color w:val="2B91AF"/>
        </w:rPr>
        <w:t>MobileServiceClient</w:t>
      </w:r>
      <w:r>
        <w:rPr>
          <w:color w:val="000000"/>
        </w:rPr>
        <w:t>(</w:t>
      </w:r>
    </w:p>
    <w:p w14:paraId="783FF8B5" w14:textId="77777777" w:rsidR="00EB0721" w:rsidRDefault="00EB0721" w:rsidP="00EB0721">
      <w:pPr>
        <w:pStyle w:val="Kdblokk"/>
        <w:rPr>
          <w:color w:val="000000"/>
        </w:rPr>
      </w:pPr>
      <w:r>
        <w:rPr>
          <w:color w:val="000000"/>
        </w:rPr>
        <w:t xml:space="preserve">    </w:t>
      </w:r>
      <w:r>
        <w:rPr>
          <w:color w:val="A31515"/>
        </w:rPr>
        <w:t>"https://mobileapp-labor6.azurewebsites.net"</w:t>
      </w:r>
      <w:r>
        <w:rPr>
          <w:color w:val="000000"/>
        </w:rPr>
        <w:t xml:space="preserve">            </w:t>
      </w:r>
    </w:p>
    <w:p w14:paraId="493520F4" w14:textId="77777777" w:rsidR="00EB0721" w:rsidRDefault="00EB0721" w:rsidP="00EB0721">
      <w:pPr>
        <w:pStyle w:val="Kdblokk"/>
      </w:pPr>
      <w:r>
        <w:rPr>
          <w:color w:val="000000"/>
        </w:rPr>
        <w:t>);</w:t>
      </w:r>
    </w:p>
    <w:p w14:paraId="163E0B62" w14:textId="581C7C70" w:rsidR="00EB0721" w:rsidRDefault="00EB0721" w:rsidP="00EB0721">
      <w:r>
        <w:t xml:space="preserve">A </w:t>
      </w:r>
      <w:r w:rsidR="004A02D5">
        <w:t>projekt</w:t>
      </w:r>
      <w:r>
        <w:t xml:space="preserve"> </w:t>
      </w:r>
      <w:r>
        <w:rPr>
          <w:rStyle w:val="Kdinline"/>
          <w:rFonts w:eastAsiaTheme="minorEastAsia"/>
        </w:rPr>
        <w:t>DataModel</w:t>
      </w:r>
      <w:r>
        <w:t xml:space="preserve"> könyvtárában találhatjuk az adatosztályokat, jelen esetben a </w:t>
      </w:r>
      <w:r>
        <w:rPr>
          <w:rStyle w:val="Kdinline"/>
          <w:rFonts w:eastAsiaTheme="minorEastAsia"/>
        </w:rPr>
        <w:t>TodoItem</w:t>
      </w:r>
      <w:r>
        <w:rPr>
          <w:lang w:val="en-US"/>
        </w:rPr>
        <w:t xml:space="preserve"> </w:t>
      </w:r>
      <w:r>
        <w:t xml:space="preserve">POCO osztályt, ami </w:t>
      </w:r>
      <w:r w:rsidR="00112138">
        <w:t xml:space="preserve">a </w:t>
      </w:r>
      <w:r>
        <w:t xml:space="preserve">tulajdonságokat, és a </w:t>
      </w:r>
      <w:proofErr w:type="spellStart"/>
      <w:r>
        <w:t>sorosításhoz</w:t>
      </w:r>
      <w:proofErr w:type="spellEnd"/>
      <w:r>
        <w:t xml:space="preserve"> szükséges </w:t>
      </w:r>
      <w:proofErr w:type="spellStart"/>
      <w:r>
        <w:t>metainformációkat</w:t>
      </w:r>
      <w:proofErr w:type="spellEnd"/>
      <w:r>
        <w:t xml:space="preserve"> tartalmazza.</w:t>
      </w:r>
    </w:p>
    <w:p w14:paraId="654760CD" w14:textId="77777777" w:rsidR="00EB0721" w:rsidRDefault="00EB0721" w:rsidP="00EB0721">
      <w:pPr>
        <w:pStyle w:val="Kdblokk"/>
        <w:rPr>
          <w:color w:val="2B91AF"/>
        </w:rPr>
      </w:pPr>
      <w:r>
        <w:rPr>
          <w:color w:val="0000FF"/>
        </w:rPr>
        <w:t>public</w:t>
      </w:r>
      <w:r>
        <w:rPr>
          <w:color w:val="000000"/>
        </w:rPr>
        <w:t xml:space="preserve"> </w:t>
      </w:r>
      <w:r>
        <w:rPr>
          <w:color w:val="0000FF"/>
        </w:rPr>
        <w:t>class</w:t>
      </w:r>
      <w:r>
        <w:rPr>
          <w:color w:val="000000"/>
        </w:rPr>
        <w:t xml:space="preserve"> </w:t>
      </w:r>
      <w:r>
        <w:rPr>
          <w:color w:val="2B91AF"/>
        </w:rPr>
        <w:t>TodoItem</w:t>
      </w:r>
    </w:p>
    <w:p w14:paraId="7E598D22" w14:textId="77777777" w:rsidR="00EB0721" w:rsidRDefault="00EB0721" w:rsidP="00EB0721">
      <w:pPr>
        <w:pStyle w:val="Kdblokk"/>
        <w:rPr>
          <w:color w:val="000000"/>
        </w:rPr>
      </w:pPr>
      <w:r>
        <w:rPr>
          <w:color w:val="000000"/>
        </w:rPr>
        <w:t>{</w:t>
      </w:r>
    </w:p>
    <w:p w14:paraId="4C884A6F" w14:textId="77777777" w:rsidR="00EB0721" w:rsidRDefault="00EB0721" w:rsidP="00EB0721">
      <w:pPr>
        <w:pStyle w:val="Kdblokk"/>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Id { </w:t>
      </w:r>
      <w:r>
        <w:rPr>
          <w:color w:val="0000FF"/>
        </w:rPr>
        <w:t>get</w:t>
      </w:r>
      <w:r>
        <w:rPr>
          <w:color w:val="000000"/>
        </w:rPr>
        <w:t xml:space="preserve">; </w:t>
      </w:r>
      <w:r>
        <w:rPr>
          <w:color w:val="0000FF"/>
        </w:rPr>
        <w:t>set</w:t>
      </w:r>
      <w:r>
        <w:rPr>
          <w:color w:val="000000"/>
        </w:rPr>
        <w:t>; }</w:t>
      </w:r>
    </w:p>
    <w:p w14:paraId="239C728C" w14:textId="77777777" w:rsidR="00EB0721" w:rsidRDefault="00EB0721" w:rsidP="00EB0721">
      <w:pPr>
        <w:pStyle w:val="Kdblokk"/>
        <w:rPr>
          <w:color w:val="000000"/>
        </w:rPr>
      </w:pPr>
    </w:p>
    <w:p w14:paraId="43E31FC1" w14:textId="77777777" w:rsidR="00EB0721" w:rsidRDefault="00EB0721" w:rsidP="00EB0721">
      <w:pPr>
        <w:pStyle w:val="Kdblokk"/>
        <w:rPr>
          <w:color w:val="000000"/>
        </w:rPr>
      </w:pPr>
      <w:r>
        <w:rPr>
          <w:color w:val="000000"/>
        </w:rPr>
        <w:t xml:space="preserve">    [</w:t>
      </w:r>
      <w:r>
        <w:rPr>
          <w:color w:val="2B91AF"/>
        </w:rPr>
        <w:t>JsonProperty</w:t>
      </w:r>
      <w:r>
        <w:rPr>
          <w:color w:val="000000"/>
        </w:rPr>
        <w:t xml:space="preserve">(PropertyName = </w:t>
      </w:r>
      <w:r>
        <w:rPr>
          <w:color w:val="A31515"/>
        </w:rPr>
        <w:t>"text"</w:t>
      </w:r>
      <w:r>
        <w:rPr>
          <w:color w:val="000000"/>
        </w:rPr>
        <w:t>)]</w:t>
      </w:r>
    </w:p>
    <w:p w14:paraId="7B46001C" w14:textId="77777777" w:rsidR="00EB0721" w:rsidRDefault="00EB0721" w:rsidP="00EB0721">
      <w:pPr>
        <w:pStyle w:val="Kdblokk"/>
        <w:rPr>
          <w:color w:val="000000"/>
        </w:rPr>
      </w:pPr>
      <w:r>
        <w:rPr>
          <w:color w:val="000000"/>
        </w:rPr>
        <w:t xml:space="preserve">    </w:t>
      </w:r>
      <w:r>
        <w:rPr>
          <w:color w:val="0000FF"/>
        </w:rPr>
        <w:t>public</w:t>
      </w:r>
      <w:r>
        <w:rPr>
          <w:color w:val="000000"/>
        </w:rPr>
        <w:t xml:space="preserve"> </w:t>
      </w:r>
      <w:r>
        <w:rPr>
          <w:color w:val="0000FF"/>
        </w:rPr>
        <w:t>string</w:t>
      </w:r>
      <w:r>
        <w:rPr>
          <w:color w:val="000000"/>
        </w:rPr>
        <w:t xml:space="preserve"> Text { </w:t>
      </w:r>
      <w:r>
        <w:rPr>
          <w:color w:val="0000FF"/>
        </w:rPr>
        <w:t>get</w:t>
      </w:r>
      <w:r>
        <w:rPr>
          <w:color w:val="000000"/>
        </w:rPr>
        <w:t xml:space="preserve">; </w:t>
      </w:r>
      <w:r>
        <w:rPr>
          <w:color w:val="0000FF"/>
        </w:rPr>
        <w:t>set</w:t>
      </w:r>
      <w:r>
        <w:rPr>
          <w:color w:val="000000"/>
        </w:rPr>
        <w:t>; }</w:t>
      </w:r>
    </w:p>
    <w:p w14:paraId="477F1993" w14:textId="77777777" w:rsidR="00EB0721" w:rsidRDefault="00EB0721" w:rsidP="00EB0721">
      <w:pPr>
        <w:pStyle w:val="Kdblokk"/>
        <w:rPr>
          <w:color w:val="000000"/>
        </w:rPr>
      </w:pPr>
    </w:p>
    <w:p w14:paraId="7204E95A" w14:textId="77777777" w:rsidR="00EB0721" w:rsidRDefault="00EB0721" w:rsidP="00EB0721">
      <w:pPr>
        <w:pStyle w:val="Kdblokk"/>
        <w:rPr>
          <w:color w:val="000000"/>
        </w:rPr>
      </w:pPr>
      <w:r>
        <w:rPr>
          <w:color w:val="000000"/>
        </w:rPr>
        <w:t xml:space="preserve">    [</w:t>
      </w:r>
      <w:r>
        <w:rPr>
          <w:color w:val="2B91AF"/>
        </w:rPr>
        <w:t>JsonProperty</w:t>
      </w:r>
      <w:r>
        <w:rPr>
          <w:color w:val="000000"/>
        </w:rPr>
        <w:t xml:space="preserve">(PropertyName = </w:t>
      </w:r>
      <w:r>
        <w:rPr>
          <w:color w:val="A31515"/>
        </w:rPr>
        <w:t>"complete"</w:t>
      </w:r>
      <w:r>
        <w:rPr>
          <w:color w:val="000000"/>
        </w:rPr>
        <w:t>)]</w:t>
      </w:r>
    </w:p>
    <w:p w14:paraId="41791071" w14:textId="77777777" w:rsidR="00EB0721" w:rsidRDefault="00EB0721" w:rsidP="00EB0721">
      <w:pPr>
        <w:pStyle w:val="Kdblokk"/>
        <w:rPr>
          <w:color w:val="000000"/>
        </w:rPr>
      </w:pPr>
      <w:r>
        <w:rPr>
          <w:color w:val="000000"/>
        </w:rPr>
        <w:t xml:space="preserve">    </w:t>
      </w:r>
      <w:r>
        <w:rPr>
          <w:color w:val="0000FF"/>
        </w:rPr>
        <w:t>public</w:t>
      </w:r>
      <w:r>
        <w:rPr>
          <w:color w:val="000000"/>
        </w:rPr>
        <w:t xml:space="preserve"> </w:t>
      </w:r>
      <w:r>
        <w:rPr>
          <w:color w:val="0000FF"/>
        </w:rPr>
        <w:t>bool</w:t>
      </w:r>
      <w:r>
        <w:rPr>
          <w:color w:val="000000"/>
        </w:rPr>
        <w:t xml:space="preserve"> Complete { </w:t>
      </w:r>
      <w:r>
        <w:rPr>
          <w:color w:val="0000FF"/>
        </w:rPr>
        <w:t>get</w:t>
      </w:r>
      <w:r>
        <w:rPr>
          <w:color w:val="000000"/>
        </w:rPr>
        <w:t xml:space="preserve">; </w:t>
      </w:r>
      <w:r>
        <w:rPr>
          <w:color w:val="0000FF"/>
        </w:rPr>
        <w:t>set</w:t>
      </w:r>
      <w:r>
        <w:rPr>
          <w:color w:val="000000"/>
        </w:rPr>
        <w:t>; }</w:t>
      </w:r>
    </w:p>
    <w:p w14:paraId="5C788482" w14:textId="7D6DF2F0" w:rsidR="00EB0721" w:rsidRDefault="00EB0721" w:rsidP="001014B0">
      <w:pPr>
        <w:pStyle w:val="Kdblokk"/>
        <w:tabs>
          <w:tab w:val="right" w:pos="10466"/>
        </w:tabs>
      </w:pPr>
      <w:r>
        <w:rPr>
          <w:color w:val="000000"/>
        </w:rPr>
        <w:t>}</w:t>
      </w:r>
      <w:r w:rsidR="001014B0">
        <w:rPr>
          <w:color w:val="000000"/>
        </w:rPr>
        <w:tab/>
      </w:r>
    </w:p>
    <w:p w14:paraId="168057AE" w14:textId="75A669D5" w:rsidR="00EB0721" w:rsidRDefault="00EB0721" w:rsidP="00EB0721">
      <w:r>
        <w:t xml:space="preserve">A nézethez tartozó logika a </w:t>
      </w:r>
      <w:proofErr w:type="spellStart"/>
      <w:r w:rsidR="001014B0">
        <w:t>MainPage.xaml.cs</w:t>
      </w:r>
      <w:proofErr w:type="spellEnd"/>
      <w:r w:rsidR="001014B0">
        <w:t xml:space="preserve"> forrásfájlban van elhelyezve.</w:t>
      </w:r>
    </w:p>
    <w:p w14:paraId="54B069A1" w14:textId="5B237B62" w:rsidR="00EB0721" w:rsidRDefault="00EB0721" w:rsidP="00EB0721">
      <w:r>
        <w:t xml:space="preserve">A megjelenítéshez szükséges listát az oldal egy </w:t>
      </w:r>
      <w:r w:rsidRPr="00EB0721">
        <w:rPr>
          <w:rStyle w:val="Kdinline"/>
          <w:rFonts w:eastAsiaTheme="minorEastAsia"/>
          <w:lang w:val="hu-HU"/>
        </w:rPr>
        <w:t>MobileServiceCollection</w:t>
      </w:r>
      <w:r>
        <w:t xml:space="preserve"> típusú mezőben tárolja (</w:t>
      </w:r>
      <w:proofErr w:type="spellStart"/>
      <w:r w:rsidRPr="00EB0721">
        <w:rPr>
          <w:rStyle w:val="Kdinline"/>
          <w:rFonts w:eastAsiaTheme="minorEastAsia"/>
          <w:lang w:val="hu-HU"/>
        </w:rPr>
        <w:t>items</w:t>
      </w:r>
      <w:proofErr w:type="spellEnd"/>
      <w:r>
        <w:t xml:space="preserve">), ami az </w:t>
      </w:r>
      <w:proofErr w:type="spellStart"/>
      <w:r w:rsidRPr="00EB0721">
        <w:rPr>
          <w:rStyle w:val="Kdinline"/>
          <w:rFonts w:eastAsiaTheme="minorEastAsia"/>
          <w:lang w:val="hu-HU"/>
        </w:rPr>
        <w:t>ObservableCollection</w:t>
      </w:r>
      <w:r>
        <w:t>-ből</w:t>
      </w:r>
      <w:proofErr w:type="spellEnd"/>
      <w:r>
        <w:t xml:space="preserve"> származik a felület frissítéséhez szükséges változásértesítés miatt, illetve megvalósít a szolgáltatáshoz kapcsolódó fun</w:t>
      </w:r>
      <w:r w:rsidR="00112138">
        <w:t>kciókat</w:t>
      </w:r>
      <w:r>
        <w:t xml:space="preserve"> (pl.: </w:t>
      </w:r>
      <w:proofErr w:type="spellStart"/>
      <w:r>
        <w:t>inkremetális</w:t>
      </w:r>
      <w:proofErr w:type="spellEnd"/>
      <w:r>
        <w:t xml:space="preserve"> betöltéshez lapozás).</w:t>
      </w:r>
    </w:p>
    <w:p w14:paraId="0ED120E7" w14:textId="77777777" w:rsidR="00EB0721" w:rsidRDefault="00EB0721" w:rsidP="00EB0721">
      <w:r>
        <w:t xml:space="preserve">Egy konkrét táblához tartozó típusos műveleteket egy </w:t>
      </w:r>
      <w:r w:rsidRPr="00EB0721">
        <w:rPr>
          <w:rStyle w:val="Kdinline"/>
          <w:rFonts w:eastAsiaTheme="minorEastAsia"/>
          <w:lang w:val="hu-HU"/>
        </w:rPr>
        <w:t>IMobileServiceTable</w:t>
      </w:r>
      <w:r>
        <w:t xml:space="preserve"> objektumon keresztül kezelhetjük (</w:t>
      </w:r>
      <w:proofErr w:type="spellStart"/>
      <w:r w:rsidRPr="00EB0721">
        <w:rPr>
          <w:rStyle w:val="Kdinline"/>
          <w:rFonts w:eastAsiaTheme="minorEastAsia"/>
          <w:lang w:val="hu-HU"/>
        </w:rPr>
        <w:t>todoTable</w:t>
      </w:r>
      <w:proofErr w:type="spellEnd"/>
      <w:r>
        <w:t xml:space="preserve">), amit az </w:t>
      </w:r>
      <w:proofErr w:type="spellStart"/>
      <w:r>
        <w:t>inicializáció</w:t>
      </w:r>
      <w:proofErr w:type="spellEnd"/>
      <w:r>
        <w:t xml:space="preserve"> során az </w:t>
      </w:r>
      <w:r w:rsidRPr="00EB0721">
        <w:rPr>
          <w:rStyle w:val="Kdinline"/>
          <w:rFonts w:eastAsiaTheme="minorEastAsia"/>
          <w:lang w:val="hu-HU"/>
        </w:rPr>
        <w:t>App</w:t>
      </w:r>
      <w:r>
        <w:t xml:space="preserve"> osztály </w:t>
      </w:r>
      <w:r w:rsidRPr="00EB0721">
        <w:rPr>
          <w:rStyle w:val="Kdinline"/>
          <w:rFonts w:eastAsiaTheme="minorEastAsia"/>
          <w:lang w:val="hu-HU"/>
        </w:rPr>
        <w:t>MobileServiceClient</w:t>
      </w:r>
      <w:r>
        <w:t xml:space="preserve"> objektumától kérünk el.</w:t>
      </w:r>
    </w:p>
    <w:p w14:paraId="07E8087A" w14:textId="77777777" w:rsidR="00EB0721" w:rsidRDefault="00EB0721" w:rsidP="00EB0721">
      <w:pPr>
        <w:pStyle w:val="Kdblokk"/>
        <w:rPr>
          <w:color w:val="000000"/>
        </w:rPr>
      </w:pPr>
      <w:r>
        <w:rPr>
          <w:color w:val="0000FF"/>
        </w:rPr>
        <w:t>private</w:t>
      </w:r>
      <w:r>
        <w:rPr>
          <w:color w:val="000000"/>
        </w:rPr>
        <w:t xml:space="preserve"> </w:t>
      </w:r>
      <w:r>
        <w:rPr>
          <w:color w:val="2B91AF"/>
        </w:rPr>
        <w:t>MobileServiceCollection</w:t>
      </w:r>
      <w:r>
        <w:rPr>
          <w:color w:val="000000"/>
        </w:rPr>
        <w:t>&lt;</w:t>
      </w:r>
      <w:r>
        <w:rPr>
          <w:color w:val="2B91AF"/>
        </w:rPr>
        <w:t>TodoItem</w:t>
      </w:r>
      <w:r>
        <w:rPr>
          <w:color w:val="000000"/>
        </w:rPr>
        <w:t xml:space="preserve">, </w:t>
      </w:r>
      <w:r>
        <w:rPr>
          <w:color w:val="2B91AF"/>
        </w:rPr>
        <w:t>TodoItem</w:t>
      </w:r>
      <w:r>
        <w:rPr>
          <w:color w:val="000000"/>
        </w:rPr>
        <w:t>&gt; items;</w:t>
      </w:r>
    </w:p>
    <w:p w14:paraId="6B99D987" w14:textId="77777777" w:rsidR="00EB0721" w:rsidRDefault="00EB0721" w:rsidP="00EB0721">
      <w:pPr>
        <w:pStyle w:val="Kdblokk"/>
      </w:pPr>
      <w:r>
        <w:rPr>
          <w:color w:val="0000FF"/>
        </w:rPr>
        <w:t>private</w:t>
      </w:r>
      <w:r>
        <w:rPr>
          <w:color w:val="000000"/>
        </w:rPr>
        <w:t xml:space="preserve"> </w:t>
      </w:r>
      <w:r>
        <w:rPr>
          <w:color w:val="2B91AF"/>
        </w:rPr>
        <w:t>IMobileServiceTable</w:t>
      </w:r>
      <w:r>
        <w:rPr>
          <w:color w:val="000000"/>
        </w:rPr>
        <w:t>&lt;</w:t>
      </w:r>
      <w:r>
        <w:rPr>
          <w:color w:val="2B91AF"/>
        </w:rPr>
        <w:t>TodoItem</w:t>
      </w:r>
      <w:r>
        <w:rPr>
          <w:color w:val="000000"/>
        </w:rPr>
        <w:t xml:space="preserve">&gt; todoTable = </w:t>
      </w:r>
      <w:r>
        <w:rPr>
          <w:color w:val="2B91AF"/>
        </w:rPr>
        <w:t>App</w:t>
      </w:r>
      <w:r>
        <w:rPr>
          <w:color w:val="000000"/>
        </w:rPr>
        <w:t>.MobileService.GetTable&lt;</w:t>
      </w:r>
      <w:r>
        <w:rPr>
          <w:color w:val="2B91AF"/>
        </w:rPr>
        <w:t>TodoItem</w:t>
      </w:r>
      <w:r>
        <w:rPr>
          <w:color w:val="000000"/>
        </w:rPr>
        <w:t>&gt;();</w:t>
      </w:r>
    </w:p>
    <w:p w14:paraId="083B0C81" w14:textId="77777777" w:rsidR="00EB0721" w:rsidRDefault="00EB0721" w:rsidP="00EB0721">
      <w:r>
        <w:t xml:space="preserve">Az adatok lekérése a </w:t>
      </w:r>
      <w:r>
        <w:rPr>
          <w:rStyle w:val="Kdinline"/>
          <w:rFonts w:eastAsiaTheme="minorEastAsia"/>
        </w:rPr>
        <w:t>RefreshTodoItems</w:t>
      </w:r>
      <w:r>
        <w:t xml:space="preserve"> függvényben történik aszinkron módon az oldal betöltését követően (</w:t>
      </w:r>
      <w:r>
        <w:rPr>
          <w:rStyle w:val="Kdinline"/>
          <w:rFonts w:eastAsiaTheme="minorEastAsia"/>
        </w:rPr>
        <w:t>OnNavigatedTo</w:t>
      </w:r>
      <w:r>
        <w:t>) és a frissítés gombra kattintva (</w:t>
      </w:r>
      <w:r>
        <w:rPr>
          <w:rStyle w:val="Kdinline"/>
          <w:rFonts w:eastAsiaTheme="minorEastAsia"/>
        </w:rPr>
        <w:t>ButtonRefresh_Click</w:t>
      </w:r>
      <w:r>
        <w:t xml:space="preserve">). A még nem „befejezett” elemek lekérdezés a </w:t>
      </w:r>
      <w:r w:rsidRPr="00EB0721">
        <w:rPr>
          <w:rStyle w:val="Kdinline"/>
          <w:rFonts w:eastAsiaTheme="minorEastAsia"/>
          <w:lang w:val="hu-HU"/>
        </w:rPr>
        <w:t>todoTable</w:t>
      </w:r>
      <w:r w:rsidRPr="00EB0721">
        <w:t xml:space="preserve"> </w:t>
      </w:r>
      <w:r>
        <w:t>(</w:t>
      </w:r>
      <w:proofErr w:type="spellStart"/>
      <w:r w:rsidRPr="00EB0721">
        <w:rPr>
          <w:rStyle w:val="Kdinline"/>
          <w:rFonts w:eastAsiaTheme="minorEastAsia"/>
          <w:lang w:val="hu-HU"/>
        </w:rPr>
        <w:t>IMobileServiceTable</w:t>
      </w:r>
      <w:proofErr w:type="spellEnd"/>
      <w:r w:rsidRPr="00EB0721">
        <w:rPr>
          <w:rStyle w:val="Kdinline"/>
          <w:rFonts w:eastAsiaTheme="minorEastAsia"/>
          <w:lang w:val="hu-HU"/>
        </w:rPr>
        <w:t xml:space="preserve">) </w:t>
      </w:r>
      <w:r>
        <w:t xml:space="preserve">objektumon keresztül történik, az eredmény pedig az </w:t>
      </w:r>
      <w:r w:rsidRPr="00EB0721">
        <w:rPr>
          <w:rStyle w:val="Kdinline"/>
          <w:rFonts w:eastAsiaTheme="minorEastAsia"/>
          <w:lang w:val="hu-HU"/>
        </w:rPr>
        <w:t>items</w:t>
      </w:r>
      <w:r>
        <w:t xml:space="preserve"> mezőbe (</w:t>
      </w:r>
      <w:proofErr w:type="spellStart"/>
      <w:r w:rsidRPr="00EB0721">
        <w:rPr>
          <w:rStyle w:val="Kdinline"/>
          <w:rFonts w:eastAsiaTheme="minorEastAsia"/>
          <w:lang w:val="hu-HU"/>
        </w:rPr>
        <w:t>MobileServiceCollection</w:t>
      </w:r>
      <w:proofErr w:type="spellEnd"/>
      <w:r>
        <w:t>) kerül, ami pedig majd a lista forrásának van beállítva.</w:t>
      </w:r>
    </w:p>
    <w:p w14:paraId="5C5B5919" w14:textId="77777777" w:rsidR="00EB0721" w:rsidRDefault="00EB0721" w:rsidP="00EB0721">
      <w:pPr>
        <w:pStyle w:val="Kdblokk"/>
        <w:rPr>
          <w:color w:val="008000"/>
        </w:rPr>
      </w:pPr>
      <w:r>
        <w:rPr>
          <w:color w:val="008000"/>
        </w:rPr>
        <w:lastRenderedPageBreak/>
        <w:t>// This code refreshes the entries in the list view by querying the TodoItems table.</w:t>
      </w:r>
    </w:p>
    <w:p w14:paraId="377602AD" w14:textId="77777777" w:rsidR="00EB0721" w:rsidRDefault="00EB0721" w:rsidP="00EB0721">
      <w:pPr>
        <w:pStyle w:val="Kdblokk"/>
        <w:rPr>
          <w:color w:val="008000"/>
        </w:rPr>
      </w:pPr>
      <w:r>
        <w:rPr>
          <w:color w:val="008000"/>
        </w:rPr>
        <w:t>// The query excludes completed TodoItems.</w:t>
      </w:r>
    </w:p>
    <w:p w14:paraId="45518495" w14:textId="77777777" w:rsidR="00EB0721" w:rsidRDefault="00EB0721" w:rsidP="00EB0721">
      <w:pPr>
        <w:pStyle w:val="Kdblokk"/>
        <w:rPr>
          <w:color w:val="000000"/>
        </w:rPr>
      </w:pPr>
      <w:r>
        <w:rPr>
          <w:color w:val="000000"/>
        </w:rPr>
        <w:t xml:space="preserve">items = </w:t>
      </w:r>
      <w:r>
        <w:rPr>
          <w:color w:val="0000FF"/>
        </w:rPr>
        <w:t>await</w:t>
      </w:r>
      <w:r>
        <w:rPr>
          <w:color w:val="000000"/>
        </w:rPr>
        <w:t xml:space="preserve"> todoTable</w:t>
      </w:r>
    </w:p>
    <w:p w14:paraId="63582AE2" w14:textId="77777777" w:rsidR="00EB0721" w:rsidRDefault="00EB0721" w:rsidP="00EB0721">
      <w:pPr>
        <w:pStyle w:val="Kdblokk"/>
        <w:rPr>
          <w:color w:val="000000"/>
        </w:rPr>
      </w:pPr>
      <w:r>
        <w:rPr>
          <w:color w:val="000000"/>
        </w:rPr>
        <w:t xml:space="preserve">    .Where(todoItem =&gt; todoItem.Complete == </w:t>
      </w:r>
      <w:r>
        <w:rPr>
          <w:color w:val="0000FF"/>
        </w:rPr>
        <w:t>false</w:t>
      </w:r>
      <w:r>
        <w:rPr>
          <w:color w:val="000000"/>
        </w:rPr>
        <w:t>)</w:t>
      </w:r>
    </w:p>
    <w:p w14:paraId="48720960" w14:textId="77777777" w:rsidR="00EB0721" w:rsidRDefault="00EB0721" w:rsidP="00EB0721">
      <w:pPr>
        <w:pStyle w:val="Kdblokk"/>
        <w:rPr>
          <w:color w:val="000000"/>
        </w:rPr>
      </w:pPr>
      <w:r>
        <w:rPr>
          <w:color w:val="000000"/>
        </w:rPr>
        <w:t xml:space="preserve">    .ToCollectionAsync();</w:t>
      </w:r>
    </w:p>
    <w:p w14:paraId="59DE8995" w14:textId="77777777" w:rsidR="00EB0721" w:rsidRDefault="00EB0721" w:rsidP="00EB0721">
      <w:pPr>
        <w:pStyle w:val="Kdblokk"/>
        <w:rPr>
          <w:color w:val="000000"/>
        </w:rPr>
      </w:pPr>
    </w:p>
    <w:p w14:paraId="4950ED93" w14:textId="77777777" w:rsidR="00EB0721" w:rsidRDefault="00EB0721" w:rsidP="00EB0721">
      <w:pPr>
        <w:pStyle w:val="Kdblokk"/>
        <w:rPr>
          <w:color w:val="008000"/>
        </w:rPr>
      </w:pPr>
      <w:r>
        <w:rPr>
          <w:color w:val="008000"/>
        </w:rPr>
        <w:t>// ...</w:t>
      </w:r>
    </w:p>
    <w:p w14:paraId="40B6EF14" w14:textId="77777777" w:rsidR="00EB0721" w:rsidRDefault="00EB0721" w:rsidP="00EB0721">
      <w:pPr>
        <w:pStyle w:val="Kdblokk"/>
      </w:pPr>
      <w:r>
        <w:rPr>
          <w:color w:val="000000"/>
        </w:rPr>
        <w:t>ListItems.ItemsSource = items;</w:t>
      </w:r>
    </w:p>
    <w:p w14:paraId="44FEA177" w14:textId="77777777" w:rsidR="00EB0721" w:rsidRDefault="00EB0721" w:rsidP="00EB0721">
      <w:r>
        <w:t xml:space="preserve">Mentés gombra kattintva egy új </w:t>
      </w:r>
      <w:r>
        <w:rPr>
          <w:rStyle w:val="Kdinline"/>
          <w:rFonts w:eastAsiaTheme="minorEastAsia"/>
        </w:rPr>
        <w:t>TodoItem</w:t>
      </w:r>
      <w:r>
        <w:t xml:space="preserve"> jön létre majd az </w:t>
      </w:r>
      <w:r>
        <w:rPr>
          <w:rStyle w:val="Kdinline"/>
          <w:rFonts w:eastAsiaTheme="minorEastAsia"/>
        </w:rPr>
        <w:t>InsertTodoItem</w:t>
      </w:r>
      <w:r>
        <w:t xml:space="preserve"> metódus a </w:t>
      </w:r>
      <w:r>
        <w:rPr>
          <w:rStyle w:val="Kdinline"/>
          <w:rFonts w:eastAsiaTheme="minorEastAsia"/>
        </w:rPr>
        <w:t>todoTable</w:t>
      </w:r>
      <w:r>
        <w:t xml:space="preserve"> (</w:t>
      </w:r>
      <w:r>
        <w:rPr>
          <w:rStyle w:val="Kdinline"/>
          <w:rFonts w:eastAsiaTheme="minorEastAsia"/>
        </w:rPr>
        <w:t>IMobileServiceTable)</w:t>
      </w:r>
      <w:r>
        <w:t xml:space="preserve"> objektumon keresztül beszúrja azt a szerveren is, illetve a helyi listához is hozzáadásra kerül.</w:t>
      </w:r>
    </w:p>
    <w:p w14:paraId="77852BD7" w14:textId="77777777" w:rsidR="00EB0721" w:rsidRDefault="00EB0721" w:rsidP="00EB0721">
      <w:pPr>
        <w:pStyle w:val="Kdblokk"/>
      </w:pPr>
      <w:r>
        <w:rPr>
          <w:color w:val="0000FF"/>
        </w:rPr>
        <w:t>private</w:t>
      </w:r>
      <w:r>
        <w:t xml:space="preserve"> </w:t>
      </w:r>
      <w:r>
        <w:rPr>
          <w:color w:val="0000FF"/>
        </w:rPr>
        <w:t>async</w:t>
      </w:r>
      <w:r>
        <w:t xml:space="preserve"> </w:t>
      </w:r>
      <w:r>
        <w:rPr>
          <w:color w:val="0000FF"/>
        </w:rPr>
        <w:t>void</w:t>
      </w:r>
      <w:r>
        <w:t xml:space="preserve"> ButtonSave_Click(</w:t>
      </w:r>
      <w:r>
        <w:rPr>
          <w:color w:val="0000FF"/>
        </w:rPr>
        <w:t>object</w:t>
      </w:r>
      <w:r>
        <w:t xml:space="preserve"> sender, </w:t>
      </w:r>
      <w:r>
        <w:rPr>
          <w:color w:val="2B91AF"/>
        </w:rPr>
        <w:t>RoutedEventArgs</w:t>
      </w:r>
      <w:r>
        <w:t xml:space="preserve"> e)</w:t>
      </w:r>
    </w:p>
    <w:p w14:paraId="4AEFE099" w14:textId="77777777" w:rsidR="00EB0721" w:rsidRDefault="00EB0721" w:rsidP="00EB0721">
      <w:pPr>
        <w:pStyle w:val="Kdblokk"/>
      </w:pPr>
      <w:r>
        <w:t>{</w:t>
      </w:r>
    </w:p>
    <w:p w14:paraId="6F883368" w14:textId="77777777" w:rsidR="00EB0721" w:rsidRDefault="00EB0721" w:rsidP="00EB0721">
      <w:pPr>
        <w:pStyle w:val="Kdblokk"/>
      </w:pPr>
      <w:r>
        <w:t xml:space="preserve">    </w:t>
      </w:r>
      <w:r>
        <w:rPr>
          <w:color w:val="0000FF"/>
        </w:rPr>
        <w:t>var</w:t>
      </w:r>
      <w:r>
        <w:t xml:space="preserve"> todoItem = </w:t>
      </w:r>
      <w:r>
        <w:rPr>
          <w:color w:val="0000FF"/>
        </w:rPr>
        <w:t>new</w:t>
      </w:r>
      <w:r>
        <w:t xml:space="preserve"> </w:t>
      </w:r>
      <w:r>
        <w:rPr>
          <w:color w:val="2B91AF"/>
        </w:rPr>
        <w:t>TodoItem</w:t>
      </w:r>
      <w:r>
        <w:t xml:space="preserve"> { Text = TextInput.Text };</w:t>
      </w:r>
    </w:p>
    <w:p w14:paraId="57291737" w14:textId="77777777" w:rsidR="00EB0721" w:rsidRDefault="00EB0721" w:rsidP="00EB0721">
      <w:pPr>
        <w:pStyle w:val="Kdblokk"/>
      </w:pPr>
      <w:r>
        <w:t xml:space="preserve">    </w:t>
      </w:r>
      <w:r>
        <w:rPr>
          <w:color w:val="0000FF"/>
        </w:rPr>
        <w:t>await</w:t>
      </w:r>
      <w:r>
        <w:t xml:space="preserve"> InsertTodoItem(todoItem);</w:t>
      </w:r>
    </w:p>
    <w:p w14:paraId="5E6C6B53" w14:textId="77777777" w:rsidR="00EB0721" w:rsidRDefault="00EB0721" w:rsidP="00EB0721">
      <w:pPr>
        <w:pStyle w:val="Kdblokk"/>
      </w:pPr>
      <w:r>
        <w:t>}</w:t>
      </w:r>
    </w:p>
    <w:p w14:paraId="005E40E6" w14:textId="77777777" w:rsidR="00EB0721" w:rsidRDefault="00EB0721" w:rsidP="00EB0721">
      <w:pPr>
        <w:pStyle w:val="Kdblokk"/>
        <w:rPr>
          <w:color w:val="0000FF"/>
        </w:rPr>
      </w:pPr>
    </w:p>
    <w:p w14:paraId="3AEC60B1" w14:textId="77777777" w:rsidR="00EB0721" w:rsidRDefault="00EB0721" w:rsidP="00EB0721">
      <w:pPr>
        <w:pStyle w:val="Kdblokk"/>
      </w:pPr>
      <w:r>
        <w:rPr>
          <w:color w:val="0000FF"/>
        </w:rPr>
        <w:t>private</w:t>
      </w:r>
      <w:r>
        <w:t xml:space="preserve"> </w:t>
      </w:r>
      <w:r>
        <w:rPr>
          <w:color w:val="0000FF"/>
        </w:rPr>
        <w:t>async</w:t>
      </w:r>
      <w:r>
        <w:t xml:space="preserve"> </w:t>
      </w:r>
      <w:r>
        <w:rPr>
          <w:color w:val="2B91AF"/>
        </w:rPr>
        <w:t>Task</w:t>
      </w:r>
      <w:r>
        <w:t xml:space="preserve"> InsertTodoItem(</w:t>
      </w:r>
      <w:r>
        <w:rPr>
          <w:color w:val="2B91AF"/>
        </w:rPr>
        <w:t>TodoItem</w:t>
      </w:r>
      <w:r>
        <w:t xml:space="preserve"> todoItem)</w:t>
      </w:r>
    </w:p>
    <w:p w14:paraId="1946356E" w14:textId="77777777" w:rsidR="00EB0721" w:rsidRDefault="00EB0721" w:rsidP="00EB0721">
      <w:pPr>
        <w:pStyle w:val="Kdblokk"/>
      </w:pPr>
      <w:r>
        <w:t>{</w:t>
      </w:r>
    </w:p>
    <w:p w14:paraId="357C77A1" w14:textId="77777777" w:rsidR="00EB0721" w:rsidRDefault="00EB0721" w:rsidP="00EB0721">
      <w:pPr>
        <w:pStyle w:val="Kdblokk"/>
        <w:rPr>
          <w:color w:val="008000"/>
        </w:rPr>
      </w:pPr>
      <w:r>
        <w:t xml:space="preserve">    </w:t>
      </w:r>
      <w:r>
        <w:rPr>
          <w:color w:val="008000"/>
        </w:rPr>
        <w:t>// This code inserts a new TodoItem into the database. When the operation completes</w:t>
      </w:r>
    </w:p>
    <w:p w14:paraId="03063DF3" w14:textId="77777777" w:rsidR="00EB0721" w:rsidRDefault="00EB0721" w:rsidP="00EB0721">
      <w:pPr>
        <w:pStyle w:val="Kdblokk"/>
        <w:rPr>
          <w:color w:val="008000"/>
        </w:rPr>
      </w:pPr>
      <w:r>
        <w:t xml:space="preserve">    </w:t>
      </w:r>
      <w:r>
        <w:rPr>
          <w:color w:val="008000"/>
        </w:rPr>
        <w:t>// and Mobile App backend has assigned an Id, the item is added to the CollectionView.</w:t>
      </w:r>
    </w:p>
    <w:p w14:paraId="21833A51" w14:textId="77777777" w:rsidR="00EB0721" w:rsidRDefault="00EB0721" w:rsidP="00EB0721">
      <w:pPr>
        <w:pStyle w:val="Kdblokk"/>
      </w:pPr>
      <w:r>
        <w:t xml:space="preserve">    </w:t>
      </w:r>
      <w:r>
        <w:rPr>
          <w:color w:val="0000FF"/>
        </w:rPr>
        <w:t>await</w:t>
      </w:r>
      <w:r>
        <w:t xml:space="preserve"> todoTable.InsertAsync(todoItem);</w:t>
      </w:r>
    </w:p>
    <w:p w14:paraId="42610141" w14:textId="77777777" w:rsidR="00EB0721" w:rsidRDefault="00EB0721" w:rsidP="00EB0721">
      <w:pPr>
        <w:pStyle w:val="Kdblokk"/>
      </w:pPr>
      <w:r>
        <w:t xml:space="preserve">    items.Add(todoItem);</w:t>
      </w:r>
    </w:p>
    <w:p w14:paraId="1E7A0490" w14:textId="77777777" w:rsidR="00EB0721" w:rsidRDefault="00EB0721" w:rsidP="00EB0721">
      <w:pPr>
        <w:pStyle w:val="Kdblokk"/>
      </w:pPr>
      <w:r>
        <w:t>}</w:t>
      </w:r>
    </w:p>
    <w:p w14:paraId="4A0DDC02" w14:textId="77777777" w:rsidR="00EB0721" w:rsidRDefault="00EB0721" w:rsidP="00EB0721">
      <w:r>
        <w:t xml:space="preserve">Az teendő elem melletti </w:t>
      </w:r>
      <w:proofErr w:type="spellStart"/>
      <w:r>
        <w:t>check</w:t>
      </w:r>
      <w:proofErr w:type="spellEnd"/>
      <w:r>
        <w:t xml:space="preserve"> </w:t>
      </w:r>
      <w:proofErr w:type="spellStart"/>
      <w:r>
        <w:t>box-ra</w:t>
      </w:r>
      <w:proofErr w:type="spellEnd"/>
      <w:r>
        <w:t xml:space="preserve"> kattintva az elem állapotának megváltoztatása a szolgáltatás kontextusában a beszúráshoz analóg módon történik.</w:t>
      </w:r>
    </w:p>
    <w:p w14:paraId="10BE0E73" w14:textId="77777777" w:rsidR="00EB0721" w:rsidRDefault="00EB0721" w:rsidP="00EB0721">
      <w:pPr>
        <w:pStyle w:val="Kdblokk"/>
      </w:pPr>
      <w:r>
        <w:rPr>
          <w:color w:val="0000FF"/>
        </w:rPr>
        <w:t>private</w:t>
      </w:r>
      <w:r>
        <w:t xml:space="preserve"> </w:t>
      </w:r>
      <w:r>
        <w:rPr>
          <w:color w:val="0000FF"/>
        </w:rPr>
        <w:t>async</w:t>
      </w:r>
      <w:r>
        <w:t xml:space="preserve"> </w:t>
      </w:r>
      <w:r>
        <w:rPr>
          <w:color w:val="0000FF"/>
        </w:rPr>
        <w:t>void</w:t>
      </w:r>
      <w:r>
        <w:t xml:space="preserve"> CheckBoxComplete_Checked(</w:t>
      </w:r>
      <w:r>
        <w:rPr>
          <w:color w:val="0000FF"/>
        </w:rPr>
        <w:t>object</w:t>
      </w:r>
      <w:r>
        <w:t xml:space="preserve"> sender, </w:t>
      </w:r>
      <w:r>
        <w:rPr>
          <w:color w:val="2B91AF"/>
        </w:rPr>
        <w:t>RoutedEventArgs</w:t>
      </w:r>
      <w:r>
        <w:t xml:space="preserve"> e)</w:t>
      </w:r>
    </w:p>
    <w:p w14:paraId="663CFD75" w14:textId="77777777" w:rsidR="00EB0721" w:rsidRDefault="00EB0721" w:rsidP="00EB0721">
      <w:pPr>
        <w:pStyle w:val="Kdblokk"/>
      </w:pPr>
      <w:r>
        <w:t>{</w:t>
      </w:r>
    </w:p>
    <w:p w14:paraId="4CD46DBC" w14:textId="77777777" w:rsidR="00EB0721" w:rsidRDefault="00EB0721" w:rsidP="00EB0721">
      <w:pPr>
        <w:pStyle w:val="Kdblokk"/>
      </w:pPr>
      <w:r>
        <w:t xml:space="preserve">    </w:t>
      </w:r>
      <w:r>
        <w:rPr>
          <w:color w:val="2B91AF"/>
        </w:rPr>
        <w:t>CheckBox</w:t>
      </w:r>
      <w:r>
        <w:t xml:space="preserve"> cb = (</w:t>
      </w:r>
      <w:r>
        <w:rPr>
          <w:color w:val="2B91AF"/>
        </w:rPr>
        <w:t>CheckBox</w:t>
      </w:r>
      <w:r>
        <w:t>)sender;</w:t>
      </w:r>
    </w:p>
    <w:p w14:paraId="0C82A549" w14:textId="77777777" w:rsidR="00EB0721" w:rsidRDefault="00EB0721" w:rsidP="00EB0721">
      <w:pPr>
        <w:pStyle w:val="Kdblokk"/>
      </w:pPr>
      <w:r>
        <w:t xml:space="preserve">    </w:t>
      </w:r>
      <w:r>
        <w:rPr>
          <w:color w:val="2B91AF"/>
        </w:rPr>
        <w:t>TodoItem</w:t>
      </w:r>
      <w:r>
        <w:t xml:space="preserve"> item = cb.DataContext </w:t>
      </w:r>
      <w:r>
        <w:rPr>
          <w:color w:val="0000FF"/>
        </w:rPr>
        <w:t>as</w:t>
      </w:r>
      <w:r>
        <w:t xml:space="preserve"> </w:t>
      </w:r>
      <w:r>
        <w:rPr>
          <w:color w:val="2B91AF"/>
        </w:rPr>
        <w:t>TodoItem</w:t>
      </w:r>
      <w:r>
        <w:t>;</w:t>
      </w:r>
    </w:p>
    <w:p w14:paraId="0B0B88C9" w14:textId="77777777" w:rsidR="00EB0721" w:rsidRDefault="00EB0721" w:rsidP="00EB0721">
      <w:pPr>
        <w:pStyle w:val="Kdblokk"/>
      </w:pPr>
      <w:r>
        <w:t xml:space="preserve">    </w:t>
      </w:r>
      <w:r>
        <w:rPr>
          <w:color w:val="0000FF"/>
        </w:rPr>
        <w:t>await</w:t>
      </w:r>
      <w:r>
        <w:t xml:space="preserve"> UpdateCheckedTodoItem(item);</w:t>
      </w:r>
    </w:p>
    <w:p w14:paraId="548B4163" w14:textId="77777777" w:rsidR="00EB0721" w:rsidRDefault="00EB0721" w:rsidP="00EB0721">
      <w:pPr>
        <w:pStyle w:val="Kdblokk"/>
      </w:pPr>
      <w:r>
        <w:t>}</w:t>
      </w:r>
    </w:p>
    <w:p w14:paraId="7D585FE8" w14:textId="77777777" w:rsidR="00EB0721" w:rsidRDefault="00EB0721" w:rsidP="00EB0721">
      <w:pPr>
        <w:pStyle w:val="Kdblokk"/>
        <w:rPr>
          <w:color w:val="0000FF"/>
        </w:rPr>
      </w:pPr>
    </w:p>
    <w:p w14:paraId="42644B88" w14:textId="77777777" w:rsidR="00EB0721" w:rsidRDefault="00EB0721" w:rsidP="00EB0721">
      <w:pPr>
        <w:pStyle w:val="Kdblokk"/>
      </w:pPr>
      <w:r>
        <w:rPr>
          <w:color w:val="0000FF"/>
        </w:rPr>
        <w:t>private</w:t>
      </w:r>
      <w:r>
        <w:t xml:space="preserve"> </w:t>
      </w:r>
      <w:r>
        <w:rPr>
          <w:color w:val="0000FF"/>
        </w:rPr>
        <w:t>async</w:t>
      </w:r>
      <w:r>
        <w:t xml:space="preserve"> </w:t>
      </w:r>
      <w:r>
        <w:rPr>
          <w:color w:val="2B91AF"/>
        </w:rPr>
        <w:t>Task</w:t>
      </w:r>
      <w:r>
        <w:t xml:space="preserve"> UpdateCheckedTodoItem(</w:t>
      </w:r>
      <w:r>
        <w:rPr>
          <w:color w:val="2B91AF"/>
        </w:rPr>
        <w:t>TodoItem</w:t>
      </w:r>
      <w:r>
        <w:t xml:space="preserve"> item)</w:t>
      </w:r>
    </w:p>
    <w:p w14:paraId="1CB26AD0" w14:textId="77777777" w:rsidR="00EB0721" w:rsidRDefault="00EB0721" w:rsidP="00EB0721">
      <w:pPr>
        <w:pStyle w:val="Kdblokk"/>
      </w:pPr>
      <w:r>
        <w:t>{</w:t>
      </w:r>
    </w:p>
    <w:p w14:paraId="03B86F34" w14:textId="77777777" w:rsidR="00EB0721" w:rsidRDefault="00EB0721" w:rsidP="00EB0721">
      <w:pPr>
        <w:pStyle w:val="Kdblokk"/>
        <w:rPr>
          <w:color w:val="008000"/>
        </w:rPr>
      </w:pPr>
      <w:r>
        <w:t xml:space="preserve">    </w:t>
      </w:r>
      <w:r>
        <w:rPr>
          <w:color w:val="008000"/>
        </w:rPr>
        <w:t xml:space="preserve">// This code takes a freshly completed TodoItem and updates the database. When the service </w:t>
      </w:r>
    </w:p>
    <w:p w14:paraId="558ED5DC" w14:textId="77777777" w:rsidR="00EB0721" w:rsidRDefault="00EB0721" w:rsidP="00EB0721">
      <w:pPr>
        <w:pStyle w:val="Kdblokk"/>
        <w:rPr>
          <w:color w:val="008000"/>
        </w:rPr>
      </w:pPr>
      <w:r>
        <w:t xml:space="preserve">    </w:t>
      </w:r>
      <w:r>
        <w:rPr>
          <w:color w:val="008000"/>
        </w:rPr>
        <w:t>// responds, the item is removed from the list.</w:t>
      </w:r>
    </w:p>
    <w:p w14:paraId="63AF4D0F" w14:textId="77777777" w:rsidR="00EB0721" w:rsidRDefault="00EB0721" w:rsidP="00EB0721">
      <w:pPr>
        <w:pStyle w:val="Kdblokk"/>
      </w:pPr>
      <w:r>
        <w:t xml:space="preserve">    </w:t>
      </w:r>
      <w:r>
        <w:rPr>
          <w:color w:val="0000FF"/>
        </w:rPr>
        <w:t>await</w:t>
      </w:r>
      <w:r>
        <w:t xml:space="preserve"> todoTable.UpdateAsync(item);</w:t>
      </w:r>
    </w:p>
    <w:p w14:paraId="572C271E" w14:textId="77777777" w:rsidR="00EB0721" w:rsidRDefault="00EB0721" w:rsidP="00EB0721">
      <w:pPr>
        <w:pStyle w:val="Kdblokk"/>
      </w:pPr>
      <w:r>
        <w:t xml:space="preserve">    items.Remove(item);</w:t>
      </w:r>
    </w:p>
    <w:p w14:paraId="53E58E9A" w14:textId="77777777" w:rsidR="00EB0721" w:rsidRDefault="00EB0721" w:rsidP="00EB0721">
      <w:pPr>
        <w:pStyle w:val="Kdblokk"/>
      </w:pPr>
      <w:r>
        <w:t xml:space="preserve">    ListItems.Focus(Windows.UI.Xaml.</w:t>
      </w:r>
      <w:r>
        <w:rPr>
          <w:color w:val="2B91AF"/>
        </w:rPr>
        <w:t>FocusState</w:t>
      </w:r>
      <w:r>
        <w:t>.Unfocused);</w:t>
      </w:r>
    </w:p>
    <w:p w14:paraId="289C8895" w14:textId="77777777" w:rsidR="00EB0721" w:rsidRDefault="00EB0721" w:rsidP="00EB0721">
      <w:pPr>
        <w:pStyle w:val="Kdblokk"/>
      </w:pPr>
      <w:r>
        <w:t>}</w:t>
      </w:r>
    </w:p>
    <w:p w14:paraId="18307F6B" w14:textId="77777777" w:rsidR="00EB0721" w:rsidRDefault="00EB0721" w:rsidP="00EB0721">
      <w:pPr>
        <w:pStyle w:val="Cmsor2"/>
      </w:pPr>
      <w:r>
        <w:t>Kipróbálás</w:t>
      </w:r>
    </w:p>
    <w:p w14:paraId="1794E3B2" w14:textId="52449FC2" w:rsidR="00EB0721" w:rsidRDefault="00EB0721" w:rsidP="00EB0721">
      <w:r>
        <w:rPr>
          <w:b/>
        </w:rPr>
        <w:t>Próbáljuk ki</w:t>
      </w:r>
      <w:r>
        <w:t xml:space="preserve"> ennek a tudásnak a fényében az alkalmazást! </w:t>
      </w:r>
      <w:r w:rsidR="007C3B2B">
        <w:t xml:space="preserve">Vigyázzunk arra, hogy a </w:t>
      </w:r>
      <w:proofErr w:type="spellStart"/>
      <w:r w:rsidR="007C3B2B">
        <w:t>Solution</w:t>
      </w:r>
      <w:proofErr w:type="spellEnd"/>
      <w:r w:rsidR="007C3B2B">
        <w:t xml:space="preserve"> </w:t>
      </w:r>
      <w:proofErr w:type="spellStart"/>
      <w:r w:rsidR="007C3B2B">
        <w:t>Platforms-nál</w:t>
      </w:r>
      <w:proofErr w:type="spellEnd"/>
      <w:r w:rsidR="007C3B2B">
        <w:t xml:space="preserve"> ne az ARM legyen kiválasztva!</w:t>
      </w:r>
    </w:p>
    <w:p w14:paraId="2DB1BCF4" w14:textId="01FE36CB" w:rsidR="007C3B2B" w:rsidRDefault="007C3B2B" w:rsidP="00EB0721">
      <w:r>
        <w:rPr>
          <w:b/>
        </w:rPr>
        <w:t>Próbáljuk ki</w:t>
      </w:r>
      <w:r>
        <w:t xml:space="preserve"> Windows </w:t>
      </w:r>
      <w:proofErr w:type="spellStart"/>
      <w:r>
        <w:t>Phone</w:t>
      </w:r>
      <w:proofErr w:type="spellEnd"/>
      <w:r>
        <w:t xml:space="preserve"> emulátorban is, ehhez módosítsunk az eszközt, amin futtatni szeretnénk az alkalmazást (legyen mondjuk a </w:t>
      </w:r>
      <w:r w:rsidR="001C2F7B">
        <w:rPr>
          <w:b/>
        </w:rPr>
        <w:t>Mobile Emulat</w:t>
      </w:r>
      <w:r>
        <w:rPr>
          <w:b/>
        </w:rPr>
        <w:t>or 10.0.14393.0 WVGA 4 inch 512 MB)</w:t>
      </w:r>
      <w:r>
        <w:t>! Az első indulás lassú lehet.</w:t>
      </w:r>
    </w:p>
    <w:p w14:paraId="4CE723FC" w14:textId="1E7575E7" w:rsidR="007C3B2B" w:rsidRPr="007C3B2B" w:rsidRDefault="007C3B2B" w:rsidP="007C3B2B">
      <w:pPr>
        <w:pStyle w:val="Kp"/>
      </w:pPr>
      <w:r>
        <w:lastRenderedPageBreak/>
        <w:drawing>
          <wp:inline distT="0" distB="0" distL="0" distR="0" wp14:anchorId="65F23FFB" wp14:editId="5F92CB78">
            <wp:extent cx="4257675" cy="2307827"/>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66721" cy="2312731"/>
                    </a:xfrm>
                    <a:prstGeom prst="rect">
                      <a:avLst/>
                    </a:prstGeom>
                    <a:noFill/>
                    <a:ln>
                      <a:noFill/>
                    </a:ln>
                  </pic:spPr>
                </pic:pic>
              </a:graphicData>
            </a:graphic>
          </wp:inline>
        </w:drawing>
      </w:r>
    </w:p>
    <w:p w14:paraId="1EF79C6A" w14:textId="7BBD6541" w:rsidR="00EB0721" w:rsidRDefault="00112138" w:rsidP="00EB0721">
      <w:r w:rsidRPr="00112138">
        <w:t>Figyeljük meg, hogy leállítás, majd újbóli indítás után is - nem meglepő módon - megmaradnak a felvett elemek, mivel azokat a felhőben tároljuk és a szolgáltatásunkon keresztül kérjük le!</w:t>
      </w:r>
      <w:r>
        <w:t xml:space="preserve"> </w:t>
      </w:r>
    </w:p>
    <w:p w14:paraId="1C384C1A" w14:textId="77777777" w:rsidR="00EB0721" w:rsidRDefault="00EB0721" w:rsidP="00EB0721">
      <w:r>
        <w:t xml:space="preserve">A Visual </w:t>
      </w:r>
      <w:proofErr w:type="spellStart"/>
      <w:r>
        <w:t>Studio</w:t>
      </w:r>
      <w:proofErr w:type="spellEnd"/>
      <w:r>
        <w:t xml:space="preserve">-ban az </w:t>
      </w:r>
      <w:r>
        <w:rPr>
          <w:b/>
        </w:rPr>
        <w:t xml:space="preserve">SQL Server </w:t>
      </w:r>
      <w:proofErr w:type="spellStart"/>
      <w:r>
        <w:rPr>
          <w:b/>
        </w:rPr>
        <w:t>Object</w:t>
      </w:r>
      <w:proofErr w:type="spellEnd"/>
      <w:r>
        <w:rPr>
          <w:b/>
        </w:rPr>
        <w:t xml:space="preserve"> Explorer</w:t>
      </w:r>
      <w:r>
        <w:t xml:space="preserve"> nézetben egy bejelentkezés után az adatbázisban tárolt adatokat is meg tudjuk tekinteni. ha a kitallózott táblán a jobb gombos menüből a </w:t>
      </w:r>
      <w:proofErr w:type="spellStart"/>
      <w:r>
        <w:rPr>
          <w:b/>
        </w:rPr>
        <w:t>View</w:t>
      </w:r>
      <w:proofErr w:type="spellEnd"/>
      <w:r>
        <w:rPr>
          <w:b/>
        </w:rPr>
        <w:t xml:space="preserve"> Data</w:t>
      </w:r>
      <w:r>
        <w:t xml:space="preserve"> menüpontot választjuk.</w:t>
      </w:r>
    </w:p>
    <w:p w14:paraId="1088C89D" w14:textId="093A2A04" w:rsidR="001C2F7B" w:rsidRDefault="001C2F7B" w:rsidP="00EB0721">
      <w:r>
        <w:t xml:space="preserve">Előfordulhat, hogy az adatbázis-szerveren a tűzfalszabály érvényre juttatására hibát, kapunk, ilyenkor adjuk ezt hozzá az </w:t>
      </w:r>
      <w:proofErr w:type="spellStart"/>
      <w:r>
        <w:t>Azure</w:t>
      </w:r>
      <w:proofErr w:type="spellEnd"/>
      <w:r>
        <w:t xml:space="preserve"> portálon!</w:t>
      </w:r>
    </w:p>
    <w:p w14:paraId="36CC40C3" w14:textId="77777777" w:rsidR="00EB0721" w:rsidRDefault="00EB0721" w:rsidP="00EB0721">
      <w:pPr>
        <w:pStyle w:val="Tipp"/>
      </w:pPr>
      <w:r>
        <w:t xml:space="preserve">Bejelentkezési információk a portálon a </w:t>
      </w:r>
      <w:proofErr w:type="spellStart"/>
      <w:r>
        <w:t>connection</w:t>
      </w:r>
      <w:proofErr w:type="spellEnd"/>
      <w:r>
        <w:t xml:space="preserve"> string-</w:t>
      </w:r>
      <w:proofErr w:type="gramStart"/>
      <w:r>
        <w:t>ben</w:t>
      </w:r>
      <w:proofErr w:type="gramEnd"/>
      <w:r>
        <w:t xml:space="preserve"> ha elfelejtettük volna</w:t>
      </w:r>
    </w:p>
    <w:p w14:paraId="54DD3EF9" w14:textId="6B456AE3" w:rsidR="00EB0721" w:rsidRDefault="00EB0721" w:rsidP="00EB0721">
      <w:r>
        <w:rPr>
          <w:noProof/>
        </w:rPr>
        <w:drawing>
          <wp:inline distT="0" distB="0" distL="0" distR="0" wp14:anchorId="2D8F0C16" wp14:editId="6989EC91">
            <wp:extent cx="5305425" cy="2363470"/>
            <wp:effectExtent l="0" t="0" r="9525"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5425" cy="2363470"/>
                    </a:xfrm>
                    <a:prstGeom prst="rect">
                      <a:avLst/>
                    </a:prstGeom>
                    <a:noFill/>
                    <a:ln>
                      <a:noFill/>
                    </a:ln>
                  </pic:spPr>
                </pic:pic>
              </a:graphicData>
            </a:graphic>
          </wp:inline>
        </w:drawing>
      </w:r>
    </w:p>
    <w:p w14:paraId="46C5B0E5" w14:textId="77777777" w:rsidR="00EB0721" w:rsidRDefault="00EB0721" w:rsidP="00EB0721">
      <w:pPr>
        <w:pStyle w:val="Cmsor2"/>
      </w:pPr>
      <w:r>
        <w:t>Offline működés kipróbálása</w:t>
      </w:r>
    </w:p>
    <w:p w14:paraId="29202440" w14:textId="5CB0B8C4" w:rsidR="00EB0721" w:rsidRDefault="00112138" w:rsidP="00EB0721">
      <w:r>
        <w:t>Próbáljuk</w:t>
      </w:r>
      <w:r w:rsidR="00EB0721">
        <w:t xml:space="preserve"> ki mi történik</w:t>
      </w:r>
      <w:r>
        <w:t>, ha nincs az eszközön internet!</w:t>
      </w:r>
      <w:r w:rsidR="00EB0721">
        <w:t xml:space="preserve"> Ehhez legegyszerűbben az emulátor beállításai között tudjuk szimulálni. (</w:t>
      </w:r>
      <w:r w:rsidR="00EB0721">
        <w:rPr>
          <w:b/>
        </w:rPr>
        <w:t xml:space="preserve">dupla jobbra nyíl / Network fül / </w:t>
      </w:r>
      <w:proofErr w:type="spellStart"/>
      <w:r w:rsidR="00EB0721">
        <w:rPr>
          <w:b/>
        </w:rPr>
        <w:t>Enable</w:t>
      </w:r>
      <w:proofErr w:type="spellEnd"/>
      <w:r w:rsidR="00EB0721">
        <w:rPr>
          <w:b/>
        </w:rPr>
        <w:t xml:space="preserve"> </w:t>
      </w:r>
      <w:proofErr w:type="spellStart"/>
      <w:r w:rsidR="00EB0721">
        <w:rPr>
          <w:b/>
        </w:rPr>
        <w:t>network</w:t>
      </w:r>
      <w:proofErr w:type="spellEnd"/>
      <w:r w:rsidR="00EB0721">
        <w:rPr>
          <w:b/>
        </w:rPr>
        <w:t xml:space="preserve"> </w:t>
      </w:r>
      <w:proofErr w:type="spellStart"/>
      <w:r w:rsidR="00EB0721">
        <w:rPr>
          <w:b/>
        </w:rPr>
        <w:t>simulation</w:t>
      </w:r>
      <w:proofErr w:type="spellEnd"/>
      <w:r w:rsidR="00EB0721">
        <w:rPr>
          <w:b/>
        </w:rPr>
        <w:t xml:space="preserve"> / No </w:t>
      </w:r>
      <w:proofErr w:type="spellStart"/>
      <w:r w:rsidR="00EB0721">
        <w:rPr>
          <w:b/>
        </w:rPr>
        <w:t>network</w:t>
      </w:r>
      <w:proofErr w:type="spellEnd"/>
      <w:r w:rsidR="00EB0721">
        <w:t>)</w:t>
      </w:r>
    </w:p>
    <w:p w14:paraId="511B63AC" w14:textId="533D1472" w:rsidR="00EB0721" w:rsidRDefault="00EB0721" w:rsidP="00EB0721">
      <w:pPr>
        <w:pStyle w:val="Tipp"/>
      </w:pPr>
      <w:r>
        <w:t>Tipp: Asztali környezetben a repülő üzemmóddal lehet gyorsan előidézni a kapcsolat nélküli állapotot</w:t>
      </w:r>
      <w:r w:rsidR="00A51BDC">
        <w:t xml:space="preserve">. A legújabb Windows </w:t>
      </w:r>
      <w:proofErr w:type="spellStart"/>
      <w:r w:rsidR="00A51BDC">
        <w:t>Phone</w:t>
      </w:r>
      <w:proofErr w:type="spellEnd"/>
      <w:r w:rsidR="00A51BDC">
        <w:t xml:space="preserve">-os emulátorokban nem lehet No Network-öt szimulálni. Ilyenkor a repülő üzemmód bekapcsolása a </w:t>
      </w:r>
      <w:proofErr w:type="spellStart"/>
      <w:r w:rsidR="00A51BDC">
        <w:t>hoszt</w:t>
      </w:r>
      <w:proofErr w:type="spellEnd"/>
      <w:r w:rsidR="00A51BDC">
        <w:t xml:space="preserve"> gépen segít.</w:t>
      </w:r>
    </w:p>
    <w:p w14:paraId="22CB8EB5" w14:textId="4B607026" w:rsidR="00EB0721" w:rsidRDefault="00EB0721" w:rsidP="00EB0721">
      <w:r>
        <w:rPr>
          <w:noProof/>
        </w:rPr>
        <w:lastRenderedPageBreak/>
        <w:drawing>
          <wp:inline distT="0" distB="0" distL="0" distR="0" wp14:anchorId="63CF7025" wp14:editId="70035854">
            <wp:extent cx="6642100" cy="1776730"/>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1"/>
                    <pic:cNvPicPr>
                      <a:picLocks noChangeAspect="1" noChangeArrowheads="1"/>
                    </pic:cNvPicPr>
                  </pic:nvPicPr>
                  <pic:blipFill>
                    <a:blip r:embed="rId26">
                      <a:extLst>
                        <a:ext uri="{28A0092B-C50C-407E-A947-70E740481C1C}">
                          <a14:useLocalDpi xmlns:a14="http://schemas.microsoft.com/office/drawing/2010/main" val="0"/>
                        </a:ext>
                      </a:extLst>
                    </a:blip>
                    <a:srcRect b="65305"/>
                    <a:stretch>
                      <a:fillRect/>
                    </a:stretch>
                  </pic:blipFill>
                  <pic:spPr bwMode="auto">
                    <a:xfrm>
                      <a:off x="0" y="0"/>
                      <a:ext cx="6642100" cy="1776730"/>
                    </a:xfrm>
                    <a:prstGeom prst="rect">
                      <a:avLst/>
                    </a:prstGeom>
                    <a:noFill/>
                    <a:ln>
                      <a:noFill/>
                    </a:ln>
                  </pic:spPr>
                </pic:pic>
              </a:graphicData>
            </a:graphic>
          </wp:inline>
        </w:drawing>
      </w:r>
    </w:p>
    <w:p w14:paraId="0CADF140" w14:textId="4FD25EEF" w:rsidR="00A51BDC" w:rsidRDefault="00EB0721" w:rsidP="00EB0721">
      <w:r>
        <w:t>A lista nem tölt be, új elemet sem tudunk felvenni, elszáll az alkalmazásunk, az adatbázisba pedig nem kerülnek bele az elemek.</w:t>
      </w:r>
    </w:p>
    <w:p w14:paraId="72B2129D" w14:textId="77777777" w:rsidR="00EB0721" w:rsidRDefault="00EB0721" w:rsidP="00EB0721">
      <w:pPr>
        <w:pStyle w:val="Cmsor2"/>
      </w:pPr>
      <w:r>
        <w:t>Offline működés implementáció</w:t>
      </w:r>
    </w:p>
    <w:p w14:paraId="3481010E" w14:textId="77777777" w:rsidR="00EB0721" w:rsidRDefault="00EB0721" w:rsidP="00EB0721">
      <w:r>
        <w:t xml:space="preserve">Készítsük fel az </w:t>
      </w:r>
      <w:proofErr w:type="spellStart"/>
      <w:r>
        <w:t>appot</w:t>
      </w:r>
      <w:proofErr w:type="spellEnd"/>
      <w:r>
        <w:t xml:space="preserve"> kapcsolat nélküli működésre is. Szerencsére a generált példaalkalmazásunk már tartalmaz olyan </w:t>
      </w:r>
      <w:proofErr w:type="spellStart"/>
      <w:r>
        <w:t>kikommentezett</w:t>
      </w:r>
      <w:proofErr w:type="spellEnd"/>
      <w:r>
        <w:t xml:space="preserve"> kódrészleteket, amelyek ezt a problémát oldják meg az SDK segítségével.</w:t>
      </w:r>
    </w:p>
    <w:p w14:paraId="54123ED7" w14:textId="222C6F90" w:rsidR="00EB0721" w:rsidRDefault="00553181" w:rsidP="00EB0721">
      <w:r>
        <w:t>A projekthez</w:t>
      </w:r>
      <w:r w:rsidR="00EB0721">
        <w:t xml:space="preserve"> adjuk hozzá a kliens oldali </w:t>
      </w:r>
      <w:proofErr w:type="spellStart"/>
      <w:r w:rsidR="00EB0721">
        <w:t>perzisztencia</w:t>
      </w:r>
      <w:proofErr w:type="spellEnd"/>
      <w:r w:rsidR="00EB0721">
        <w:t xml:space="preserve"> réteghez (</w:t>
      </w:r>
      <w:proofErr w:type="spellStart"/>
      <w:r w:rsidR="00EB0721">
        <w:t>SQLite</w:t>
      </w:r>
      <w:proofErr w:type="spellEnd"/>
      <w:r w:rsidR="00EB0721">
        <w:t xml:space="preserve">) szükséges szerelvényeket, csomagokat. </w:t>
      </w:r>
    </w:p>
    <w:p w14:paraId="5B01A641" w14:textId="6996C5E9" w:rsidR="00EB0721" w:rsidRDefault="00166C75" w:rsidP="00EB0721">
      <w:pPr>
        <w:pStyle w:val="Listsr"/>
        <w:numPr>
          <w:ilvl w:val="0"/>
          <w:numId w:val="27"/>
        </w:numPr>
      </w:pPr>
      <w:r>
        <w:t>Projekt</w:t>
      </w:r>
      <w:r w:rsidR="00EB0721">
        <w:t xml:space="preserve"> / </w:t>
      </w:r>
      <w:proofErr w:type="spellStart"/>
      <w:r w:rsidR="00EB0721">
        <w:t>References</w:t>
      </w:r>
      <w:proofErr w:type="spellEnd"/>
      <w:r w:rsidR="00EB0721">
        <w:t xml:space="preserve"> jobb gomb / Add </w:t>
      </w:r>
      <w:proofErr w:type="spellStart"/>
      <w:r w:rsidR="00EB0721">
        <w:t>reference</w:t>
      </w:r>
      <w:proofErr w:type="spellEnd"/>
      <w:r w:rsidR="00EB0721">
        <w:t xml:space="preserve"> / </w:t>
      </w:r>
      <w:proofErr w:type="spellStart"/>
      <w:r>
        <w:t>Universal</w:t>
      </w:r>
      <w:proofErr w:type="spellEnd"/>
      <w:r>
        <w:t xml:space="preserve"> Windows fül</w:t>
      </w:r>
      <w:r w:rsidR="00EB0721">
        <w:t xml:space="preserve"> / </w:t>
      </w:r>
      <w:proofErr w:type="spellStart"/>
      <w:r w:rsidR="00EB0721">
        <w:t>Extensions</w:t>
      </w:r>
      <w:proofErr w:type="spellEnd"/>
      <w:r w:rsidR="00EB0721">
        <w:t xml:space="preserve"> / </w:t>
      </w:r>
      <w:proofErr w:type="spellStart"/>
      <w:r w:rsidR="00EB0721" w:rsidRPr="00677815">
        <w:rPr>
          <w:b/>
        </w:rPr>
        <w:t>SQLite</w:t>
      </w:r>
      <w:proofErr w:type="spellEnd"/>
      <w:r w:rsidR="00EB0721" w:rsidRPr="00677815">
        <w:rPr>
          <w:b/>
        </w:rPr>
        <w:t xml:space="preserve"> </w:t>
      </w:r>
      <w:proofErr w:type="spellStart"/>
      <w:r w:rsidR="00EB0721" w:rsidRPr="00677815">
        <w:rPr>
          <w:b/>
        </w:rPr>
        <w:t>for</w:t>
      </w:r>
      <w:proofErr w:type="spellEnd"/>
      <w:r w:rsidR="00EB0721" w:rsidRPr="00677815">
        <w:rPr>
          <w:b/>
        </w:rPr>
        <w:t xml:space="preserve"> </w:t>
      </w:r>
      <w:proofErr w:type="spellStart"/>
      <w:r w:rsidRPr="00677815">
        <w:rPr>
          <w:b/>
        </w:rPr>
        <w:t>Universal</w:t>
      </w:r>
      <w:proofErr w:type="spellEnd"/>
      <w:r w:rsidRPr="00677815">
        <w:rPr>
          <w:b/>
        </w:rPr>
        <w:t xml:space="preserve"> Windows platform</w:t>
      </w:r>
      <w:r w:rsidR="00677815">
        <w:t xml:space="preserve"> és </w:t>
      </w:r>
      <w:r w:rsidR="00677815" w:rsidRPr="00677815">
        <w:rPr>
          <w:b/>
        </w:rPr>
        <w:t xml:space="preserve">Visual C++ 2015 </w:t>
      </w:r>
      <w:proofErr w:type="spellStart"/>
      <w:r w:rsidR="00677815" w:rsidRPr="00677815">
        <w:rPr>
          <w:b/>
        </w:rPr>
        <w:t>Runtime</w:t>
      </w:r>
      <w:proofErr w:type="spellEnd"/>
      <w:r w:rsidR="00677815" w:rsidRPr="00677815">
        <w:rPr>
          <w:b/>
        </w:rPr>
        <w:t xml:space="preserve"> </w:t>
      </w:r>
      <w:proofErr w:type="spellStart"/>
      <w:r w:rsidR="00677815" w:rsidRPr="00677815">
        <w:rPr>
          <w:b/>
        </w:rPr>
        <w:t>for</w:t>
      </w:r>
      <w:proofErr w:type="spellEnd"/>
      <w:r w:rsidR="00677815" w:rsidRPr="00677815">
        <w:rPr>
          <w:b/>
        </w:rPr>
        <w:t xml:space="preserve"> </w:t>
      </w:r>
      <w:proofErr w:type="spellStart"/>
      <w:r w:rsidR="00677815" w:rsidRPr="00677815">
        <w:rPr>
          <w:b/>
        </w:rPr>
        <w:t>Universal</w:t>
      </w:r>
      <w:proofErr w:type="spellEnd"/>
      <w:r w:rsidR="00677815" w:rsidRPr="00677815">
        <w:rPr>
          <w:b/>
        </w:rPr>
        <w:t xml:space="preserve"> Windows Platform </w:t>
      </w:r>
      <w:proofErr w:type="spellStart"/>
      <w:r w:rsidR="00677815" w:rsidRPr="00677815">
        <w:rPr>
          <w:b/>
        </w:rPr>
        <w:t>Apps</w:t>
      </w:r>
      <w:proofErr w:type="spellEnd"/>
      <w:r w:rsidR="00EB0721">
        <w:t xml:space="preserve"> pipa / OK</w:t>
      </w:r>
    </w:p>
    <w:p w14:paraId="2A0468BF" w14:textId="6F94149D" w:rsidR="00EB0721" w:rsidRDefault="00F607AE" w:rsidP="00166C75">
      <w:pPr>
        <w:pStyle w:val="Listsr"/>
        <w:numPr>
          <w:ilvl w:val="0"/>
          <w:numId w:val="27"/>
        </w:numPr>
      </w:pPr>
      <w:r>
        <w:t>Projekt</w:t>
      </w:r>
      <w:r w:rsidR="00EB0721">
        <w:t xml:space="preserve"> / </w:t>
      </w:r>
      <w:proofErr w:type="spellStart"/>
      <w:r w:rsidR="00EB0721">
        <w:t>References</w:t>
      </w:r>
      <w:proofErr w:type="spellEnd"/>
      <w:r w:rsidR="00EB0721">
        <w:t xml:space="preserve"> jobb gomb / </w:t>
      </w:r>
      <w:proofErr w:type="spellStart"/>
      <w:r w:rsidR="00EB0721">
        <w:t>Manage</w:t>
      </w:r>
      <w:proofErr w:type="spellEnd"/>
      <w:r w:rsidR="00EB0721">
        <w:t xml:space="preserve"> </w:t>
      </w:r>
      <w:proofErr w:type="spellStart"/>
      <w:r w:rsidR="00EB0721">
        <w:t>NuGet</w:t>
      </w:r>
      <w:proofErr w:type="spellEnd"/>
      <w:r w:rsidR="00EB0721">
        <w:t xml:space="preserve"> </w:t>
      </w:r>
      <w:proofErr w:type="spellStart"/>
      <w:r w:rsidR="00EB0721">
        <w:t>packages</w:t>
      </w:r>
      <w:proofErr w:type="spellEnd"/>
      <w:r w:rsidR="00EB0721">
        <w:t xml:space="preserve"> / </w:t>
      </w:r>
      <w:proofErr w:type="spellStart"/>
      <w:r w:rsidR="00EB0721">
        <w:t>Browse</w:t>
      </w:r>
      <w:proofErr w:type="spellEnd"/>
      <w:r w:rsidR="00EB0721">
        <w:t xml:space="preserve"> / keresés: </w:t>
      </w:r>
      <w:proofErr w:type="spellStart"/>
      <w:proofErr w:type="gramStart"/>
      <w:r w:rsidR="00EB0721" w:rsidRPr="006D35DE">
        <w:rPr>
          <w:b/>
        </w:rPr>
        <w:t>Microsoft.Azure.Mobile.Client</w:t>
      </w:r>
      <w:proofErr w:type="gramEnd"/>
      <w:r w:rsidR="00EB0721" w:rsidRPr="006D35DE">
        <w:rPr>
          <w:b/>
        </w:rPr>
        <w:t>.SQLiteStore</w:t>
      </w:r>
      <w:proofErr w:type="spellEnd"/>
      <w:r w:rsidR="00EB0721">
        <w:t xml:space="preserve"> / </w:t>
      </w:r>
      <w:proofErr w:type="spellStart"/>
      <w:r w:rsidR="00EB0721">
        <w:t>Install</w:t>
      </w:r>
      <w:proofErr w:type="spellEnd"/>
    </w:p>
    <w:p w14:paraId="45E50489" w14:textId="15C8D419" w:rsidR="00166C75" w:rsidRDefault="00166C75" w:rsidP="00166C75">
      <w:pPr>
        <w:pStyle w:val="Kp"/>
      </w:pPr>
      <w:r w:rsidRPr="00166C75">
        <w:lastRenderedPageBreak/>
        <w:drawing>
          <wp:inline distT="0" distB="0" distL="0" distR="0" wp14:anchorId="547D8D56" wp14:editId="26E35D96">
            <wp:extent cx="6645910" cy="1418590"/>
            <wp:effectExtent l="0" t="0" r="254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418590"/>
                    </a:xfrm>
                    <a:prstGeom prst="rect">
                      <a:avLst/>
                    </a:prstGeom>
                    <a:noFill/>
                  </pic:spPr>
                </pic:pic>
              </a:graphicData>
            </a:graphic>
          </wp:inline>
        </w:drawing>
      </w:r>
    </w:p>
    <w:p w14:paraId="79D22234" w14:textId="7A9F40F7" w:rsidR="00166C75" w:rsidRPr="00166C75" w:rsidRDefault="00EB0721" w:rsidP="006D35DE">
      <w:pPr>
        <w:pStyle w:val="Kp"/>
      </w:pPr>
      <w:r>
        <w:t xml:space="preserve"> </w:t>
      </w:r>
      <w:r w:rsidR="006D35DE" w:rsidRPr="006D35DE">
        <w:drawing>
          <wp:inline distT="0" distB="0" distL="0" distR="0" wp14:anchorId="4A8C30AD" wp14:editId="112B3595">
            <wp:extent cx="4210050" cy="2908338"/>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2524" cy="2916955"/>
                    </a:xfrm>
                    <a:prstGeom prst="rect">
                      <a:avLst/>
                    </a:prstGeom>
                  </pic:spPr>
                </pic:pic>
              </a:graphicData>
            </a:graphic>
          </wp:inline>
        </w:drawing>
      </w:r>
    </w:p>
    <w:p w14:paraId="77A4DC60" w14:textId="7789719D" w:rsidR="00EB0721" w:rsidRDefault="00EB0721" w:rsidP="00EB0721">
      <w:r>
        <w:t xml:space="preserve">Menjünk a </w:t>
      </w:r>
      <w:r w:rsidR="00166C75">
        <w:rPr>
          <w:rStyle w:val="Kdinline"/>
          <w:rFonts w:eastAsiaTheme="minorEastAsia"/>
          <w:lang w:val="hu-HU"/>
        </w:rPr>
        <w:t xml:space="preserve">MainPage.xaml.cs </w:t>
      </w:r>
      <w:r>
        <w:t xml:space="preserve">fájlba és annak a tetején </w:t>
      </w:r>
      <w:proofErr w:type="spellStart"/>
      <w:r>
        <w:t>kommentezzük</w:t>
      </w:r>
      <w:proofErr w:type="spellEnd"/>
      <w:r>
        <w:t xml:space="preserve"> vissza a két névtér hivatkozását. (CTRL + K, CTRL + U)</w:t>
      </w:r>
    </w:p>
    <w:p w14:paraId="0AA75693" w14:textId="2F6DA312" w:rsidR="00EB0721" w:rsidRDefault="00EB0721" w:rsidP="00EB0721">
      <w:pPr>
        <w:pStyle w:val="Kdblokk"/>
      </w:pPr>
      <w:r>
        <w:rPr>
          <w:color w:val="0000FF"/>
        </w:rPr>
        <w:t>using</w:t>
      </w:r>
      <w:r>
        <w:t xml:space="preserve"> Microsoft.WindowsAzure.MobileServices.SQLiteStore;  </w:t>
      </w:r>
      <w:r>
        <w:rPr>
          <w:color w:val="008000"/>
        </w:rPr>
        <w:t>// offline sync</w:t>
      </w:r>
    </w:p>
    <w:p w14:paraId="50B0F714" w14:textId="77777777" w:rsidR="00EB0721" w:rsidRDefault="00EB0721" w:rsidP="00EB0721">
      <w:pPr>
        <w:pStyle w:val="Kdblokk"/>
      </w:pPr>
      <w:r>
        <w:rPr>
          <w:color w:val="0000FF"/>
        </w:rPr>
        <w:t>using</w:t>
      </w:r>
      <w:r>
        <w:t xml:space="preserve"> Microsoft.WindowsAzure.MobileServices.Sync;         </w:t>
      </w:r>
      <w:r>
        <w:rPr>
          <w:color w:val="008000"/>
        </w:rPr>
        <w:t>// offline sync</w:t>
      </w:r>
    </w:p>
    <w:p w14:paraId="3003A484" w14:textId="48F7191C" w:rsidR="00EB0721" w:rsidRDefault="00EB0721" w:rsidP="00EB0721">
      <w:r>
        <w:t xml:space="preserve">Az osztály elején az </w:t>
      </w:r>
      <w:r>
        <w:rPr>
          <w:rStyle w:val="Kdinline"/>
          <w:rFonts w:eastAsiaTheme="minorEastAsia"/>
        </w:rPr>
        <w:t>IMobileServiceTable</w:t>
      </w:r>
      <w:r>
        <w:t xml:space="preserve"> helyett használjuk az </w:t>
      </w:r>
      <w:r>
        <w:rPr>
          <w:rStyle w:val="Kdinline"/>
          <w:rFonts w:eastAsiaTheme="minorEastAsia"/>
        </w:rPr>
        <w:t>IMobileServiceSyncTable</w:t>
      </w:r>
      <w:r>
        <w:t xml:space="preserve"> osztályt, amit a </w:t>
      </w:r>
      <w:r>
        <w:rPr>
          <w:rStyle w:val="Kdinline"/>
          <w:rFonts w:eastAsiaTheme="minorEastAsia"/>
        </w:rPr>
        <w:t>GetSyncTable</w:t>
      </w:r>
      <w:r>
        <w:t xml:space="preserve"> metódussal tudunk elkérni a szolgáltatás proxy-</w:t>
      </w:r>
      <w:proofErr w:type="spellStart"/>
      <w:r>
        <w:t>tól</w:t>
      </w:r>
      <w:proofErr w:type="spellEnd"/>
      <w:r>
        <w:t>. (A régi mező már nem kell) Ez a</w:t>
      </w:r>
      <w:r w:rsidR="00112138">
        <w:t>z objektum fogja nekünk kezelni</w:t>
      </w:r>
      <w:r>
        <w:t xml:space="preserve"> a </w:t>
      </w:r>
      <w:r w:rsidRPr="00EB0721">
        <w:rPr>
          <w:rStyle w:val="Kdinline"/>
          <w:rFonts w:eastAsiaTheme="minorEastAsia"/>
          <w:lang w:val="hu-HU"/>
        </w:rPr>
        <w:t>TodoItem</w:t>
      </w:r>
      <w:r>
        <w:t xml:space="preserve">-ek kliens oldali </w:t>
      </w:r>
      <w:proofErr w:type="spellStart"/>
      <w:r>
        <w:t>perzisztálását</w:t>
      </w:r>
      <w:proofErr w:type="spellEnd"/>
      <w:r>
        <w:t>, a szerverrel való kommunikációt, és a kettő közötti szinkronizálást.</w:t>
      </w:r>
    </w:p>
    <w:p w14:paraId="16CB2529" w14:textId="77777777" w:rsidR="00EB0721" w:rsidRDefault="00EB0721" w:rsidP="00EB0721">
      <w:pPr>
        <w:pStyle w:val="Kdblokk"/>
        <w:rPr>
          <w:color w:val="008000"/>
        </w:rPr>
      </w:pPr>
      <w:r>
        <w:rPr>
          <w:color w:val="008000"/>
        </w:rPr>
        <w:t>//private IMobileServiceTable&lt;TodoItem&gt; todoTable = App.MobileService.GetTable&lt;TodoItem&gt;();</w:t>
      </w:r>
    </w:p>
    <w:p w14:paraId="0A5D5B22" w14:textId="77777777" w:rsidR="00EB0721" w:rsidRDefault="00EB0721" w:rsidP="00EB0721">
      <w:pPr>
        <w:pStyle w:val="Kdblokk"/>
      </w:pPr>
      <w:r>
        <w:rPr>
          <w:color w:val="0000FF"/>
        </w:rPr>
        <w:t>private</w:t>
      </w:r>
      <w:r>
        <w:rPr>
          <w:color w:val="000000"/>
        </w:rPr>
        <w:t xml:space="preserve"> </w:t>
      </w:r>
      <w:r>
        <w:rPr>
          <w:color w:val="2B91AF"/>
        </w:rPr>
        <w:t>IMobileServiceSyncTable</w:t>
      </w:r>
      <w:r>
        <w:rPr>
          <w:color w:val="000000"/>
        </w:rPr>
        <w:t>&lt;</w:t>
      </w:r>
      <w:r>
        <w:rPr>
          <w:color w:val="2B91AF"/>
        </w:rPr>
        <w:t>TodoItem</w:t>
      </w:r>
      <w:r>
        <w:rPr>
          <w:color w:val="000000"/>
        </w:rPr>
        <w:t xml:space="preserve">&gt; todoTable = </w:t>
      </w:r>
      <w:r>
        <w:rPr>
          <w:color w:val="2B91AF"/>
        </w:rPr>
        <w:t>App</w:t>
      </w:r>
      <w:r>
        <w:rPr>
          <w:color w:val="000000"/>
        </w:rPr>
        <w:t>.MobileService.GetSyncTable&lt;</w:t>
      </w:r>
      <w:r>
        <w:rPr>
          <w:color w:val="2B91AF"/>
        </w:rPr>
        <w:t>TodoItem</w:t>
      </w:r>
      <w:r>
        <w:rPr>
          <w:color w:val="000000"/>
        </w:rPr>
        <w:t xml:space="preserve">&gt;(); </w:t>
      </w:r>
    </w:p>
    <w:p w14:paraId="3A7DD489" w14:textId="77777777" w:rsidR="00EB0721" w:rsidRDefault="00EB0721" w:rsidP="00EB0721">
      <w:r>
        <w:t xml:space="preserve">A szinkronizálás nem automatikus, nekünk kell inicializálni a tárolót, és kezdeményezni a </w:t>
      </w:r>
      <w:proofErr w:type="spellStart"/>
      <w:r>
        <w:t>szinkronizációs</w:t>
      </w:r>
      <w:proofErr w:type="spellEnd"/>
      <w:r>
        <w:t xml:space="preserve"> folyamatot. Ehhez a fájl alján </w:t>
      </w:r>
      <w:proofErr w:type="spellStart"/>
      <w:r>
        <w:t>kommentezzük</w:t>
      </w:r>
      <w:proofErr w:type="spellEnd"/>
      <w:r>
        <w:t xml:space="preserve"> vissza az </w:t>
      </w:r>
      <w:r w:rsidRPr="00EB0721">
        <w:rPr>
          <w:rStyle w:val="Kdinline"/>
          <w:rFonts w:eastAsiaTheme="minorEastAsia"/>
          <w:lang w:val="hu-HU"/>
        </w:rPr>
        <w:t>InitLocalStoreAsync</w:t>
      </w:r>
      <w:r>
        <w:t xml:space="preserve"> és a </w:t>
      </w:r>
      <w:r w:rsidRPr="00EB0721">
        <w:rPr>
          <w:rStyle w:val="Kdinline"/>
          <w:rFonts w:eastAsiaTheme="minorEastAsia"/>
          <w:lang w:val="hu-HU"/>
        </w:rPr>
        <w:t>SyncAsync</w:t>
      </w:r>
      <w:r>
        <w:t xml:space="preserve"> függvényeket. Az első metódus megvizsgálja, hogy inicializálva lett-e már a </w:t>
      </w:r>
      <w:proofErr w:type="spellStart"/>
      <w:r>
        <w:t>szinkronizációs</w:t>
      </w:r>
      <w:proofErr w:type="spellEnd"/>
      <w:r>
        <w:t xml:space="preserve"> kontextus, ha nem akkor létrehozza azt és definiál benne egy táblát a </w:t>
      </w:r>
      <w:r w:rsidRPr="00EB0721">
        <w:rPr>
          <w:rStyle w:val="Kdinline"/>
          <w:rFonts w:eastAsiaTheme="minorEastAsia"/>
          <w:lang w:val="hu-HU"/>
        </w:rPr>
        <w:t>TodoItem</w:t>
      </w:r>
      <w:r>
        <w:t xml:space="preserve"> elemeknek, majd elindít egy </w:t>
      </w:r>
      <w:proofErr w:type="spellStart"/>
      <w:r>
        <w:t>szinkronizációt</w:t>
      </w:r>
      <w:proofErr w:type="spellEnd"/>
      <w:r>
        <w:t xml:space="preserve">. A </w:t>
      </w:r>
      <w:r w:rsidRPr="00EB0721">
        <w:rPr>
          <w:rStyle w:val="Kdinline"/>
          <w:rFonts w:eastAsiaTheme="minorEastAsia"/>
          <w:lang w:val="hu-HU"/>
        </w:rPr>
        <w:t>SyncAsync</w:t>
      </w:r>
      <w:r>
        <w:t xml:space="preserve"> függvény az </w:t>
      </w:r>
      <w:r w:rsidRPr="00EB0721">
        <w:rPr>
          <w:rStyle w:val="Kdinline"/>
          <w:rFonts w:eastAsiaTheme="minorEastAsia"/>
          <w:lang w:val="hu-HU"/>
        </w:rPr>
        <w:t>IMobileServiceSyncTable</w:t>
      </w:r>
      <w:r>
        <w:t xml:space="preserve"> (</w:t>
      </w:r>
      <w:proofErr w:type="spellStart"/>
      <w:r w:rsidRPr="00EB0721">
        <w:rPr>
          <w:rStyle w:val="Kdinline"/>
          <w:rFonts w:eastAsiaTheme="minorEastAsia"/>
          <w:lang w:val="hu-HU"/>
        </w:rPr>
        <w:t>todoTable</w:t>
      </w:r>
      <w:proofErr w:type="spellEnd"/>
      <w:r>
        <w:t xml:space="preserve">) segítségével küldi fel és kéri le az adatokat. A lekérés során lehetőségünk van szűrést is végezni, így nem fontos az egész táblát leszinkronizálni, ha nem szeretnénk, illetve maga a </w:t>
      </w:r>
      <w:proofErr w:type="spellStart"/>
      <w:r>
        <w:t>szinkronizáció</w:t>
      </w:r>
      <w:proofErr w:type="spellEnd"/>
      <w:r>
        <w:t xml:space="preserve"> spórol a sávszélességgel, mivel idő alapon csak a módosított elemeket mozgatja.</w:t>
      </w:r>
    </w:p>
    <w:p w14:paraId="084F538E" w14:textId="77777777" w:rsidR="00EB0721" w:rsidRDefault="00EB0721" w:rsidP="00EB0721">
      <w:pPr>
        <w:pStyle w:val="Kdblokk"/>
      </w:pPr>
      <w:r>
        <w:rPr>
          <w:color w:val="0000FF"/>
        </w:rPr>
        <w:lastRenderedPageBreak/>
        <w:t>private</w:t>
      </w:r>
      <w:r>
        <w:t xml:space="preserve"> </w:t>
      </w:r>
      <w:r>
        <w:rPr>
          <w:color w:val="0000FF"/>
        </w:rPr>
        <w:t>async</w:t>
      </w:r>
      <w:r>
        <w:t xml:space="preserve"> </w:t>
      </w:r>
      <w:r>
        <w:rPr>
          <w:color w:val="2B91AF"/>
        </w:rPr>
        <w:t>Task</w:t>
      </w:r>
      <w:r>
        <w:t xml:space="preserve"> InitLocalStoreAsync()</w:t>
      </w:r>
    </w:p>
    <w:p w14:paraId="66452282" w14:textId="77777777" w:rsidR="00EB0721" w:rsidRDefault="00EB0721" w:rsidP="00EB0721">
      <w:pPr>
        <w:pStyle w:val="Kdblokk"/>
      </w:pPr>
      <w:r>
        <w:t>{</w:t>
      </w:r>
    </w:p>
    <w:p w14:paraId="0549D0B6" w14:textId="77777777" w:rsidR="00EB0721" w:rsidRDefault="00EB0721" w:rsidP="00EB0721">
      <w:pPr>
        <w:pStyle w:val="Kdblokk"/>
      </w:pPr>
      <w:r>
        <w:t xml:space="preserve">    </w:t>
      </w:r>
      <w:r>
        <w:rPr>
          <w:color w:val="0000FF"/>
        </w:rPr>
        <w:t>if</w:t>
      </w:r>
      <w:r>
        <w:t xml:space="preserve"> (!</w:t>
      </w:r>
      <w:r>
        <w:rPr>
          <w:color w:val="2B91AF"/>
        </w:rPr>
        <w:t>App</w:t>
      </w:r>
      <w:r>
        <w:t>.MobileService.SyncContext.IsInitialized)</w:t>
      </w:r>
    </w:p>
    <w:p w14:paraId="7BD896C7" w14:textId="77777777" w:rsidR="00EB0721" w:rsidRDefault="00EB0721" w:rsidP="00EB0721">
      <w:pPr>
        <w:pStyle w:val="Kdblokk"/>
      </w:pPr>
      <w:r>
        <w:t xml:space="preserve">    {</w:t>
      </w:r>
    </w:p>
    <w:p w14:paraId="3F1D4721" w14:textId="77777777" w:rsidR="00EB0721" w:rsidRDefault="00EB0721" w:rsidP="00EB0721">
      <w:pPr>
        <w:pStyle w:val="Kdblokk"/>
      </w:pPr>
      <w:r>
        <w:t xml:space="preserve">        </w:t>
      </w:r>
      <w:r>
        <w:rPr>
          <w:color w:val="0000FF"/>
        </w:rPr>
        <w:t>var</w:t>
      </w:r>
      <w:r>
        <w:t xml:space="preserve"> store = </w:t>
      </w:r>
      <w:r>
        <w:rPr>
          <w:color w:val="0000FF"/>
        </w:rPr>
        <w:t>new</w:t>
      </w:r>
      <w:r>
        <w:t xml:space="preserve"> </w:t>
      </w:r>
      <w:r>
        <w:rPr>
          <w:color w:val="2B91AF"/>
        </w:rPr>
        <w:t>MobileServiceSQLiteStore</w:t>
      </w:r>
      <w:r>
        <w:t>(</w:t>
      </w:r>
      <w:r>
        <w:rPr>
          <w:color w:val="A31515"/>
        </w:rPr>
        <w:t>"localstore.db"</w:t>
      </w:r>
      <w:r>
        <w:t>);</w:t>
      </w:r>
    </w:p>
    <w:p w14:paraId="613E9A1F" w14:textId="77777777" w:rsidR="00EB0721" w:rsidRDefault="00EB0721" w:rsidP="00EB0721">
      <w:pPr>
        <w:pStyle w:val="Kdblokk"/>
      </w:pPr>
      <w:r>
        <w:t xml:space="preserve">        store.DefineTable&lt;</w:t>
      </w:r>
      <w:r>
        <w:rPr>
          <w:color w:val="2B91AF"/>
        </w:rPr>
        <w:t>TodoItem</w:t>
      </w:r>
      <w:r>
        <w:t>&gt;();</w:t>
      </w:r>
    </w:p>
    <w:p w14:paraId="39AB8EFF" w14:textId="77777777" w:rsidR="00EB0721" w:rsidRDefault="00EB0721" w:rsidP="00EB0721">
      <w:pPr>
        <w:pStyle w:val="Kdblokk"/>
      </w:pPr>
      <w:r>
        <w:t xml:space="preserve">        </w:t>
      </w:r>
      <w:r>
        <w:rPr>
          <w:color w:val="0000FF"/>
        </w:rPr>
        <w:t>await</w:t>
      </w:r>
      <w:r>
        <w:t xml:space="preserve"> </w:t>
      </w:r>
      <w:r>
        <w:rPr>
          <w:color w:val="2B91AF"/>
        </w:rPr>
        <w:t>App</w:t>
      </w:r>
      <w:r>
        <w:t>.MobileService.SyncContext.InitializeAsync(store);</w:t>
      </w:r>
    </w:p>
    <w:p w14:paraId="0599B085" w14:textId="77777777" w:rsidR="00EB0721" w:rsidRDefault="00EB0721" w:rsidP="00EB0721">
      <w:pPr>
        <w:pStyle w:val="Kdblokk"/>
      </w:pPr>
      <w:r>
        <w:t xml:space="preserve">    }</w:t>
      </w:r>
    </w:p>
    <w:p w14:paraId="741596A9" w14:textId="77777777" w:rsidR="00EB0721" w:rsidRDefault="00EB0721" w:rsidP="00EB0721">
      <w:pPr>
        <w:pStyle w:val="Kdblokk"/>
      </w:pPr>
    </w:p>
    <w:p w14:paraId="7B41C202" w14:textId="77777777" w:rsidR="00EB0721" w:rsidRDefault="00EB0721" w:rsidP="00EB0721">
      <w:pPr>
        <w:pStyle w:val="Kdblokk"/>
      </w:pPr>
      <w:r>
        <w:t xml:space="preserve">    </w:t>
      </w:r>
      <w:r>
        <w:rPr>
          <w:color w:val="0000FF"/>
        </w:rPr>
        <w:t>await</w:t>
      </w:r>
      <w:r>
        <w:t xml:space="preserve"> SyncAsync();</w:t>
      </w:r>
    </w:p>
    <w:p w14:paraId="24BCC73B" w14:textId="77777777" w:rsidR="00EB0721" w:rsidRDefault="00EB0721" w:rsidP="00EB0721">
      <w:pPr>
        <w:pStyle w:val="Kdblokk"/>
      </w:pPr>
      <w:r>
        <w:t>}</w:t>
      </w:r>
    </w:p>
    <w:p w14:paraId="7933E9B0" w14:textId="77777777" w:rsidR="00EB0721" w:rsidRDefault="00EB0721" w:rsidP="00EB0721">
      <w:pPr>
        <w:pStyle w:val="Kdblokk"/>
      </w:pPr>
    </w:p>
    <w:p w14:paraId="5798FB2C" w14:textId="77777777" w:rsidR="00EB0721" w:rsidRDefault="00EB0721" w:rsidP="00EB0721">
      <w:pPr>
        <w:pStyle w:val="Kdblokk"/>
      </w:pPr>
      <w:r>
        <w:rPr>
          <w:color w:val="0000FF"/>
        </w:rPr>
        <w:t>private</w:t>
      </w:r>
      <w:r>
        <w:t xml:space="preserve"> </w:t>
      </w:r>
      <w:r>
        <w:rPr>
          <w:color w:val="0000FF"/>
        </w:rPr>
        <w:t>async</w:t>
      </w:r>
      <w:r>
        <w:t xml:space="preserve"> </w:t>
      </w:r>
      <w:r>
        <w:rPr>
          <w:color w:val="2B91AF"/>
        </w:rPr>
        <w:t>Task</w:t>
      </w:r>
      <w:r>
        <w:t xml:space="preserve"> SyncAsync()</w:t>
      </w:r>
    </w:p>
    <w:p w14:paraId="22E8B91A" w14:textId="77777777" w:rsidR="00EB0721" w:rsidRDefault="00EB0721" w:rsidP="00EB0721">
      <w:pPr>
        <w:pStyle w:val="Kdblokk"/>
      </w:pPr>
      <w:r>
        <w:t>{</w:t>
      </w:r>
    </w:p>
    <w:p w14:paraId="5511E66C" w14:textId="77777777" w:rsidR="00EB0721" w:rsidRDefault="00EB0721" w:rsidP="00EB0721">
      <w:pPr>
        <w:pStyle w:val="Kdblokk"/>
      </w:pPr>
      <w:r>
        <w:t xml:space="preserve">    </w:t>
      </w:r>
      <w:r>
        <w:rPr>
          <w:color w:val="0000FF"/>
        </w:rPr>
        <w:t>await</w:t>
      </w:r>
      <w:r>
        <w:t xml:space="preserve"> </w:t>
      </w:r>
      <w:r>
        <w:rPr>
          <w:color w:val="2B91AF"/>
        </w:rPr>
        <w:t>App</w:t>
      </w:r>
      <w:r>
        <w:t>.MobileService.SyncContext.PushAsync();</w:t>
      </w:r>
    </w:p>
    <w:p w14:paraId="2AC19E1E" w14:textId="77777777" w:rsidR="00EB0721" w:rsidRDefault="00EB0721" w:rsidP="00EB0721">
      <w:pPr>
        <w:pStyle w:val="Kdblokk"/>
      </w:pPr>
      <w:r>
        <w:t xml:space="preserve">    </w:t>
      </w:r>
      <w:r>
        <w:rPr>
          <w:color w:val="0000FF"/>
        </w:rPr>
        <w:t>await</w:t>
      </w:r>
      <w:r>
        <w:t xml:space="preserve"> todoTable.PullAsync(</w:t>
      </w:r>
      <w:r>
        <w:rPr>
          <w:color w:val="A31515"/>
        </w:rPr>
        <w:t>"todoItems"</w:t>
      </w:r>
      <w:r>
        <w:t>, todoTable.CreateQuery());</w:t>
      </w:r>
    </w:p>
    <w:p w14:paraId="60DBB96A" w14:textId="77777777" w:rsidR="00EB0721" w:rsidRDefault="00EB0721" w:rsidP="00EB0721">
      <w:pPr>
        <w:pStyle w:val="Kdblokk"/>
      </w:pPr>
      <w:r>
        <w:t>}</w:t>
      </w:r>
    </w:p>
    <w:p w14:paraId="68651383" w14:textId="77777777" w:rsidR="00EB0721" w:rsidRDefault="00EB0721" w:rsidP="00EB0721">
      <w:r>
        <w:t xml:space="preserve">Az </w:t>
      </w:r>
      <w:proofErr w:type="spellStart"/>
      <w:r>
        <w:t>inicializációt</w:t>
      </w:r>
      <w:proofErr w:type="spellEnd"/>
      <w:r>
        <w:t xml:space="preserve"> hívjuk meg az oldalra történő navigálás során.</w:t>
      </w:r>
    </w:p>
    <w:p w14:paraId="08AA7A09" w14:textId="77777777" w:rsidR="00EB0721" w:rsidRDefault="00EB0721" w:rsidP="00EB0721">
      <w:pPr>
        <w:pStyle w:val="Kdblokk"/>
        <w:rPr>
          <w:color w:val="000000"/>
        </w:rPr>
      </w:pPr>
      <w:r>
        <w:rPr>
          <w:color w:val="0000FF"/>
        </w:rPr>
        <w:t>protected</w:t>
      </w:r>
      <w:r>
        <w:rPr>
          <w:color w:val="000000"/>
        </w:rPr>
        <w:t xml:space="preserve"> </w:t>
      </w:r>
      <w:r>
        <w:rPr>
          <w:color w:val="0000FF"/>
        </w:rPr>
        <w:t>override</w:t>
      </w:r>
      <w:r>
        <w:rPr>
          <w:color w:val="000000"/>
        </w:rPr>
        <w:t xml:space="preserve"> </w:t>
      </w:r>
      <w:r w:rsidRPr="00994821">
        <w:rPr>
          <w:color w:val="0000FF"/>
          <w:highlight w:val="yellow"/>
        </w:rPr>
        <w:t>async</w:t>
      </w:r>
      <w:r>
        <w:rPr>
          <w:color w:val="000000"/>
        </w:rPr>
        <w:t xml:space="preserve"> </w:t>
      </w:r>
      <w:r>
        <w:rPr>
          <w:color w:val="0000FF"/>
        </w:rPr>
        <w:t>void</w:t>
      </w:r>
      <w:r>
        <w:rPr>
          <w:color w:val="000000"/>
        </w:rPr>
        <w:t xml:space="preserve"> OnNavigatedTo(</w:t>
      </w:r>
      <w:r>
        <w:rPr>
          <w:color w:val="2B91AF"/>
        </w:rPr>
        <w:t>NavigationEventArgs</w:t>
      </w:r>
      <w:r>
        <w:rPr>
          <w:color w:val="000000"/>
        </w:rPr>
        <w:t xml:space="preserve"> e)</w:t>
      </w:r>
    </w:p>
    <w:p w14:paraId="0F185EE6" w14:textId="77777777" w:rsidR="00EB0721" w:rsidRDefault="00EB0721" w:rsidP="00EB0721">
      <w:pPr>
        <w:pStyle w:val="Kdblokk"/>
        <w:rPr>
          <w:color w:val="000000"/>
        </w:rPr>
      </w:pPr>
      <w:r>
        <w:rPr>
          <w:color w:val="000000"/>
        </w:rPr>
        <w:t>{</w:t>
      </w:r>
    </w:p>
    <w:p w14:paraId="34FD56CD" w14:textId="77777777" w:rsidR="00EB0721" w:rsidRDefault="00EB0721" w:rsidP="00EB0721">
      <w:pPr>
        <w:pStyle w:val="Kdblokk"/>
        <w:rPr>
          <w:b/>
          <w:color w:val="008000"/>
        </w:rPr>
      </w:pPr>
      <w:r>
        <w:rPr>
          <w:color w:val="000000"/>
        </w:rPr>
        <w:t xml:space="preserve">    </w:t>
      </w:r>
      <w:r>
        <w:rPr>
          <w:b/>
          <w:color w:val="0000FF"/>
        </w:rPr>
        <w:t>await</w:t>
      </w:r>
      <w:r>
        <w:rPr>
          <w:b/>
          <w:color w:val="000000"/>
        </w:rPr>
        <w:t xml:space="preserve"> InitLocalStoreAsync(); </w:t>
      </w:r>
      <w:r>
        <w:rPr>
          <w:b/>
          <w:color w:val="008000"/>
        </w:rPr>
        <w:t>// offline sync</w:t>
      </w:r>
    </w:p>
    <w:p w14:paraId="75F7C79E" w14:textId="77777777" w:rsidR="00EB0721" w:rsidRDefault="00EB0721" w:rsidP="00EB0721">
      <w:pPr>
        <w:pStyle w:val="Kdblokk"/>
        <w:rPr>
          <w:color w:val="000000"/>
        </w:rPr>
      </w:pPr>
      <w:r>
        <w:rPr>
          <w:color w:val="000000"/>
        </w:rPr>
        <w:t xml:space="preserve">    </w:t>
      </w:r>
      <w:r>
        <w:rPr>
          <w:color w:val="0000FF"/>
        </w:rPr>
        <w:t>await</w:t>
      </w:r>
      <w:r>
        <w:rPr>
          <w:color w:val="000000"/>
        </w:rPr>
        <w:t xml:space="preserve"> RefreshTodoItems();</w:t>
      </w:r>
    </w:p>
    <w:p w14:paraId="3DB1EDBD" w14:textId="77777777" w:rsidR="00EB0721" w:rsidRDefault="00EB0721" w:rsidP="00EB0721">
      <w:pPr>
        <w:pStyle w:val="Kdblokk"/>
      </w:pPr>
      <w:r>
        <w:rPr>
          <w:color w:val="000000"/>
        </w:rPr>
        <w:t>}</w:t>
      </w:r>
    </w:p>
    <w:p w14:paraId="6DFA3084" w14:textId="77777777" w:rsidR="00EB0721" w:rsidRDefault="00EB0721" w:rsidP="00EB0721">
      <w:r>
        <w:t xml:space="preserve">A tényleges </w:t>
      </w:r>
      <w:proofErr w:type="spellStart"/>
      <w:r>
        <w:t>szinkronizációt</w:t>
      </w:r>
      <w:proofErr w:type="spellEnd"/>
      <w:r>
        <w:t xml:space="preserve"> hívjuk meg az interakcióink során is.</w:t>
      </w:r>
    </w:p>
    <w:p w14:paraId="32243562" w14:textId="77777777" w:rsidR="00EB0721" w:rsidRDefault="00EB0721" w:rsidP="00EB0721">
      <w:pPr>
        <w:pStyle w:val="Kdblokk"/>
      </w:pPr>
      <w:r>
        <w:rPr>
          <w:color w:val="0000FF"/>
        </w:rPr>
        <w:lastRenderedPageBreak/>
        <w:t>private</w:t>
      </w:r>
      <w:r>
        <w:t xml:space="preserve"> </w:t>
      </w:r>
      <w:r>
        <w:rPr>
          <w:color w:val="0000FF"/>
        </w:rPr>
        <w:t>async</w:t>
      </w:r>
      <w:r>
        <w:t xml:space="preserve"> </w:t>
      </w:r>
      <w:r>
        <w:rPr>
          <w:color w:val="2B91AF"/>
        </w:rPr>
        <w:t>Task</w:t>
      </w:r>
      <w:r>
        <w:t xml:space="preserve"> InsertTodoItem(</w:t>
      </w:r>
      <w:r>
        <w:rPr>
          <w:color w:val="2B91AF"/>
        </w:rPr>
        <w:t>TodoItem</w:t>
      </w:r>
      <w:r>
        <w:t xml:space="preserve"> todoItem)</w:t>
      </w:r>
    </w:p>
    <w:p w14:paraId="3220CD24" w14:textId="77777777" w:rsidR="00EB0721" w:rsidRDefault="00EB0721" w:rsidP="00EB0721">
      <w:pPr>
        <w:pStyle w:val="Kdblokk"/>
      </w:pPr>
      <w:r>
        <w:t>{</w:t>
      </w:r>
    </w:p>
    <w:p w14:paraId="2F6A9E11" w14:textId="77777777" w:rsidR="00EB0721" w:rsidRDefault="00EB0721" w:rsidP="00EB0721">
      <w:pPr>
        <w:pStyle w:val="Kdblokk"/>
      </w:pPr>
      <w:r>
        <w:t xml:space="preserve">    </w:t>
      </w:r>
      <w:r>
        <w:rPr>
          <w:color w:val="0000FF"/>
        </w:rPr>
        <w:t>await</w:t>
      </w:r>
      <w:r>
        <w:t xml:space="preserve"> todoTable.InsertAsync(todoItem);</w:t>
      </w:r>
    </w:p>
    <w:p w14:paraId="283ED0AA" w14:textId="77777777" w:rsidR="00EB0721" w:rsidRDefault="00EB0721" w:rsidP="00EB0721">
      <w:pPr>
        <w:pStyle w:val="Kdblokk"/>
      </w:pPr>
      <w:r>
        <w:t xml:space="preserve">    items.Add(todoItem);</w:t>
      </w:r>
    </w:p>
    <w:p w14:paraId="0CD7BF1C" w14:textId="77777777" w:rsidR="00EB0721" w:rsidRDefault="00EB0721" w:rsidP="00EB0721">
      <w:pPr>
        <w:pStyle w:val="Kdblokk"/>
      </w:pPr>
    </w:p>
    <w:p w14:paraId="4BCB553C" w14:textId="77777777" w:rsidR="00EB0721" w:rsidRDefault="00EB0721" w:rsidP="00EB0721">
      <w:pPr>
        <w:pStyle w:val="Kdblokk"/>
        <w:rPr>
          <w:b/>
          <w:color w:val="008000"/>
        </w:rPr>
      </w:pPr>
      <w:r>
        <w:t xml:space="preserve">    </w:t>
      </w:r>
      <w:r>
        <w:rPr>
          <w:b/>
          <w:color w:val="0000FF"/>
        </w:rPr>
        <w:t>await</w:t>
      </w:r>
      <w:r>
        <w:rPr>
          <w:b/>
        </w:rPr>
        <w:t xml:space="preserve"> SyncAsync(); </w:t>
      </w:r>
      <w:r>
        <w:rPr>
          <w:b/>
          <w:color w:val="008000"/>
        </w:rPr>
        <w:t>// offline sync</w:t>
      </w:r>
    </w:p>
    <w:p w14:paraId="5291C440" w14:textId="77777777" w:rsidR="00EB0721" w:rsidRDefault="00EB0721" w:rsidP="00EB0721">
      <w:pPr>
        <w:pStyle w:val="Kdblokk"/>
      </w:pPr>
      <w:r>
        <w:t>}</w:t>
      </w:r>
    </w:p>
    <w:p w14:paraId="3D22A2D7" w14:textId="77777777" w:rsidR="00EB0721" w:rsidRDefault="00EB0721" w:rsidP="00EB0721">
      <w:pPr>
        <w:pStyle w:val="Kdblokk"/>
      </w:pPr>
    </w:p>
    <w:p w14:paraId="74CDF8E7" w14:textId="77777777" w:rsidR="00EB0721" w:rsidRDefault="00EB0721" w:rsidP="00EB0721">
      <w:pPr>
        <w:pStyle w:val="Kdblokk"/>
      </w:pPr>
      <w:r>
        <w:rPr>
          <w:color w:val="0000FF"/>
        </w:rPr>
        <w:t>private</w:t>
      </w:r>
      <w:r>
        <w:t xml:space="preserve"> </w:t>
      </w:r>
      <w:r>
        <w:rPr>
          <w:color w:val="0000FF"/>
        </w:rPr>
        <w:t>async</w:t>
      </w:r>
      <w:r>
        <w:t xml:space="preserve"> </w:t>
      </w:r>
      <w:r>
        <w:rPr>
          <w:color w:val="2B91AF"/>
        </w:rPr>
        <w:t>Task</w:t>
      </w:r>
      <w:r>
        <w:t xml:space="preserve"> UpdateCheckedTodoItem(</w:t>
      </w:r>
      <w:r>
        <w:rPr>
          <w:color w:val="2B91AF"/>
        </w:rPr>
        <w:t>TodoItem</w:t>
      </w:r>
      <w:r>
        <w:t xml:space="preserve"> item)</w:t>
      </w:r>
    </w:p>
    <w:p w14:paraId="1CD2BE37" w14:textId="77777777" w:rsidR="00EB0721" w:rsidRDefault="00EB0721" w:rsidP="00EB0721">
      <w:pPr>
        <w:pStyle w:val="Kdblokk"/>
      </w:pPr>
      <w:r>
        <w:t>{</w:t>
      </w:r>
    </w:p>
    <w:p w14:paraId="5BD8070A" w14:textId="77777777" w:rsidR="00EB0721" w:rsidRDefault="00EB0721" w:rsidP="00EB0721">
      <w:pPr>
        <w:pStyle w:val="Kdblokk"/>
      </w:pPr>
      <w:r>
        <w:t xml:space="preserve">    </w:t>
      </w:r>
      <w:r>
        <w:rPr>
          <w:color w:val="0000FF"/>
        </w:rPr>
        <w:t>await</w:t>
      </w:r>
      <w:r>
        <w:t xml:space="preserve"> todoTable.UpdateAsync(item);</w:t>
      </w:r>
    </w:p>
    <w:p w14:paraId="0992FA48" w14:textId="77777777" w:rsidR="00EB0721" w:rsidRDefault="00EB0721" w:rsidP="00EB0721">
      <w:pPr>
        <w:pStyle w:val="Kdblokk"/>
      </w:pPr>
      <w:r>
        <w:t xml:space="preserve">    items.Remove(item);</w:t>
      </w:r>
    </w:p>
    <w:p w14:paraId="669841FE" w14:textId="77777777" w:rsidR="00EB0721" w:rsidRDefault="00EB0721" w:rsidP="00EB0721">
      <w:pPr>
        <w:pStyle w:val="Kdblokk"/>
      </w:pPr>
      <w:r>
        <w:t xml:space="preserve">    ListItems.Focus(Windows.UI.Xaml.</w:t>
      </w:r>
      <w:r>
        <w:rPr>
          <w:color w:val="2B91AF"/>
        </w:rPr>
        <w:t>FocusState</w:t>
      </w:r>
      <w:r>
        <w:t>.Unfocused);</w:t>
      </w:r>
    </w:p>
    <w:p w14:paraId="7A28A30F" w14:textId="77777777" w:rsidR="00EB0721" w:rsidRDefault="00EB0721" w:rsidP="00EB0721">
      <w:pPr>
        <w:pStyle w:val="Kdblokk"/>
      </w:pPr>
    </w:p>
    <w:p w14:paraId="040464F9" w14:textId="77777777" w:rsidR="00EB0721" w:rsidRDefault="00EB0721" w:rsidP="00EB0721">
      <w:pPr>
        <w:pStyle w:val="Kdblokk"/>
        <w:rPr>
          <w:b/>
          <w:color w:val="008000"/>
        </w:rPr>
      </w:pPr>
      <w:r>
        <w:t xml:space="preserve">    </w:t>
      </w:r>
      <w:r>
        <w:rPr>
          <w:b/>
          <w:color w:val="0000FF"/>
        </w:rPr>
        <w:t>await</w:t>
      </w:r>
      <w:r>
        <w:rPr>
          <w:b/>
        </w:rPr>
        <w:t xml:space="preserve"> SyncAsync(); </w:t>
      </w:r>
      <w:r>
        <w:rPr>
          <w:b/>
          <w:color w:val="008000"/>
        </w:rPr>
        <w:t>// offline sync</w:t>
      </w:r>
    </w:p>
    <w:p w14:paraId="37A254F0" w14:textId="77777777" w:rsidR="00EB0721" w:rsidRDefault="00EB0721" w:rsidP="00EB0721">
      <w:pPr>
        <w:pStyle w:val="Kdblokk"/>
      </w:pPr>
      <w:r>
        <w:t xml:space="preserve">} </w:t>
      </w:r>
    </w:p>
    <w:p w14:paraId="69A142AB" w14:textId="77777777" w:rsidR="00EB0721" w:rsidRDefault="00EB0721" w:rsidP="00EB0721">
      <w:pPr>
        <w:pStyle w:val="Kdblokk"/>
      </w:pPr>
    </w:p>
    <w:p w14:paraId="6A877EE6" w14:textId="77777777" w:rsidR="00EB0721" w:rsidRDefault="00EB0721" w:rsidP="00EB0721">
      <w:pPr>
        <w:pStyle w:val="Kdblokk"/>
      </w:pPr>
      <w:r>
        <w:rPr>
          <w:color w:val="0000FF"/>
        </w:rPr>
        <w:t>private</w:t>
      </w:r>
      <w:r>
        <w:t xml:space="preserve"> </w:t>
      </w:r>
      <w:r>
        <w:rPr>
          <w:color w:val="0000FF"/>
        </w:rPr>
        <w:t>async</w:t>
      </w:r>
      <w:r>
        <w:t xml:space="preserve"> </w:t>
      </w:r>
      <w:r>
        <w:rPr>
          <w:color w:val="0000FF"/>
        </w:rPr>
        <w:t>void</w:t>
      </w:r>
      <w:r>
        <w:t xml:space="preserve"> ButtonRefresh_Click(</w:t>
      </w:r>
      <w:r>
        <w:rPr>
          <w:color w:val="0000FF"/>
        </w:rPr>
        <w:t>object</w:t>
      </w:r>
      <w:r>
        <w:t xml:space="preserve"> sender, </w:t>
      </w:r>
      <w:r>
        <w:rPr>
          <w:color w:val="2B91AF"/>
        </w:rPr>
        <w:t>RoutedEventArgs</w:t>
      </w:r>
      <w:r>
        <w:t xml:space="preserve"> e)</w:t>
      </w:r>
    </w:p>
    <w:p w14:paraId="6B1C2328" w14:textId="77777777" w:rsidR="00EB0721" w:rsidRDefault="00EB0721" w:rsidP="00EB0721">
      <w:pPr>
        <w:pStyle w:val="Kdblokk"/>
      </w:pPr>
      <w:r>
        <w:t>{</w:t>
      </w:r>
    </w:p>
    <w:p w14:paraId="317D9B0F" w14:textId="77777777" w:rsidR="00EB0721" w:rsidRDefault="00EB0721" w:rsidP="00EB0721">
      <w:pPr>
        <w:pStyle w:val="Kdblokk"/>
      </w:pPr>
      <w:r>
        <w:t xml:space="preserve">    ButtonRefresh.IsEnabled = </w:t>
      </w:r>
      <w:r>
        <w:rPr>
          <w:color w:val="0000FF"/>
        </w:rPr>
        <w:t>false</w:t>
      </w:r>
      <w:r>
        <w:t>;</w:t>
      </w:r>
    </w:p>
    <w:p w14:paraId="3AB26D16" w14:textId="77777777" w:rsidR="00EB0721" w:rsidRDefault="00EB0721" w:rsidP="00EB0721">
      <w:pPr>
        <w:pStyle w:val="Kdblokk"/>
      </w:pPr>
    </w:p>
    <w:p w14:paraId="6A0FA847" w14:textId="77777777" w:rsidR="00EB0721" w:rsidRDefault="00EB0721" w:rsidP="00EB0721">
      <w:pPr>
        <w:pStyle w:val="Kdblokk"/>
        <w:rPr>
          <w:b/>
          <w:color w:val="008000"/>
        </w:rPr>
      </w:pPr>
      <w:r>
        <w:t xml:space="preserve">    </w:t>
      </w:r>
      <w:r>
        <w:rPr>
          <w:b/>
          <w:color w:val="0000FF"/>
        </w:rPr>
        <w:t>await</w:t>
      </w:r>
      <w:r>
        <w:rPr>
          <w:b/>
        </w:rPr>
        <w:t xml:space="preserve"> SyncAsync(); </w:t>
      </w:r>
      <w:r>
        <w:rPr>
          <w:b/>
          <w:color w:val="008000"/>
        </w:rPr>
        <w:t>// offline sync</w:t>
      </w:r>
    </w:p>
    <w:p w14:paraId="75B789FA" w14:textId="77777777" w:rsidR="00EB0721" w:rsidRDefault="00EB0721" w:rsidP="00EB0721">
      <w:pPr>
        <w:pStyle w:val="Kdblokk"/>
      </w:pPr>
      <w:r>
        <w:t xml:space="preserve">    </w:t>
      </w:r>
      <w:r>
        <w:rPr>
          <w:color w:val="0000FF"/>
        </w:rPr>
        <w:t>await</w:t>
      </w:r>
      <w:r>
        <w:t xml:space="preserve"> RefreshTodoItems();</w:t>
      </w:r>
    </w:p>
    <w:p w14:paraId="1D352206" w14:textId="77777777" w:rsidR="00EB0721" w:rsidRDefault="00EB0721" w:rsidP="00EB0721">
      <w:pPr>
        <w:pStyle w:val="Kdblokk"/>
      </w:pPr>
    </w:p>
    <w:p w14:paraId="1A6710BB" w14:textId="77777777" w:rsidR="00EB0721" w:rsidRDefault="00EB0721" w:rsidP="00EB0721">
      <w:pPr>
        <w:pStyle w:val="Kdblokk"/>
      </w:pPr>
      <w:r>
        <w:t xml:space="preserve">    ButtonRefresh.IsEnabled = </w:t>
      </w:r>
      <w:r>
        <w:rPr>
          <w:color w:val="0000FF"/>
        </w:rPr>
        <w:t>true</w:t>
      </w:r>
      <w:r>
        <w:t>;</w:t>
      </w:r>
    </w:p>
    <w:p w14:paraId="7EF99385" w14:textId="77777777" w:rsidR="00EB0721" w:rsidRDefault="00EB0721" w:rsidP="00EB0721">
      <w:pPr>
        <w:pStyle w:val="Kdblokk"/>
      </w:pPr>
      <w:r>
        <w:t>}</w:t>
      </w:r>
    </w:p>
    <w:p w14:paraId="479D615B" w14:textId="4DDCB809" w:rsidR="00EB0721" w:rsidRDefault="00EB0721" w:rsidP="00EB0721">
      <w:r>
        <w:t xml:space="preserve">A </w:t>
      </w:r>
      <w:r>
        <w:rPr>
          <w:rStyle w:val="Kdinline"/>
          <w:rFonts w:eastAsiaTheme="minorEastAsia"/>
        </w:rPr>
        <w:t>SyncAsync</w:t>
      </w:r>
      <w:r>
        <w:t xml:space="preserve"> metódusunkba tegyünk hibakezelést is</w:t>
      </w:r>
      <w:r w:rsidR="00725A3E">
        <w:t xml:space="preserve">! A felugró ablakok megjelenítéséhez néhány dolgot még meg kell tennünk. Elsőként vegyünk fel két privát tagváltozót a </w:t>
      </w:r>
      <w:proofErr w:type="spellStart"/>
      <w:r w:rsidR="00725A3E">
        <w:t>MainPage</w:t>
      </w:r>
      <w:proofErr w:type="spellEnd"/>
      <w:r w:rsidR="00725A3E">
        <w:t>-be, ezek pedig legyenek a következők:</w:t>
      </w:r>
    </w:p>
    <w:p w14:paraId="6D83A5F3" w14:textId="77777777" w:rsidR="005D4AF5" w:rsidRPr="008467FF" w:rsidRDefault="00725A3E" w:rsidP="005D4AF5">
      <w:pPr>
        <w:pStyle w:val="Kdblokk"/>
        <w:rPr>
          <w:rFonts w:cs="Consolas"/>
          <w:color w:val="000000"/>
          <w:sz w:val="19"/>
          <w:szCs w:val="19"/>
          <w:lang w:val="de-DE"/>
        </w:rPr>
      </w:pPr>
      <w:r w:rsidRPr="008467FF">
        <w:rPr>
          <w:color w:val="0000FF"/>
          <w:lang w:val="de-DE"/>
        </w:rPr>
        <w:t>private</w:t>
      </w:r>
      <w:r w:rsidRPr="008467FF">
        <w:rPr>
          <w:color w:val="000000"/>
          <w:lang w:val="de-DE"/>
        </w:rPr>
        <w:t xml:space="preserve"> </w:t>
      </w:r>
      <w:r w:rsidRPr="008467FF">
        <w:rPr>
          <w:lang w:val="de-DE"/>
        </w:rPr>
        <w:t>MessageDialog</w:t>
      </w:r>
      <w:r w:rsidRPr="008467FF">
        <w:rPr>
          <w:color w:val="000000"/>
          <w:lang w:val="de-DE"/>
        </w:rPr>
        <w:t xml:space="preserve"> dialog = </w:t>
      </w:r>
      <w:r w:rsidRPr="008467FF">
        <w:rPr>
          <w:color w:val="0000FF"/>
          <w:lang w:val="de-DE"/>
        </w:rPr>
        <w:t>new</w:t>
      </w:r>
      <w:r w:rsidRPr="008467FF">
        <w:rPr>
          <w:color w:val="000000"/>
          <w:lang w:val="de-DE"/>
        </w:rPr>
        <w:t xml:space="preserve"> </w:t>
      </w:r>
      <w:r w:rsidRPr="008467FF">
        <w:rPr>
          <w:lang w:val="de-DE"/>
        </w:rPr>
        <w:t>MessageDialog</w:t>
      </w:r>
      <w:r w:rsidRPr="008467FF">
        <w:rPr>
          <w:color w:val="000000"/>
          <w:lang w:val="de-DE"/>
        </w:rPr>
        <w:t>(</w:t>
      </w:r>
      <w:r w:rsidRPr="008467FF">
        <w:rPr>
          <w:color w:val="A31515"/>
          <w:lang w:val="de-DE"/>
        </w:rPr>
        <w:t>""</w:t>
      </w:r>
      <w:r w:rsidRPr="008467FF">
        <w:rPr>
          <w:color w:val="000000"/>
          <w:lang w:val="de-DE"/>
        </w:rPr>
        <w:t>);</w:t>
      </w:r>
    </w:p>
    <w:p w14:paraId="763AEE81" w14:textId="1ABE90F2" w:rsidR="00725A3E" w:rsidRPr="008467FF" w:rsidRDefault="005D4AF5" w:rsidP="005D4AF5">
      <w:pPr>
        <w:pStyle w:val="Kdblokk"/>
        <w:rPr>
          <w:color w:val="000000"/>
          <w:lang w:val="de-DE"/>
        </w:rPr>
      </w:pPr>
      <w:r w:rsidRPr="008467FF">
        <w:rPr>
          <w:rFonts w:cs="Consolas"/>
          <w:color w:val="0000FF"/>
          <w:sz w:val="19"/>
          <w:szCs w:val="19"/>
          <w:lang w:val="de-DE"/>
        </w:rPr>
        <w:t>private</w:t>
      </w:r>
      <w:r w:rsidRPr="008467FF">
        <w:rPr>
          <w:rFonts w:cs="Consolas"/>
          <w:color w:val="000000"/>
          <w:sz w:val="19"/>
          <w:szCs w:val="19"/>
          <w:lang w:val="de-DE"/>
        </w:rPr>
        <w:t xml:space="preserve"> </w:t>
      </w:r>
      <w:r w:rsidRPr="008467FF">
        <w:rPr>
          <w:rFonts w:cs="Consolas"/>
          <w:color w:val="0000FF"/>
          <w:sz w:val="19"/>
          <w:szCs w:val="19"/>
          <w:lang w:val="de-DE"/>
        </w:rPr>
        <w:t>bool</w:t>
      </w:r>
      <w:r w:rsidRPr="008467FF">
        <w:rPr>
          <w:rFonts w:cs="Consolas"/>
          <w:color w:val="000000"/>
          <w:sz w:val="19"/>
          <w:szCs w:val="19"/>
          <w:lang w:val="de-DE"/>
        </w:rPr>
        <w:t xml:space="preserve"> isOpen = </w:t>
      </w:r>
      <w:r w:rsidRPr="008467FF">
        <w:rPr>
          <w:rFonts w:cs="Consolas"/>
          <w:color w:val="0000FF"/>
          <w:sz w:val="19"/>
          <w:szCs w:val="19"/>
          <w:lang w:val="de-DE"/>
        </w:rPr>
        <w:t>false</w:t>
      </w:r>
      <w:r w:rsidRPr="008467FF">
        <w:rPr>
          <w:rFonts w:cs="Consolas"/>
          <w:color w:val="000000"/>
          <w:sz w:val="19"/>
          <w:szCs w:val="19"/>
          <w:lang w:val="de-DE"/>
        </w:rPr>
        <w:t>;</w:t>
      </w:r>
    </w:p>
    <w:p w14:paraId="5F960C18" w14:textId="60EBD415" w:rsidR="00725A3E" w:rsidRDefault="00725A3E" w:rsidP="00725A3E">
      <w:r>
        <w:t xml:space="preserve">Az elsőben tároljuk el a dialógusablakunkat, a másodikban pedig </w:t>
      </w:r>
      <w:r w:rsidR="005D4AF5">
        <w:t>azt, hogy éppen van-e nyitva dialógusablak</w:t>
      </w:r>
      <w:r>
        <w:t xml:space="preserve">. Erre azért van szükség, mert egyszerre csak egy dialógusablak lehet nyitva. Ha az egyik feldobása előtt egy kicsit több ideig tart az internetkapcsolat „ellenőrzése”, akkor könnyen előidézhetünk olyan helyzetet, hogy akkor szeretné feldobni a programunk a hibajelző dialógusablakot, amikor már egy nyitva van, és </w:t>
      </w:r>
      <w:proofErr w:type="spellStart"/>
      <w:r w:rsidR="00241AB0">
        <w:t>UnathorizedAccessExceptiont</w:t>
      </w:r>
      <w:proofErr w:type="spellEnd"/>
      <w:r>
        <w:t xml:space="preserve"> kapunk.</w:t>
      </w:r>
    </w:p>
    <w:p w14:paraId="73347263" w14:textId="35ABA842" w:rsidR="00A65E61" w:rsidRDefault="00A65E61" w:rsidP="00725A3E">
      <w:r>
        <w:t xml:space="preserve">Írjunk egy aszinkron metódust, amiben </w:t>
      </w:r>
      <w:r w:rsidR="005D4AF5">
        <w:t>egyszerűen eldobjuk a kérést, hogyha nyitva van a dialógus, egyébként pedig feldobjuk a felhasználónak:</w:t>
      </w:r>
    </w:p>
    <w:p w14:paraId="3DF20C1A" w14:textId="77777777" w:rsidR="005D4AF5" w:rsidRDefault="005D4AF5" w:rsidP="005D4AF5">
      <w:pPr>
        <w:pStyle w:val="Kdblokk"/>
      </w:pPr>
      <w:r>
        <w:rPr>
          <w:color w:val="0000FF"/>
        </w:rPr>
        <w:lastRenderedPageBreak/>
        <w:t>private</w:t>
      </w:r>
      <w:r>
        <w:t xml:space="preserve"> </w:t>
      </w:r>
      <w:r>
        <w:rPr>
          <w:color w:val="0000FF"/>
        </w:rPr>
        <w:t>async</w:t>
      </w:r>
      <w:r>
        <w:t xml:space="preserve"> </w:t>
      </w:r>
      <w:r>
        <w:rPr>
          <w:color w:val="2B91AF"/>
        </w:rPr>
        <w:t>Task</w:t>
      </w:r>
      <w:r>
        <w:t xml:space="preserve"> ShowDialogAsync(</w:t>
      </w:r>
      <w:r>
        <w:rPr>
          <w:color w:val="0000FF"/>
        </w:rPr>
        <w:t>string</w:t>
      </w:r>
      <w:r>
        <w:t xml:space="preserve"> content, </w:t>
      </w:r>
      <w:r>
        <w:rPr>
          <w:color w:val="0000FF"/>
        </w:rPr>
        <w:t>string</w:t>
      </w:r>
      <w:r>
        <w:t xml:space="preserve"> title = </w:t>
      </w:r>
      <w:r>
        <w:rPr>
          <w:color w:val="A31515"/>
        </w:rPr>
        <w:t>"Hiba"</w:t>
      </w:r>
      <w:r>
        <w:t>)</w:t>
      </w:r>
    </w:p>
    <w:p w14:paraId="09C720C2" w14:textId="77777777" w:rsidR="005D4AF5" w:rsidRDefault="005D4AF5" w:rsidP="005D4AF5">
      <w:pPr>
        <w:pStyle w:val="Kdblokk"/>
      </w:pPr>
      <w:r>
        <w:t>{</w:t>
      </w:r>
    </w:p>
    <w:p w14:paraId="374067C0" w14:textId="77777777" w:rsidR="005D4AF5" w:rsidRDefault="005D4AF5" w:rsidP="005D4AF5">
      <w:pPr>
        <w:pStyle w:val="Kdblokk"/>
      </w:pPr>
      <w:r>
        <w:t xml:space="preserve">    </w:t>
      </w:r>
      <w:r>
        <w:rPr>
          <w:color w:val="0000FF"/>
        </w:rPr>
        <w:t>if</w:t>
      </w:r>
      <w:r>
        <w:t xml:space="preserve"> (isOpen)</w:t>
      </w:r>
    </w:p>
    <w:p w14:paraId="3CD91036" w14:textId="77777777" w:rsidR="005D4AF5" w:rsidRDefault="005D4AF5" w:rsidP="005D4AF5">
      <w:pPr>
        <w:pStyle w:val="Kdblokk"/>
      </w:pPr>
      <w:r>
        <w:t xml:space="preserve">    {</w:t>
      </w:r>
    </w:p>
    <w:p w14:paraId="6E4FAAD3" w14:textId="77777777" w:rsidR="005D4AF5" w:rsidRDefault="005D4AF5" w:rsidP="005D4AF5">
      <w:pPr>
        <w:pStyle w:val="Kdblokk"/>
      </w:pPr>
      <w:r>
        <w:t xml:space="preserve">        </w:t>
      </w:r>
      <w:r>
        <w:rPr>
          <w:color w:val="0000FF"/>
        </w:rPr>
        <w:t>return</w:t>
      </w:r>
      <w:r>
        <w:t>;</w:t>
      </w:r>
    </w:p>
    <w:p w14:paraId="01595E3C" w14:textId="77777777" w:rsidR="005D4AF5" w:rsidRDefault="005D4AF5" w:rsidP="005D4AF5">
      <w:pPr>
        <w:pStyle w:val="Kdblokk"/>
      </w:pPr>
      <w:r>
        <w:t xml:space="preserve">    }</w:t>
      </w:r>
    </w:p>
    <w:p w14:paraId="5C80E7C1" w14:textId="77777777" w:rsidR="005D4AF5" w:rsidRDefault="005D4AF5" w:rsidP="005D4AF5">
      <w:pPr>
        <w:pStyle w:val="Kdblokk"/>
      </w:pPr>
      <w:r>
        <w:t xml:space="preserve">    dialog.Title = title;</w:t>
      </w:r>
    </w:p>
    <w:p w14:paraId="5847CDA6" w14:textId="77777777" w:rsidR="005D4AF5" w:rsidRDefault="005D4AF5" w:rsidP="005D4AF5">
      <w:pPr>
        <w:pStyle w:val="Kdblokk"/>
      </w:pPr>
      <w:r>
        <w:t xml:space="preserve">    dialog.Content = content;</w:t>
      </w:r>
    </w:p>
    <w:p w14:paraId="55A94C3E" w14:textId="77777777" w:rsidR="005D4AF5" w:rsidRDefault="005D4AF5" w:rsidP="005D4AF5">
      <w:pPr>
        <w:pStyle w:val="Kdblokk"/>
      </w:pPr>
      <w:r>
        <w:t xml:space="preserve">    isOpen = </w:t>
      </w:r>
      <w:r>
        <w:rPr>
          <w:color w:val="0000FF"/>
        </w:rPr>
        <w:t>true</w:t>
      </w:r>
      <w:r>
        <w:t>;</w:t>
      </w:r>
    </w:p>
    <w:p w14:paraId="5ADED8CA" w14:textId="77777777" w:rsidR="005D4AF5" w:rsidRDefault="005D4AF5" w:rsidP="005D4AF5">
      <w:pPr>
        <w:pStyle w:val="Kdblokk"/>
      </w:pPr>
      <w:r>
        <w:t xml:space="preserve">    </w:t>
      </w:r>
      <w:r>
        <w:rPr>
          <w:color w:val="0000FF"/>
        </w:rPr>
        <w:t>await</w:t>
      </w:r>
      <w:r>
        <w:t xml:space="preserve"> dialog.ShowAsync();</w:t>
      </w:r>
    </w:p>
    <w:p w14:paraId="322F974C" w14:textId="77777777" w:rsidR="005D4AF5" w:rsidRDefault="005D4AF5" w:rsidP="005D4AF5">
      <w:pPr>
        <w:pStyle w:val="Kdblokk"/>
      </w:pPr>
      <w:r>
        <w:t xml:space="preserve">    isOpen = </w:t>
      </w:r>
      <w:r>
        <w:rPr>
          <w:color w:val="0000FF"/>
        </w:rPr>
        <w:t>false</w:t>
      </w:r>
      <w:r>
        <w:t>;</w:t>
      </w:r>
    </w:p>
    <w:p w14:paraId="69B23272" w14:textId="66CC173F" w:rsidR="005D4AF5" w:rsidRDefault="005D4AF5" w:rsidP="005D4AF5">
      <w:pPr>
        <w:pStyle w:val="Kdblokk"/>
      </w:pPr>
      <w:r>
        <w:t>}</w:t>
      </w:r>
    </w:p>
    <w:p w14:paraId="3EA4C785" w14:textId="528707EA" w:rsidR="005D4AF5" w:rsidRDefault="005D4AF5" w:rsidP="005D4AF5">
      <w:r>
        <w:t xml:space="preserve">Módosítsuk a </w:t>
      </w:r>
      <w:proofErr w:type="spellStart"/>
      <w:r>
        <w:t>SyncAsync</w:t>
      </w:r>
      <w:proofErr w:type="spellEnd"/>
      <w:r>
        <w:t xml:space="preserve"> metódust a következőképpen: a két utasítást tegyük </w:t>
      </w:r>
      <w:proofErr w:type="spellStart"/>
      <w:r>
        <w:t>Try-Catch</w:t>
      </w:r>
      <w:proofErr w:type="spellEnd"/>
      <w:r>
        <w:t xml:space="preserve"> blokkba, a megfelelő ágakat pedig </w:t>
      </w:r>
      <w:proofErr w:type="spellStart"/>
      <w:r>
        <w:t>töltsük</w:t>
      </w:r>
      <w:proofErr w:type="spellEnd"/>
      <w:r>
        <w:t xml:space="preserve"> ki!</w:t>
      </w:r>
    </w:p>
    <w:p w14:paraId="38F1FB2A" w14:textId="77777777" w:rsidR="00A65E61" w:rsidRDefault="00A65E61" w:rsidP="00A65E61">
      <w:pPr>
        <w:pStyle w:val="Kdblokk"/>
      </w:pPr>
      <w:r>
        <w:rPr>
          <w:color w:val="0000FF"/>
        </w:rPr>
        <w:t>private</w:t>
      </w:r>
      <w:r>
        <w:t xml:space="preserve"> </w:t>
      </w:r>
      <w:r>
        <w:rPr>
          <w:color w:val="0000FF"/>
        </w:rPr>
        <w:t>async</w:t>
      </w:r>
      <w:r>
        <w:t xml:space="preserve"> </w:t>
      </w:r>
      <w:r>
        <w:rPr>
          <w:color w:val="2B91AF"/>
        </w:rPr>
        <w:t>Task</w:t>
      </w:r>
      <w:r>
        <w:t xml:space="preserve"> SyncAsync()</w:t>
      </w:r>
    </w:p>
    <w:p w14:paraId="363D4437" w14:textId="77777777" w:rsidR="00A65E61" w:rsidRDefault="00A65E61" w:rsidP="00A65E61">
      <w:pPr>
        <w:pStyle w:val="Kdblokk"/>
      </w:pPr>
      <w:r>
        <w:t>{</w:t>
      </w:r>
    </w:p>
    <w:p w14:paraId="676EB02B" w14:textId="77777777" w:rsidR="00A65E61" w:rsidRDefault="00A65E61" w:rsidP="00A65E61">
      <w:pPr>
        <w:pStyle w:val="Kdblokk"/>
      </w:pPr>
      <w:r>
        <w:t xml:space="preserve">    </w:t>
      </w:r>
      <w:r>
        <w:rPr>
          <w:color w:val="0000FF"/>
        </w:rPr>
        <w:t>string</w:t>
      </w:r>
      <w:r>
        <w:t xml:space="preserve"> content;</w:t>
      </w:r>
    </w:p>
    <w:p w14:paraId="1C6958AF" w14:textId="77777777" w:rsidR="00A65E61" w:rsidRDefault="00A65E61" w:rsidP="00A65E61">
      <w:pPr>
        <w:pStyle w:val="Kdblokk"/>
        <w:rPr>
          <w:color w:val="0000FF"/>
        </w:rPr>
      </w:pPr>
      <w:r>
        <w:t xml:space="preserve">    </w:t>
      </w:r>
      <w:r>
        <w:rPr>
          <w:color w:val="0000FF"/>
        </w:rPr>
        <w:t>try</w:t>
      </w:r>
    </w:p>
    <w:p w14:paraId="107BFD1B" w14:textId="77777777" w:rsidR="00A65E61" w:rsidRDefault="00A65E61" w:rsidP="00A65E61">
      <w:pPr>
        <w:pStyle w:val="Kdblokk"/>
      </w:pPr>
      <w:r>
        <w:t xml:space="preserve">    {</w:t>
      </w:r>
    </w:p>
    <w:p w14:paraId="7FA9ABE1" w14:textId="77777777" w:rsidR="00A65E61" w:rsidRDefault="00A65E61" w:rsidP="00A65E61">
      <w:pPr>
        <w:pStyle w:val="Kdblokk"/>
      </w:pPr>
      <w:r>
        <w:t xml:space="preserve">        </w:t>
      </w:r>
      <w:r>
        <w:rPr>
          <w:color w:val="0000FF"/>
        </w:rPr>
        <w:t>await</w:t>
      </w:r>
      <w:r>
        <w:t xml:space="preserve"> </w:t>
      </w:r>
      <w:r>
        <w:rPr>
          <w:color w:val="2B91AF"/>
        </w:rPr>
        <w:t>App</w:t>
      </w:r>
      <w:r>
        <w:t>.MobileService.SyncContext.PushAsync();</w:t>
      </w:r>
    </w:p>
    <w:p w14:paraId="2B33C3FC" w14:textId="77777777" w:rsidR="00A65E61" w:rsidRDefault="00A65E61" w:rsidP="00A65E61">
      <w:pPr>
        <w:pStyle w:val="Kdblokk"/>
      </w:pPr>
      <w:r>
        <w:t xml:space="preserve">        </w:t>
      </w:r>
      <w:r>
        <w:rPr>
          <w:color w:val="0000FF"/>
        </w:rPr>
        <w:t>await</w:t>
      </w:r>
      <w:r>
        <w:t xml:space="preserve"> todoTable.PullAsync(</w:t>
      </w:r>
      <w:r>
        <w:rPr>
          <w:color w:val="A31515"/>
        </w:rPr>
        <w:t>"todoItems"</w:t>
      </w:r>
      <w:r>
        <w:t>, todoTable.CreateQuery());</w:t>
      </w:r>
    </w:p>
    <w:p w14:paraId="7BF26E17" w14:textId="77777777" w:rsidR="00A65E61" w:rsidRDefault="00A65E61" w:rsidP="00A65E61">
      <w:pPr>
        <w:pStyle w:val="Kdblokk"/>
      </w:pPr>
      <w:r>
        <w:t xml:space="preserve">    }</w:t>
      </w:r>
    </w:p>
    <w:p w14:paraId="1E765681" w14:textId="77777777" w:rsidR="00A65E61" w:rsidRDefault="00A65E61" w:rsidP="00A65E61">
      <w:pPr>
        <w:pStyle w:val="Kdblokk"/>
      </w:pPr>
      <w:r>
        <w:t xml:space="preserve">    </w:t>
      </w:r>
      <w:r>
        <w:rPr>
          <w:color w:val="0000FF"/>
        </w:rPr>
        <w:t>catch</w:t>
      </w:r>
      <w:r>
        <w:t xml:space="preserve"> (</w:t>
      </w:r>
      <w:r>
        <w:rPr>
          <w:color w:val="2B91AF"/>
        </w:rPr>
        <w:t>MobileServicePushFailedException</w:t>
      </w:r>
      <w:r>
        <w:t xml:space="preserve"> ex)</w:t>
      </w:r>
    </w:p>
    <w:p w14:paraId="3CE146F0" w14:textId="77777777" w:rsidR="00A65E61" w:rsidRDefault="00A65E61" w:rsidP="00A65E61">
      <w:pPr>
        <w:pStyle w:val="Kdblokk"/>
      </w:pPr>
      <w:r>
        <w:t xml:space="preserve">    {</w:t>
      </w:r>
    </w:p>
    <w:p w14:paraId="00104379" w14:textId="77777777" w:rsidR="00A65E61" w:rsidRDefault="00A65E61" w:rsidP="00A65E61">
      <w:pPr>
        <w:pStyle w:val="Kdblokk"/>
        <w:rPr>
          <w:color w:val="A31515"/>
        </w:rPr>
      </w:pPr>
      <w:r>
        <w:t xml:space="preserve">        content = </w:t>
      </w:r>
      <w:r>
        <w:rPr>
          <w:color w:val="A31515"/>
        </w:rPr>
        <w:t xml:space="preserve">"Szinkronizáció nem sikerült, lehet, hogy kapcsolat nélküli állapotban vagy.\n" + </w:t>
      </w:r>
    </w:p>
    <w:p w14:paraId="13BF5150" w14:textId="21478A9B" w:rsidR="00A65E61" w:rsidRDefault="00A65E61" w:rsidP="00A65E61">
      <w:pPr>
        <w:pStyle w:val="Kdblokk"/>
        <w:ind w:firstLine="708"/>
      </w:pPr>
      <w:r>
        <w:rPr>
          <w:color w:val="A31515"/>
        </w:rPr>
        <w:t xml:space="preserve">          </w:t>
      </w:r>
      <w:r w:rsidR="005D4AF5">
        <w:rPr>
          <w:color w:val="A31515"/>
        </w:rPr>
        <w:t xml:space="preserve"> </w:t>
      </w:r>
      <w:r>
        <w:rPr>
          <w:color w:val="A31515"/>
        </w:rPr>
        <w:t>"Üzenet: "</w:t>
      </w:r>
      <w:r>
        <w:t xml:space="preserve"> + ex.Message + </w:t>
      </w:r>
      <w:r>
        <w:rPr>
          <w:color w:val="A31515"/>
        </w:rPr>
        <w:t>"\nÁllapot: "</w:t>
      </w:r>
      <w:r>
        <w:t xml:space="preserve"> + ex.PushResult.Status.ToString();</w:t>
      </w:r>
    </w:p>
    <w:p w14:paraId="2D9F14EC" w14:textId="77777777" w:rsidR="00A65E61" w:rsidRDefault="00A65E61" w:rsidP="00A65E61">
      <w:pPr>
        <w:pStyle w:val="Kdblokk"/>
      </w:pPr>
      <w:r>
        <w:t xml:space="preserve">        </w:t>
      </w:r>
      <w:r>
        <w:rPr>
          <w:color w:val="0000FF"/>
        </w:rPr>
        <w:t>await</w:t>
      </w:r>
      <w:r>
        <w:t xml:space="preserve"> ShowDialogAsync(content);</w:t>
      </w:r>
    </w:p>
    <w:p w14:paraId="4AF277AD" w14:textId="77777777" w:rsidR="00A65E61" w:rsidRDefault="00A65E61" w:rsidP="00A65E61">
      <w:pPr>
        <w:pStyle w:val="Kdblokk"/>
      </w:pPr>
      <w:r>
        <w:t xml:space="preserve">    } </w:t>
      </w:r>
    </w:p>
    <w:p w14:paraId="52E60ECC" w14:textId="77777777" w:rsidR="00A65E61" w:rsidRDefault="00A65E61" w:rsidP="00A65E61">
      <w:pPr>
        <w:pStyle w:val="Kdblokk"/>
      </w:pPr>
      <w:r>
        <w:t xml:space="preserve">    </w:t>
      </w:r>
      <w:r>
        <w:rPr>
          <w:color w:val="0000FF"/>
        </w:rPr>
        <w:t>catch</w:t>
      </w:r>
      <w:r>
        <w:t xml:space="preserve"> (</w:t>
      </w:r>
      <w:r>
        <w:rPr>
          <w:color w:val="2B91AF"/>
        </w:rPr>
        <w:t>Exception</w:t>
      </w:r>
      <w:r>
        <w:t xml:space="preserve"> ex)</w:t>
      </w:r>
    </w:p>
    <w:p w14:paraId="5ED297FA" w14:textId="77777777" w:rsidR="00A65E61" w:rsidRDefault="00A65E61" w:rsidP="00A65E61">
      <w:pPr>
        <w:pStyle w:val="Kdblokk"/>
      </w:pPr>
      <w:r>
        <w:t xml:space="preserve">    {</w:t>
      </w:r>
    </w:p>
    <w:p w14:paraId="501D32ED" w14:textId="77777777" w:rsidR="00A65E61" w:rsidRDefault="00A65E61" w:rsidP="00A65E61">
      <w:pPr>
        <w:pStyle w:val="Kdblokk"/>
      </w:pPr>
      <w:r>
        <w:t xml:space="preserve">        content = </w:t>
      </w:r>
      <w:r>
        <w:rPr>
          <w:color w:val="A31515"/>
        </w:rPr>
        <w:t>"Szinkronizáció sikertelen "</w:t>
      </w:r>
      <w:r>
        <w:t xml:space="preserve"> + ex.Message +</w:t>
      </w:r>
    </w:p>
    <w:p w14:paraId="0B379786" w14:textId="34839B77" w:rsidR="00A65E61" w:rsidRDefault="00A65E61" w:rsidP="00A65E61">
      <w:pPr>
        <w:pStyle w:val="Kdblokk"/>
      </w:pPr>
      <w:r>
        <w:t xml:space="preserve">                  </w:t>
      </w:r>
      <w:r>
        <w:rPr>
          <w:color w:val="A31515"/>
        </w:rPr>
        <w:t>"\n\nHa még mindig kapcsolat nélküli állapotban vagy, "</w:t>
      </w:r>
      <w:r>
        <w:t xml:space="preserve"> +</w:t>
      </w:r>
    </w:p>
    <w:p w14:paraId="6EBCB8F5" w14:textId="37F005CA" w:rsidR="00A65E61" w:rsidRDefault="00A65E61" w:rsidP="00A65E61">
      <w:pPr>
        <w:pStyle w:val="Kdblokk"/>
      </w:pPr>
      <w:r>
        <w:t xml:space="preserve">                  </w:t>
      </w:r>
      <w:r>
        <w:rPr>
          <w:color w:val="A31515"/>
        </w:rPr>
        <w:t>"próbálj frissíteni a kapcsolat felépítését követően."</w:t>
      </w:r>
      <w:r>
        <w:t>;</w:t>
      </w:r>
    </w:p>
    <w:p w14:paraId="59108191" w14:textId="77777777" w:rsidR="00A65E61" w:rsidRDefault="00A65E61" w:rsidP="00A65E61">
      <w:pPr>
        <w:pStyle w:val="Kdblokk"/>
      </w:pPr>
    </w:p>
    <w:p w14:paraId="69478D89" w14:textId="77777777" w:rsidR="00A65E61" w:rsidRDefault="00A65E61" w:rsidP="00A65E61">
      <w:pPr>
        <w:pStyle w:val="Kdblokk"/>
      </w:pPr>
      <w:r>
        <w:t xml:space="preserve">        </w:t>
      </w:r>
      <w:r>
        <w:rPr>
          <w:color w:val="0000FF"/>
        </w:rPr>
        <w:t>await</w:t>
      </w:r>
      <w:r>
        <w:t xml:space="preserve"> ShowDialogAsync(content);</w:t>
      </w:r>
    </w:p>
    <w:p w14:paraId="790DB641" w14:textId="77777777" w:rsidR="00A65E61" w:rsidRDefault="00A65E61" w:rsidP="00A65E61">
      <w:pPr>
        <w:pStyle w:val="Kdblokk"/>
      </w:pPr>
      <w:r>
        <w:t xml:space="preserve">    }</w:t>
      </w:r>
    </w:p>
    <w:p w14:paraId="468ABF16" w14:textId="77777777" w:rsidR="00A65E61" w:rsidRDefault="00A65E61" w:rsidP="00A65E61">
      <w:pPr>
        <w:pStyle w:val="Kdblokk"/>
      </w:pPr>
      <w:r>
        <w:t>}</w:t>
      </w:r>
    </w:p>
    <w:p w14:paraId="509D13AE" w14:textId="4EBEC539" w:rsidR="005D4AF5" w:rsidRDefault="005D4AF5" w:rsidP="00A65E61">
      <w:r>
        <w:t xml:space="preserve">Ezen kívül egy helyen dob fel még a mintaalkalmazás </w:t>
      </w:r>
      <w:proofErr w:type="spellStart"/>
      <w:r>
        <w:t>MessageDialogot</w:t>
      </w:r>
      <w:proofErr w:type="spellEnd"/>
      <w:r>
        <w:t>, ezt a metódust is módosítsuk, hogy a megírt metódusunkat használja (</w:t>
      </w:r>
      <w:proofErr w:type="spellStart"/>
      <w:r>
        <w:rPr>
          <w:b/>
        </w:rPr>
        <w:t>RefreshTodoItems</w:t>
      </w:r>
      <w:proofErr w:type="spellEnd"/>
      <w:r>
        <w:rPr>
          <w:b/>
        </w:rPr>
        <w:t>)</w:t>
      </w:r>
      <w:r>
        <w:t>:</w:t>
      </w:r>
    </w:p>
    <w:p w14:paraId="52B699FB" w14:textId="77777777" w:rsidR="005D4AF5" w:rsidRDefault="005D4AF5" w:rsidP="005D4AF5">
      <w:pPr>
        <w:pStyle w:val="Kdblokk"/>
      </w:pPr>
      <w:r>
        <w:rPr>
          <w:color w:val="0000FF"/>
        </w:rPr>
        <w:lastRenderedPageBreak/>
        <w:t>private</w:t>
      </w:r>
      <w:r>
        <w:t xml:space="preserve"> </w:t>
      </w:r>
      <w:r>
        <w:rPr>
          <w:color w:val="0000FF"/>
        </w:rPr>
        <w:t>async</w:t>
      </w:r>
      <w:r>
        <w:t xml:space="preserve"> </w:t>
      </w:r>
      <w:r>
        <w:rPr>
          <w:color w:val="2B91AF"/>
        </w:rPr>
        <w:t>Task</w:t>
      </w:r>
      <w:r>
        <w:t xml:space="preserve"> RefreshTodoItems()</w:t>
      </w:r>
    </w:p>
    <w:p w14:paraId="423E1BD5" w14:textId="77777777" w:rsidR="005D4AF5" w:rsidRDefault="005D4AF5" w:rsidP="005D4AF5">
      <w:pPr>
        <w:pStyle w:val="Kdblokk"/>
      </w:pPr>
      <w:r>
        <w:t>{</w:t>
      </w:r>
    </w:p>
    <w:p w14:paraId="63BE9890" w14:textId="77777777" w:rsidR="005D4AF5" w:rsidRDefault="005D4AF5" w:rsidP="005D4AF5">
      <w:pPr>
        <w:pStyle w:val="Kdblokk"/>
      </w:pPr>
      <w:r>
        <w:t xml:space="preserve">    </w:t>
      </w:r>
      <w:r>
        <w:rPr>
          <w:color w:val="2B91AF"/>
        </w:rPr>
        <w:t>MobileServiceInvalidOperationException</w:t>
      </w:r>
      <w:r>
        <w:t xml:space="preserve"> exception = </w:t>
      </w:r>
      <w:r>
        <w:rPr>
          <w:color w:val="0000FF"/>
        </w:rPr>
        <w:t>null</w:t>
      </w:r>
      <w:r>
        <w:t>;</w:t>
      </w:r>
    </w:p>
    <w:p w14:paraId="21EFB284" w14:textId="77777777" w:rsidR="005D4AF5" w:rsidRDefault="005D4AF5" w:rsidP="005D4AF5">
      <w:pPr>
        <w:pStyle w:val="Kdblokk"/>
        <w:rPr>
          <w:color w:val="0000FF"/>
        </w:rPr>
      </w:pPr>
      <w:r>
        <w:t xml:space="preserve">    </w:t>
      </w:r>
      <w:r>
        <w:rPr>
          <w:color w:val="0000FF"/>
        </w:rPr>
        <w:t>try</w:t>
      </w:r>
    </w:p>
    <w:p w14:paraId="03A04281" w14:textId="77777777" w:rsidR="005D4AF5" w:rsidRDefault="005D4AF5" w:rsidP="005D4AF5">
      <w:pPr>
        <w:pStyle w:val="Kdblokk"/>
      </w:pPr>
      <w:r>
        <w:t xml:space="preserve">    {</w:t>
      </w:r>
    </w:p>
    <w:p w14:paraId="36240C75" w14:textId="77777777" w:rsidR="005D4AF5" w:rsidRDefault="005D4AF5" w:rsidP="005D4AF5">
      <w:pPr>
        <w:pStyle w:val="Kdblokk"/>
        <w:rPr>
          <w:color w:val="008000"/>
        </w:rPr>
      </w:pPr>
      <w:r>
        <w:t xml:space="preserve">        </w:t>
      </w:r>
      <w:r>
        <w:rPr>
          <w:color w:val="008000"/>
        </w:rPr>
        <w:t>// This code refreshes the entries in the list view by querying the TodoItems table.</w:t>
      </w:r>
    </w:p>
    <w:p w14:paraId="1FFEA3D2" w14:textId="77777777" w:rsidR="005D4AF5" w:rsidRDefault="005D4AF5" w:rsidP="005D4AF5">
      <w:pPr>
        <w:pStyle w:val="Kdblokk"/>
        <w:rPr>
          <w:color w:val="008000"/>
        </w:rPr>
      </w:pPr>
      <w:r>
        <w:t xml:space="preserve">        </w:t>
      </w:r>
      <w:r>
        <w:rPr>
          <w:color w:val="008000"/>
        </w:rPr>
        <w:t>// The query excludes completed TodoItems</w:t>
      </w:r>
    </w:p>
    <w:p w14:paraId="06DF756D" w14:textId="77777777" w:rsidR="005D4AF5" w:rsidRDefault="005D4AF5" w:rsidP="005D4AF5">
      <w:pPr>
        <w:pStyle w:val="Kdblokk"/>
      </w:pPr>
      <w:r>
        <w:t xml:space="preserve">        items = </w:t>
      </w:r>
      <w:r>
        <w:rPr>
          <w:color w:val="0000FF"/>
        </w:rPr>
        <w:t>await</w:t>
      </w:r>
      <w:r>
        <w:t xml:space="preserve"> todoTable</w:t>
      </w:r>
    </w:p>
    <w:p w14:paraId="45A88AAC" w14:textId="77777777" w:rsidR="005D4AF5" w:rsidRDefault="005D4AF5" w:rsidP="005D4AF5">
      <w:pPr>
        <w:pStyle w:val="Kdblokk"/>
      </w:pPr>
      <w:r>
        <w:t xml:space="preserve">            .Where(todoItem =&gt; todoItem.Complete == </w:t>
      </w:r>
      <w:r>
        <w:rPr>
          <w:color w:val="0000FF"/>
        </w:rPr>
        <w:t>false</w:t>
      </w:r>
      <w:r>
        <w:t>)</w:t>
      </w:r>
    </w:p>
    <w:p w14:paraId="6DDCCB89" w14:textId="77777777" w:rsidR="005D4AF5" w:rsidRDefault="005D4AF5" w:rsidP="005D4AF5">
      <w:pPr>
        <w:pStyle w:val="Kdblokk"/>
      </w:pPr>
      <w:r>
        <w:t xml:space="preserve">            .ToCollectionAsync();</w:t>
      </w:r>
    </w:p>
    <w:p w14:paraId="4A794BEB" w14:textId="77777777" w:rsidR="005D4AF5" w:rsidRDefault="005D4AF5" w:rsidP="005D4AF5">
      <w:pPr>
        <w:pStyle w:val="Kdblokk"/>
      </w:pPr>
      <w:r>
        <w:t xml:space="preserve">    }</w:t>
      </w:r>
    </w:p>
    <w:p w14:paraId="2A6247AC" w14:textId="77777777" w:rsidR="005D4AF5" w:rsidRDefault="005D4AF5" w:rsidP="005D4AF5">
      <w:pPr>
        <w:pStyle w:val="Kdblokk"/>
      </w:pPr>
      <w:r>
        <w:t xml:space="preserve">    </w:t>
      </w:r>
      <w:r>
        <w:rPr>
          <w:color w:val="0000FF"/>
        </w:rPr>
        <w:t>catch</w:t>
      </w:r>
      <w:r>
        <w:t xml:space="preserve"> (</w:t>
      </w:r>
      <w:r>
        <w:rPr>
          <w:color w:val="2B91AF"/>
        </w:rPr>
        <w:t>MobileServiceInvalidOperationException</w:t>
      </w:r>
      <w:r>
        <w:t xml:space="preserve"> e)</w:t>
      </w:r>
    </w:p>
    <w:p w14:paraId="17644809" w14:textId="77777777" w:rsidR="005D4AF5" w:rsidRDefault="005D4AF5" w:rsidP="005D4AF5">
      <w:pPr>
        <w:pStyle w:val="Kdblokk"/>
      </w:pPr>
      <w:r>
        <w:t xml:space="preserve">    {</w:t>
      </w:r>
    </w:p>
    <w:p w14:paraId="7D2C3DBC" w14:textId="77777777" w:rsidR="005D4AF5" w:rsidRDefault="005D4AF5" w:rsidP="005D4AF5">
      <w:pPr>
        <w:pStyle w:val="Kdblokk"/>
      </w:pPr>
      <w:r>
        <w:t xml:space="preserve">        exception = e;</w:t>
      </w:r>
    </w:p>
    <w:p w14:paraId="2549458B" w14:textId="77777777" w:rsidR="005D4AF5" w:rsidRDefault="005D4AF5" w:rsidP="005D4AF5">
      <w:pPr>
        <w:pStyle w:val="Kdblokk"/>
      </w:pPr>
      <w:r>
        <w:t xml:space="preserve">    }</w:t>
      </w:r>
    </w:p>
    <w:p w14:paraId="06FD9CDF" w14:textId="77777777" w:rsidR="005D4AF5" w:rsidRDefault="005D4AF5" w:rsidP="005D4AF5">
      <w:pPr>
        <w:pStyle w:val="Kdblokk"/>
      </w:pPr>
    </w:p>
    <w:p w14:paraId="4A77D367" w14:textId="77777777" w:rsidR="005D4AF5" w:rsidRDefault="005D4AF5" w:rsidP="005D4AF5">
      <w:pPr>
        <w:pStyle w:val="Kdblokk"/>
      </w:pPr>
      <w:r>
        <w:t xml:space="preserve">    </w:t>
      </w:r>
      <w:r>
        <w:rPr>
          <w:color w:val="0000FF"/>
        </w:rPr>
        <w:t>if</w:t>
      </w:r>
      <w:r>
        <w:t xml:space="preserve"> (exception != </w:t>
      </w:r>
      <w:r>
        <w:rPr>
          <w:color w:val="0000FF"/>
        </w:rPr>
        <w:t>null</w:t>
      </w:r>
      <w:r>
        <w:t>)</w:t>
      </w:r>
    </w:p>
    <w:p w14:paraId="71F5FFB1" w14:textId="77777777" w:rsidR="005D4AF5" w:rsidRDefault="005D4AF5" w:rsidP="005D4AF5">
      <w:pPr>
        <w:pStyle w:val="Kdblokk"/>
      </w:pPr>
      <w:r>
        <w:t xml:space="preserve">    {</w:t>
      </w:r>
    </w:p>
    <w:p w14:paraId="055F0B03" w14:textId="77777777" w:rsidR="005D4AF5" w:rsidRDefault="005D4AF5" w:rsidP="005D4AF5">
      <w:pPr>
        <w:pStyle w:val="Kdblokk"/>
      </w:pPr>
      <w:r>
        <w:t xml:space="preserve">        </w:t>
      </w:r>
      <w:r w:rsidRPr="005D4AF5">
        <w:rPr>
          <w:color w:val="0000FF"/>
          <w:highlight w:val="yellow"/>
        </w:rPr>
        <w:t>await</w:t>
      </w:r>
      <w:r w:rsidRPr="005D4AF5">
        <w:rPr>
          <w:highlight w:val="yellow"/>
        </w:rPr>
        <w:t xml:space="preserve"> ShowDialogAsync(exception.Message, </w:t>
      </w:r>
      <w:r w:rsidRPr="005D4AF5">
        <w:rPr>
          <w:color w:val="A31515"/>
          <w:highlight w:val="yellow"/>
        </w:rPr>
        <w:t>"Error loading items"</w:t>
      </w:r>
      <w:r w:rsidRPr="005D4AF5">
        <w:rPr>
          <w:highlight w:val="yellow"/>
        </w:rPr>
        <w:t>);</w:t>
      </w:r>
    </w:p>
    <w:p w14:paraId="2A36202C" w14:textId="77777777" w:rsidR="005D4AF5" w:rsidRDefault="005D4AF5" w:rsidP="005D4AF5">
      <w:pPr>
        <w:pStyle w:val="Kdblokk"/>
      </w:pPr>
      <w:r>
        <w:t xml:space="preserve">    }</w:t>
      </w:r>
    </w:p>
    <w:p w14:paraId="797D06A8" w14:textId="77777777" w:rsidR="005D4AF5" w:rsidRDefault="005D4AF5" w:rsidP="005D4AF5">
      <w:pPr>
        <w:pStyle w:val="Kdblokk"/>
        <w:rPr>
          <w:color w:val="0000FF"/>
        </w:rPr>
      </w:pPr>
      <w:r>
        <w:t xml:space="preserve">    </w:t>
      </w:r>
      <w:r>
        <w:rPr>
          <w:color w:val="0000FF"/>
        </w:rPr>
        <w:t>else</w:t>
      </w:r>
    </w:p>
    <w:p w14:paraId="4C755098" w14:textId="77777777" w:rsidR="005D4AF5" w:rsidRDefault="005D4AF5" w:rsidP="005D4AF5">
      <w:pPr>
        <w:pStyle w:val="Kdblokk"/>
      </w:pPr>
      <w:r>
        <w:t xml:space="preserve">    {</w:t>
      </w:r>
    </w:p>
    <w:p w14:paraId="4BA1B0E8" w14:textId="77777777" w:rsidR="005D4AF5" w:rsidRDefault="005D4AF5" w:rsidP="005D4AF5">
      <w:pPr>
        <w:pStyle w:val="Kdblokk"/>
      </w:pPr>
      <w:r>
        <w:t xml:space="preserve">        ListItems.ItemsSource = items;</w:t>
      </w:r>
    </w:p>
    <w:p w14:paraId="150C9E62" w14:textId="77777777" w:rsidR="005D4AF5" w:rsidRDefault="005D4AF5" w:rsidP="005D4AF5">
      <w:pPr>
        <w:pStyle w:val="Kdblokk"/>
      </w:pPr>
      <w:r>
        <w:t xml:space="preserve">        </w:t>
      </w:r>
      <w:r>
        <w:rPr>
          <w:color w:val="0000FF"/>
        </w:rPr>
        <w:t>this</w:t>
      </w:r>
      <w:r>
        <w:t xml:space="preserve">.ButtonSave.IsEnabled = </w:t>
      </w:r>
      <w:r>
        <w:rPr>
          <w:color w:val="0000FF"/>
        </w:rPr>
        <w:t>true</w:t>
      </w:r>
      <w:r>
        <w:t>;</w:t>
      </w:r>
    </w:p>
    <w:p w14:paraId="2024D0DF" w14:textId="77777777" w:rsidR="005D4AF5" w:rsidRDefault="005D4AF5" w:rsidP="005D4AF5">
      <w:pPr>
        <w:pStyle w:val="Kdblokk"/>
      </w:pPr>
      <w:r>
        <w:t xml:space="preserve">    }</w:t>
      </w:r>
    </w:p>
    <w:p w14:paraId="3508DCF8" w14:textId="3F6DC87D" w:rsidR="005D4AF5" w:rsidRDefault="005D4AF5" w:rsidP="005D4AF5">
      <w:pPr>
        <w:pStyle w:val="Kdblokk"/>
      </w:pPr>
      <w:r>
        <w:t>}</w:t>
      </w:r>
    </w:p>
    <w:p w14:paraId="076FE523" w14:textId="53D19B56" w:rsidR="00EB0721" w:rsidRDefault="00EB0721" w:rsidP="00A65E61">
      <w:r>
        <w:t xml:space="preserve">Offline esetben </w:t>
      </w:r>
      <w:r>
        <w:rPr>
          <w:rStyle w:val="Kdinline"/>
          <w:rFonts w:eastAsiaTheme="minorEastAsia"/>
        </w:rPr>
        <w:t>MobileServicePushFailedException</w:t>
      </w:r>
      <w:r>
        <w:t xml:space="preserve"> </w:t>
      </w:r>
      <w:proofErr w:type="spellStart"/>
      <w:r>
        <w:t>dobódik</w:t>
      </w:r>
      <w:proofErr w:type="spellEnd"/>
      <w:r>
        <w:t xml:space="preserve">, ahol a </w:t>
      </w:r>
      <w:r>
        <w:rPr>
          <w:rStyle w:val="Kdinline"/>
          <w:rFonts w:eastAsiaTheme="minorEastAsia"/>
        </w:rPr>
        <w:t>PushResult.Status CancelledByNetworkError</w:t>
      </w:r>
      <w:r>
        <w:t xml:space="preserve"> értéket vesz fel. </w:t>
      </w:r>
    </w:p>
    <w:p w14:paraId="27A8F3BF" w14:textId="6F114DDE" w:rsidR="00EB0721" w:rsidRDefault="00EB0721" w:rsidP="006D35DE">
      <w:r>
        <w:t xml:space="preserve">Próbáljuk ki! </w:t>
      </w:r>
    </w:p>
    <w:p w14:paraId="179BA435" w14:textId="77777777" w:rsidR="00EB0721" w:rsidRDefault="00EB0721" w:rsidP="00EB0721">
      <w:r>
        <w:t xml:space="preserve">Azt tapasztaljuk, hogy ha az internetkapcsolat él, minden rendben működik, ha pedig megszakítjuk a kapcsolatot, a hibakezelő ablakok feldobódnak, és a szerver oldali adatbázis táblában nincsenek benne az újonnan felvett/módosított adatok. Ha visszakapcsoljuk az internetet és frissítésre nyomunk, vagy </w:t>
      </w:r>
      <w:proofErr w:type="spellStart"/>
      <w:r>
        <w:t>újraindítjuk</w:t>
      </w:r>
      <w:proofErr w:type="spellEnd"/>
      <w:r>
        <w:t xml:space="preserve"> az alkalmazást, a helyileg tárolt adatok feltöltődnek a szerverre és már az adatbázisban található rekordok között is megjelennek.</w:t>
      </w:r>
    </w:p>
    <w:p w14:paraId="48F7331C" w14:textId="77777777" w:rsidR="00EB0721" w:rsidRDefault="00EB0721" w:rsidP="00EB0721">
      <w:pPr>
        <w:pStyle w:val="Cmsor1"/>
      </w:pPr>
      <w:proofErr w:type="spellStart"/>
      <w:r>
        <w:t>Notification</w:t>
      </w:r>
      <w:proofErr w:type="spellEnd"/>
      <w:r>
        <w:t xml:space="preserve"> </w:t>
      </w:r>
      <w:proofErr w:type="spellStart"/>
      <w:r>
        <w:t>Hub</w:t>
      </w:r>
      <w:proofErr w:type="spellEnd"/>
    </w:p>
    <w:p w14:paraId="4E70994E" w14:textId="77777777" w:rsidR="00EB0721" w:rsidRDefault="00EB0721" w:rsidP="00EB0721">
      <w:r>
        <w:t>Készítsünk értesítés küldés funkcionalitást az alkalmazásunk számára.</w:t>
      </w:r>
    </w:p>
    <w:p w14:paraId="50B620E6" w14:textId="77777777" w:rsidR="00EB0721" w:rsidRDefault="00EB0721" w:rsidP="00EB0721">
      <w:pPr>
        <w:pStyle w:val="Cmsor2"/>
      </w:pPr>
      <w:r>
        <w:t>Adminisztráció</w:t>
      </w:r>
    </w:p>
    <w:p w14:paraId="7618F00B" w14:textId="48F23F22" w:rsidR="00EB0721" w:rsidRDefault="00112138" w:rsidP="00EB0721">
      <w:r>
        <w:t>Regisztráljuk</w:t>
      </w:r>
      <w:r w:rsidR="00EB0721">
        <w:t xml:space="preserve"> be az alkalmazásunkat a Windows Store-</w:t>
      </w:r>
      <w:proofErr w:type="spellStart"/>
      <w:r w:rsidR="00EB0721">
        <w:t>ba</w:t>
      </w:r>
      <w:proofErr w:type="spellEnd"/>
      <w:r w:rsidR="00EB0721">
        <w:t xml:space="preserve"> (nem publikáljuk, csak regisztráljuk, hogy tudjon a rendszer róla): </w:t>
      </w:r>
      <w:r w:rsidR="00DC026B">
        <w:t>a</w:t>
      </w:r>
      <w:r w:rsidR="00EB0721">
        <w:t xml:space="preserve"> projekten jobb gomb </w:t>
      </w:r>
      <w:r w:rsidR="00EB0721">
        <w:rPr>
          <w:b/>
        </w:rPr>
        <w:t xml:space="preserve">Store / </w:t>
      </w:r>
      <w:proofErr w:type="spellStart"/>
      <w:r w:rsidR="00EB0721">
        <w:rPr>
          <w:b/>
        </w:rPr>
        <w:t>Associate</w:t>
      </w:r>
      <w:proofErr w:type="spellEnd"/>
      <w:r w:rsidR="00EB0721">
        <w:rPr>
          <w:b/>
        </w:rPr>
        <w:t xml:space="preserve"> </w:t>
      </w:r>
      <w:proofErr w:type="spellStart"/>
      <w:r w:rsidR="00EB0721">
        <w:rPr>
          <w:b/>
        </w:rPr>
        <w:t>App</w:t>
      </w:r>
      <w:proofErr w:type="spellEnd"/>
      <w:r w:rsidR="00EB0721">
        <w:rPr>
          <w:b/>
        </w:rPr>
        <w:t xml:space="preserve"> </w:t>
      </w:r>
      <w:proofErr w:type="spellStart"/>
      <w:r w:rsidR="00EB0721">
        <w:rPr>
          <w:b/>
        </w:rPr>
        <w:t>with</w:t>
      </w:r>
      <w:proofErr w:type="spellEnd"/>
      <w:r w:rsidR="00EB0721">
        <w:rPr>
          <w:b/>
        </w:rPr>
        <w:t xml:space="preserve"> </w:t>
      </w:r>
      <w:proofErr w:type="spellStart"/>
      <w:r w:rsidR="00EB0721">
        <w:rPr>
          <w:b/>
        </w:rPr>
        <w:t>the</w:t>
      </w:r>
      <w:proofErr w:type="spellEnd"/>
      <w:r w:rsidR="00EB0721">
        <w:rPr>
          <w:b/>
        </w:rPr>
        <w:t xml:space="preserve"> Store, </w:t>
      </w:r>
      <w:r w:rsidR="00EB0721">
        <w:t>jelentkezzünk be a (</w:t>
      </w:r>
      <w:proofErr w:type="spellStart"/>
      <w:r w:rsidR="00EB0721">
        <w:t>Dreamspark-kal</w:t>
      </w:r>
      <w:proofErr w:type="spellEnd"/>
      <w:r w:rsidR="00EB0721">
        <w:t xml:space="preserve"> igényelt) Microsoft </w:t>
      </w:r>
      <w:proofErr w:type="spellStart"/>
      <w:r w:rsidR="00EB0721">
        <w:t>Developer</w:t>
      </w:r>
      <w:proofErr w:type="spellEnd"/>
      <w:r w:rsidR="00EB0721">
        <w:t xml:space="preserve"> fiókunkkal. Adjunk nevet az alkalmazásunknak, majd a frissülő listából </w:t>
      </w:r>
      <w:proofErr w:type="spellStart"/>
      <w:r w:rsidR="00EB0721">
        <w:t>válasszuk</w:t>
      </w:r>
      <w:proofErr w:type="spellEnd"/>
      <w:r w:rsidR="00EB0721">
        <w:t xml:space="preserve"> ki, és </w:t>
      </w:r>
      <w:proofErr w:type="spellStart"/>
      <w:r w:rsidR="00EB0721">
        <w:t>kattintsunk</w:t>
      </w:r>
      <w:proofErr w:type="spellEnd"/>
      <w:r w:rsidR="00EB0721">
        <w:t xml:space="preserve"> a következő oldalon az </w:t>
      </w:r>
      <w:proofErr w:type="spellStart"/>
      <w:r w:rsidR="00EB0721">
        <w:rPr>
          <w:b/>
        </w:rPr>
        <w:t>Associate</w:t>
      </w:r>
      <w:proofErr w:type="spellEnd"/>
      <w:r w:rsidR="00EB0721">
        <w:t xml:space="preserve"> gombra.</w:t>
      </w:r>
    </w:p>
    <w:p w14:paraId="35BDC3B1" w14:textId="74F39C1F" w:rsidR="00EB0721" w:rsidRDefault="00EB0721" w:rsidP="00D256F9">
      <w:pPr>
        <w:pStyle w:val="Kp"/>
      </w:pPr>
      <w:r>
        <w:lastRenderedPageBreak/>
        <w:drawing>
          <wp:inline distT="0" distB="0" distL="0" distR="0" wp14:anchorId="449D1FEA" wp14:editId="5CD1BAAE">
            <wp:extent cx="4779010" cy="647065"/>
            <wp:effectExtent l="0" t="0" r="2540" b="63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9010" cy="647065"/>
                    </a:xfrm>
                    <a:prstGeom prst="rect">
                      <a:avLst/>
                    </a:prstGeom>
                    <a:noFill/>
                    <a:ln>
                      <a:noFill/>
                    </a:ln>
                  </pic:spPr>
                </pic:pic>
              </a:graphicData>
            </a:graphic>
          </wp:inline>
        </w:drawing>
      </w:r>
    </w:p>
    <w:p w14:paraId="182236ED" w14:textId="2FEF5BA3" w:rsidR="00EB0721" w:rsidRDefault="00EB0721" w:rsidP="00EB0721">
      <w:r>
        <w:t xml:space="preserve">Az </w:t>
      </w:r>
      <w:proofErr w:type="spellStart"/>
      <w:r>
        <w:t>Azure</w:t>
      </w:r>
      <w:proofErr w:type="spellEnd"/>
      <w:r>
        <w:t xml:space="preserve"> portálon a Mobile </w:t>
      </w:r>
      <w:proofErr w:type="spellStart"/>
      <w:r>
        <w:t>App</w:t>
      </w:r>
      <w:proofErr w:type="spellEnd"/>
      <w:r>
        <w:t xml:space="preserve"> beállításai között </w:t>
      </w:r>
      <w:proofErr w:type="spellStart"/>
      <w:r>
        <w:t>válasszuk</w:t>
      </w:r>
      <w:proofErr w:type="spellEnd"/>
      <w:r>
        <w:t xml:space="preserve"> ki a </w:t>
      </w:r>
      <w:r w:rsidR="00112138" w:rsidRPr="00112138">
        <w:rPr>
          <w:b/>
        </w:rPr>
        <w:t>Küldés</w:t>
      </w:r>
      <w:r>
        <w:t xml:space="preserve"> menüpontot, és ott készítsünk egy új </w:t>
      </w:r>
      <w:proofErr w:type="spellStart"/>
      <w:r>
        <w:rPr>
          <w:b/>
        </w:rPr>
        <w:t>Notification</w:t>
      </w:r>
      <w:proofErr w:type="spellEnd"/>
      <w:r>
        <w:t xml:space="preserve"> </w:t>
      </w:r>
      <w:proofErr w:type="spellStart"/>
      <w:r>
        <w:rPr>
          <w:b/>
        </w:rPr>
        <w:t>Hub</w:t>
      </w:r>
      <w:proofErr w:type="spellEnd"/>
      <w:r>
        <w:t xml:space="preserve">-ot tetszőleges névvel és tetszőleges névtérbe. (A </w:t>
      </w:r>
      <w:proofErr w:type="spellStart"/>
      <w:r>
        <w:rPr>
          <w:b/>
        </w:rPr>
        <w:t>Create</w:t>
      </w:r>
      <w:proofErr w:type="spellEnd"/>
      <w:r>
        <w:rPr>
          <w:b/>
        </w:rPr>
        <w:t xml:space="preserve"> </w:t>
      </w:r>
      <w:proofErr w:type="spellStart"/>
      <w:r>
        <w:rPr>
          <w:b/>
        </w:rPr>
        <w:t>Notification</w:t>
      </w:r>
      <w:proofErr w:type="spellEnd"/>
      <w:r>
        <w:rPr>
          <w:b/>
        </w:rPr>
        <w:t xml:space="preserve"> </w:t>
      </w:r>
      <w:proofErr w:type="spellStart"/>
      <w:r>
        <w:rPr>
          <w:b/>
        </w:rPr>
        <w:t>Hub</w:t>
      </w:r>
      <w:proofErr w:type="spellEnd"/>
      <w:r>
        <w:t xml:space="preserve"> ablak </w:t>
      </w:r>
      <w:r w:rsidR="00112138">
        <w:rPr>
          <w:b/>
        </w:rPr>
        <w:t>Létrehozás</w:t>
      </w:r>
      <w:r>
        <w:t xml:space="preserve"> gombjára se </w:t>
      </w:r>
      <w:proofErr w:type="spellStart"/>
      <w:r>
        <w:t>felejtsünk</w:t>
      </w:r>
      <w:proofErr w:type="spellEnd"/>
      <w:r>
        <w:t xml:space="preserve"> el kattintani)</w:t>
      </w:r>
    </w:p>
    <w:p w14:paraId="73A1E083" w14:textId="5DBF4C68" w:rsidR="00EB0721" w:rsidRDefault="00EB0721" w:rsidP="00EB0721">
      <w:r>
        <w:rPr>
          <w:noProof/>
        </w:rPr>
        <w:drawing>
          <wp:inline distT="0" distB="0" distL="0" distR="0" wp14:anchorId="5ADE3CE8" wp14:editId="5977A344">
            <wp:extent cx="6642100" cy="1811655"/>
            <wp:effectExtent l="0" t="0" r="635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2100" cy="1811655"/>
                    </a:xfrm>
                    <a:prstGeom prst="rect">
                      <a:avLst/>
                    </a:prstGeom>
                    <a:noFill/>
                    <a:ln>
                      <a:noFill/>
                    </a:ln>
                  </pic:spPr>
                </pic:pic>
              </a:graphicData>
            </a:graphic>
          </wp:inline>
        </w:drawing>
      </w:r>
    </w:p>
    <w:p w14:paraId="242EE732" w14:textId="21D23C13" w:rsidR="00EB0721" w:rsidRDefault="00EB0721" w:rsidP="00EB0721">
      <w:r>
        <w:t xml:space="preserve">Ha készen van a </w:t>
      </w:r>
      <w:proofErr w:type="spellStart"/>
      <w:r>
        <w:t>Hub</w:t>
      </w:r>
      <w:proofErr w:type="spellEnd"/>
      <w:r>
        <w:t>, adjuk meg a beállításait, amit a beregisztrál</w:t>
      </w:r>
      <w:r w:rsidR="00112138">
        <w:t>t</w:t>
      </w:r>
      <w:r>
        <w:t xml:space="preserve"> </w:t>
      </w:r>
      <w:proofErr w:type="spellStart"/>
      <w:r>
        <w:t>appunk</w:t>
      </w:r>
      <w:proofErr w:type="spellEnd"/>
      <w:r>
        <w:t xml:space="preserve"> adatai között találunk meg a Microsoft </w:t>
      </w:r>
      <w:proofErr w:type="spellStart"/>
      <w:r>
        <w:t>developer</w:t>
      </w:r>
      <w:proofErr w:type="spellEnd"/>
      <w:r>
        <w:t xml:space="preserve"> oldalon. </w:t>
      </w:r>
      <w:hyperlink r:id="rId31" w:history="1">
        <w:r>
          <w:rPr>
            <w:rStyle w:val="Hiperhivatkozs"/>
          </w:rPr>
          <w:t>https://developer.microsoft.com/en-us/dashboard/overview</w:t>
        </w:r>
      </w:hyperlink>
      <w:r>
        <w:t xml:space="preserve"> / </w:t>
      </w:r>
      <w:proofErr w:type="spellStart"/>
      <w:r>
        <w:t>app</w:t>
      </w:r>
      <w:proofErr w:type="spellEnd"/>
      <w:r>
        <w:t xml:space="preserve"> kiválasztása / </w:t>
      </w:r>
      <w:proofErr w:type="spellStart"/>
      <w:r>
        <w:t>Services</w:t>
      </w:r>
      <w:proofErr w:type="spellEnd"/>
      <w:r>
        <w:t xml:space="preserve"> / </w:t>
      </w:r>
      <w:proofErr w:type="spellStart"/>
      <w:r>
        <w:t>Push</w:t>
      </w:r>
      <w:proofErr w:type="spellEnd"/>
      <w:r>
        <w:t xml:space="preserve"> </w:t>
      </w:r>
      <w:proofErr w:type="spellStart"/>
      <w:r>
        <w:t>notifications</w:t>
      </w:r>
      <w:proofErr w:type="spellEnd"/>
      <w:r>
        <w:t xml:space="preserve"> / </w:t>
      </w:r>
      <w:proofErr w:type="spellStart"/>
      <w:r>
        <w:t>Live</w:t>
      </w:r>
      <w:proofErr w:type="spellEnd"/>
      <w:r>
        <w:t xml:space="preserve"> </w:t>
      </w:r>
      <w:proofErr w:type="spellStart"/>
      <w:r>
        <w:t>Services</w:t>
      </w:r>
      <w:proofErr w:type="spellEnd"/>
      <w:r>
        <w:t xml:space="preserve"> link</w:t>
      </w:r>
    </w:p>
    <w:p w14:paraId="36682854" w14:textId="784A3B9D" w:rsidR="00EB0721" w:rsidRDefault="00EB0721" w:rsidP="0037026A">
      <w:pPr>
        <w:pStyle w:val="Kp"/>
      </w:pPr>
      <w:r>
        <w:drawing>
          <wp:inline distT="0" distB="0" distL="0" distR="0" wp14:anchorId="1AD37583" wp14:editId="1EB09B80">
            <wp:extent cx="6642100" cy="2734310"/>
            <wp:effectExtent l="0" t="0" r="635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2100" cy="2734310"/>
                    </a:xfrm>
                    <a:prstGeom prst="rect">
                      <a:avLst/>
                    </a:prstGeom>
                    <a:noFill/>
                    <a:ln>
                      <a:noFill/>
                    </a:ln>
                  </pic:spPr>
                </pic:pic>
              </a:graphicData>
            </a:graphic>
          </wp:inline>
        </w:drawing>
      </w:r>
    </w:p>
    <w:p w14:paraId="54DFFD13" w14:textId="16C54624" w:rsidR="00EB0721" w:rsidRDefault="00EB0721" w:rsidP="00EB0721">
      <w:r>
        <w:t xml:space="preserve">Ez a link elirányít az </w:t>
      </w:r>
      <w:proofErr w:type="spellStart"/>
      <w:r>
        <w:t>app</w:t>
      </w:r>
      <w:proofErr w:type="spellEnd"/>
      <w:r>
        <w:t xml:space="preserve"> szolgáltatásainak részletes oldalára, ahonnan a </w:t>
      </w:r>
      <w:proofErr w:type="spellStart"/>
      <w:r w:rsidR="00112138">
        <w:t>Package</w:t>
      </w:r>
      <w:proofErr w:type="spellEnd"/>
      <w:r w:rsidR="00112138">
        <w:t xml:space="preserve"> SID</w:t>
      </w:r>
      <w:r>
        <w:t>-t és a</w:t>
      </w:r>
      <w:r w:rsidR="00112138">
        <w:t>z</w:t>
      </w:r>
      <w:r>
        <w:t xml:space="preserve"> </w:t>
      </w:r>
      <w:proofErr w:type="spellStart"/>
      <w:r w:rsidR="00112138">
        <w:t>Application</w:t>
      </w:r>
      <w:proofErr w:type="spellEnd"/>
      <w:r w:rsidR="00112138">
        <w:t xml:space="preserve"> </w:t>
      </w:r>
      <w:proofErr w:type="spellStart"/>
      <w:r w:rsidR="00112138">
        <w:t>Secret</w:t>
      </w:r>
      <w:proofErr w:type="spellEnd"/>
      <w:r>
        <w:t xml:space="preserve">-et kell átmásolni az </w:t>
      </w:r>
      <w:proofErr w:type="spellStart"/>
      <w:r>
        <w:t>Azure</w:t>
      </w:r>
      <w:proofErr w:type="spellEnd"/>
      <w:r>
        <w:t xml:space="preserve"> portálon megnyitott felületen.</w:t>
      </w:r>
    </w:p>
    <w:p w14:paraId="14885975" w14:textId="1268CE09" w:rsidR="00FD7C8A" w:rsidRDefault="00FD7C8A" w:rsidP="00FD7C8A">
      <w:pPr>
        <w:jc w:val="center"/>
      </w:pPr>
    </w:p>
    <w:p w14:paraId="54E8F1F7" w14:textId="107FD05A" w:rsidR="00FD7C8A" w:rsidRDefault="00FD7C8A" w:rsidP="00FD7C8A">
      <w:pPr>
        <w:jc w:val="center"/>
      </w:pPr>
    </w:p>
    <w:p w14:paraId="2FFCA496" w14:textId="35E37D80" w:rsidR="00EB0721" w:rsidRDefault="000677A3" w:rsidP="0037026A">
      <w:pPr>
        <w:pStyle w:val="Kp"/>
      </w:pPr>
      <w:r w:rsidRPr="000677A3">
        <w:lastRenderedPageBreak/>
        <w:drawing>
          <wp:inline distT="0" distB="0" distL="0" distR="0" wp14:anchorId="73527382" wp14:editId="1F1BA752">
            <wp:extent cx="6645910" cy="4098290"/>
            <wp:effectExtent l="0" t="0" r="254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098290"/>
                    </a:xfrm>
                    <a:prstGeom prst="rect">
                      <a:avLst/>
                    </a:prstGeom>
                  </pic:spPr>
                </pic:pic>
              </a:graphicData>
            </a:graphic>
          </wp:inline>
        </w:drawing>
      </w:r>
    </w:p>
    <w:p w14:paraId="7ADC33EB" w14:textId="77777777" w:rsidR="0037026A" w:rsidRPr="0037026A" w:rsidRDefault="0037026A" w:rsidP="0037026A"/>
    <w:p w14:paraId="0A42CA70" w14:textId="77777777" w:rsidR="00EB0721" w:rsidRDefault="00EB0721" w:rsidP="00EB0721">
      <w:pPr>
        <w:pStyle w:val="Cmsor2"/>
      </w:pPr>
      <w:r>
        <w:t>Szerver oldal</w:t>
      </w:r>
    </w:p>
    <w:p w14:paraId="3F5CEA27" w14:textId="77777777" w:rsidR="00EB0721" w:rsidRDefault="00EB0721" w:rsidP="00EB0721">
      <w:r>
        <w:t xml:space="preserve">Most hozzá kellene adni a szerver alkalmazásunkhoz regisztrációs végpontot, ahova a kliensek a </w:t>
      </w:r>
      <w:proofErr w:type="spellStart"/>
      <w:r>
        <w:t>push</w:t>
      </w:r>
      <w:proofErr w:type="spellEnd"/>
      <w:r>
        <w:t xml:space="preserve"> értesítési csatorna </w:t>
      </w:r>
      <w:proofErr w:type="spellStart"/>
      <w:r>
        <w:t>azonosítóikat</w:t>
      </w:r>
      <w:proofErr w:type="spellEnd"/>
      <w:r>
        <w:t xml:space="preserve"> tudják beregisztrálni. Szerencsére az általunk használt konfiguráció (</w:t>
      </w:r>
      <w:proofErr w:type="spellStart"/>
      <w:r w:rsidRPr="00EB0721">
        <w:rPr>
          <w:rStyle w:val="Kdinline"/>
          <w:rFonts w:eastAsiaTheme="minorEastAsia"/>
          <w:lang w:val="hu-HU"/>
        </w:rPr>
        <w:t>UseDefaultConfiguration</w:t>
      </w:r>
      <w:proofErr w:type="spellEnd"/>
      <w:r>
        <w:t xml:space="preserve">) alapértelmezetten tartalmazza ezt. Ha nem ezt használnánk akkor az </w:t>
      </w:r>
      <w:r w:rsidRPr="00EB0721">
        <w:rPr>
          <w:rStyle w:val="Kdinline"/>
          <w:rFonts w:eastAsiaTheme="minorEastAsia"/>
          <w:lang w:val="hu-HU"/>
        </w:rPr>
        <w:t xml:space="preserve">AddPushNotifications </w:t>
      </w:r>
      <w:r>
        <w:t>bővítő</w:t>
      </w:r>
      <w:r w:rsidRPr="00EB0721">
        <w:rPr>
          <w:rStyle w:val="Kdinline"/>
          <w:rFonts w:eastAsiaTheme="minorEastAsia"/>
          <w:lang w:val="hu-HU"/>
        </w:rPr>
        <w:t xml:space="preserve"> </w:t>
      </w:r>
      <w:r>
        <w:t>metódust kellene meghívni a konfiguráción.</w:t>
      </w:r>
    </w:p>
    <w:p w14:paraId="6A8FAE3C" w14:textId="43BBC39B" w:rsidR="00EB0721" w:rsidRDefault="00EB0721" w:rsidP="00EB0721">
      <w:r>
        <w:t xml:space="preserve">Küldjünk </w:t>
      </w:r>
      <w:proofErr w:type="spellStart"/>
      <w:r>
        <w:t>push</w:t>
      </w:r>
      <w:proofErr w:type="spellEnd"/>
      <w:r>
        <w:t xml:space="preserve"> értesítést a kliensnek, ha elvégezte egy teendőjét. Esetünkben ez a </w:t>
      </w:r>
      <w:r w:rsidRPr="00EB0721">
        <w:rPr>
          <w:rStyle w:val="Kdinline"/>
          <w:rFonts w:eastAsiaTheme="minorEastAsia"/>
          <w:lang w:val="hu-HU"/>
        </w:rPr>
        <w:t>TodoItemController</w:t>
      </w:r>
      <w:r w:rsidRPr="00EB0721">
        <w:t xml:space="preserve"> </w:t>
      </w:r>
      <w:r w:rsidR="00F607AE">
        <w:rPr>
          <w:rStyle w:val="Kdinline"/>
          <w:rFonts w:eastAsiaTheme="minorEastAsia"/>
          <w:lang w:val="hu-HU"/>
        </w:rPr>
        <w:t>Patch</w:t>
      </w:r>
      <w:r w:rsidRPr="00EB0721">
        <w:rPr>
          <w:rStyle w:val="Kdinline"/>
          <w:rFonts w:eastAsiaTheme="minorEastAsia"/>
          <w:lang w:val="hu-HU"/>
        </w:rPr>
        <w:t>TodoItem</w:t>
      </w:r>
      <w:r>
        <w:t xml:space="preserve"> metódusában következik be, mivel jelenleg a kliens csak akkor hívja ezt a műveletet, ha elvégzettre állítja az elem állapotát.</w:t>
      </w:r>
    </w:p>
    <w:p w14:paraId="251C2C5C" w14:textId="77777777" w:rsidR="00EB0721" w:rsidRDefault="00EB0721" w:rsidP="00EB0721">
      <w:r>
        <w:t>Készítsünk egy függvényt, ami a küldést hajtja végre:</w:t>
      </w:r>
    </w:p>
    <w:p w14:paraId="44DE82DD" w14:textId="77777777" w:rsidR="00EB0721" w:rsidRDefault="00EB0721" w:rsidP="00EB0721">
      <w:pPr>
        <w:pStyle w:val="Kdblokk"/>
      </w:pPr>
      <w:r>
        <w:rPr>
          <w:color w:val="0000FF"/>
        </w:rPr>
        <w:lastRenderedPageBreak/>
        <w:t>private</w:t>
      </w:r>
      <w:r>
        <w:t xml:space="preserve"> </w:t>
      </w:r>
      <w:r>
        <w:rPr>
          <w:color w:val="0000FF"/>
        </w:rPr>
        <w:t>async</w:t>
      </w:r>
      <w:r>
        <w:t xml:space="preserve"> </w:t>
      </w:r>
      <w:r>
        <w:rPr>
          <w:color w:val="2B91AF"/>
        </w:rPr>
        <w:t>Task</w:t>
      </w:r>
      <w:r>
        <w:t xml:space="preserve"> SendNotification(</w:t>
      </w:r>
      <w:r>
        <w:rPr>
          <w:color w:val="2B91AF"/>
        </w:rPr>
        <w:t>TodoItem</w:t>
      </w:r>
      <w:r>
        <w:t xml:space="preserve"> item)</w:t>
      </w:r>
    </w:p>
    <w:p w14:paraId="274F3007" w14:textId="77777777" w:rsidR="00EB0721" w:rsidRDefault="00EB0721" w:rsidP="00EB0721">
      <w:pPr>
        <w:pStyle w:val="Kdblokk"/>
      </w:pPr>
      <w:r>
        <w:t>{</w:t>
      </w:r>
    </w:p>
    <w:p w14:paraId="23F24AEC" w14:textId="77777777" w:rsidR="00EB0721" w:rsidRDefault="00EB0721" w:rsidP="00EB0721">
      <w:pPr>
        <w:pStyle w:val="Kdblokk"/>
      </w:pPr>
      <w:r>
        <w:t xml:space="preserve">    </w:t>
      </w:r>
      <w:r>
        <w:rPr>
          <w:color w:val="2B91AF"/>
        </w:rPr>
        <w:t>MobileAppSettingsDictionary</w:t>
      </w:r>
      <w:r>
        <w:t xml:space="preserve"> settings =</w:t>
      </w:r>
    </w:p>
    <w:p w14:paraId="2130F310" w14:textId="77777777" w:rsidR="00EB0721" w:rsidRDefault="00EB0721" w:rsidP="00EB0721">
      <w:pPr>
        <w:pStyle w:val="Kdblokk"/>
      </w:pPr>
      <w:r>
        <w:t xml:space="preserve">        Configuration.GetMobileAppSettingsProvider().GetMobileAppSettings();</w:t>
      </w:r>
    </w:p>
    <w:p w14:paraId="6DE9708C" w14:textId="77777777" w:rsidR="00EB0721" w:rsidRDefault="00EB0721" w:rsidP="00EB0721">
      <w:pPr>
        <w:pStyle w:val="Kdblokk"/>
      </w:pPr>
    </w:p>
    <w:p w14:paraId="2F8F8C7E" w14:textId="77777777" w:rsidR="00EB0721" w:rsidRDefault="00EB0721" w:rsidP="00EB0721">
      <w:pPr>
        <w:pStyle w:val="Kdblokk"/>
      </w:pPr>
      <w:r>
        <w:t xml:space="preserve">    </w:t>
      </w:r>
      <w:r>
        <w:rPr>
          <w:color w:val="0000FF"/>
        </w:rPr>
        <w:t>string</w:t>
      </w:r>
      <w:r>
        <w:t xml:space="preserve"> notificationHubName = settings.NotificationHubName;</w:t>
      </w:r>
    </w:p>
    <w:p w14:paraId="310D8B53" w14:textId="77777777" w:rsidR="00EB0721" w:rsidRDefault="00EB0721" w:rsidP="00EB0721">
      <w:pPr>
        <w:pStyle w:val="Kdblokk"/>
      </w:pPr>
      <w:r>
        <w:t xml:space="preserve">    </w:t>
      </w:r>
      <w:r>
        <w:rPr>
          <w:color w:val="0000FF"/>
        </w:rPr>
        <w:t>string</w:t>
      </w:r>
      <w:r>
        <w:t xml:space="preserve"> notificationHubConnection = </w:t>
      </w:r>
    </w:p>
    <w:p w14:paraId="6FA6C8EA" w14:textId="77777777" w:rsidR="00EB0721" w:rsidRDefault="00EB0721" w:rsidP="00EB0721">
      <w:pPr>
        <w:pStyle w:val="Kdblokk"/>
      </w:pPr>
      <w:r>
        <w:t xml:space="preserve">        settings.Connections[</w:t>
      </w:r>
      <w:r>
        <w:rPr>
          <w:color w:val="2B91AF"/>
        </w:rPr>
        <w:t>MobileAppSettingsKeys</w:t>
      </w:r>
      <w:r>
        <w:t>.NotificationHubConnectionString].ConnectionString;</w:t>
      </w:r>
    </w:p>
    <w:p w14:paraId="6C76AA12" w14:textId="77777777" w:rsidR="00EB0721" w:rsidRDefault="00EB0721" w:rsidP="00EB0721">
      <w:pPr>
        <w:pStyle w:val="Kdblokk"/>
      </w:pPr>
    </w:p>
    <w:p w14:paraId="1F67787D" w14:textId="77777777" w:rsidR="00EB0721" w:rsidRDefault="00EB0721" w:rsidP="00EB0721">
      <w:pPr>
        <w:pStyle w:val="Kdblokk"/>
      </w:pPr>
      <w:r>
        <w:t xml:space="preserve">    </w:t>
      </w:r>
      <w:r>
        <w:rPr>
          <w:color w:val="2B91AF"/>
        </w:rPr>
        <w:t>NotificationHubClient</w:t>
      </w:r>
      <w:r>
        <w:t xml:space="preserve"> hub = </w:t>
      </w:r>
      <w:r>
        <w:rPr>
          <w:color w:val="2B91AF"/>
        </w:rPr>
        <w:t>NotificationHubClient</w:t>
      </w:r>
      <w:r>
        <w:t>.CreateClientFromConnectionString(</w:t>
      </w:r>
    </w:p>
    <w:p w14:paraId="5F86284D" w14:textId="77777777" w:rsidR="00EB0721" w:rsidRDefault="00EB0721" w:rsidP="00EB0721">
      <w:pPr>
        <w:pStyle w:val="Kdblokk"/>
      </w:pPr>
      <w:r>
        <w:t xml:space="preserve">        notificationHubConnection, notificationHubName);</w:t>
      </w:r>
    </w:p>
    <w:p w14:paraId="38C50A75" w14:textId="77777777" w:rsidR="00EB0721" w:rsidRDefault="00EB0721" w:rsidP="00EB0721">
      <w:pPr>
        <w:pStyle w:val="Kdblokk"/>
      </w:pPr>
    </w:p>
    <w:p w14:paraId="7A2F0756" w14:textId="77777777" w:rsidR="00EB0721" w:rsidRDefault="00EB0721" w:rsidP="00EB0721">
      <w:pPr>
        <w:pStyle w:val="Kdblokk"/>
      </w:pPr>
      <w:r>
        <w:t xml:space="preserve">    </w:t>
      </w:r>
      <w:r>
        <w:rPr>
          <w:color w:val="0000FF"/>
        </w:rPr>
        <w:t>var</w:t>
      </w:r>
      <w:r>
        <w:t xml:space="preserve"> windowsToastPayload = </w:t>
      </w:r>
    </w:p>
    <w:p w14:paraId="79397077" w14:textId="77777777" w:rsidR="00EB0721" w:rsidRDefault="00EB0721" w:rsidP="00EB0721">
      <w:pPr>
        <w:pStyle w:val="Kdblokk"/>
      </w:pPr>
      <w:r>
        <w:t xml:space="preserve">        </w:t>
      </w:r>
      <w:r>
        <w:rPr>
          <w:color w:val="800000"/>
        </w:rPr>
        <w:t>@"&lt;toast&gt;&lt;visual&gt;&lt;binding template=</w:t>
      </w:r>
      <w:r>
        <w:rPr>
          <w:color w:val="FF007F"/>
        </w:rPr>
        <w:t>""</w:t>
      </w:r>
      <w:r>
        <w:rPr>
          <w:color w:val="800000"/>
        </w:rPr>
        <w:t>ToastText01</w:t>
      </w:r>
      <w:r>
        <w:rPr>
          <w:color w:val="FF007F"/>
        </w:rPr>
        <w:t>""</w:t>
      </w:r>
      <w:r>
        <w:rPr>
          <w:color w:val="800000"/>
        </w:rPr>
        <w:t>&gt;&lt;text id=</w:t>
      </w:r>
      <w:r>
        <w:rPr>
          <w:color w:val="FF007F"/>
        </w:rPr>
        <w:t>""</w:t>
      </w:r>
      <w:r>
        <w:rPr>
          <w:color w:val="800000"/>
        </w:rPr>
        <w:t>1</w:t>
      </w:r>
      <w:r>
        <w:rPr>
          <w:color w:val="FF007F"/>
        </w:rPr>
        <w:t>""</w:t>
      </w:r>
      <w:r>
        <w:rPr>
          <w:color w:val="800000"/>
        </w:rPr>
        <w:t>&gt;"</w:t>
      </w:r>
      <w:r>
        <w:t xml:space="preserve"> +</w:t>
      </w:r>
    </w:p>
    <w:p w14:paraId="2B9C79BF" w14:textId="77777777" w:rsidR="00EB0721" w:rsidRDefault="00EB0721" w:rsidP="00EB0721">
      <w:pPr>
        <w:pStyle w:val="Kdblokk"/>
      </w:pPr>
      <w:r>
        <w:t xml:space="preserve">        item.Text + </w:t>
      </w:r>
      <w:r>
        <w:rPr>
          <w:color w:val="800000"/>
        </w:rPr>
        <w:t>@" Completed :)&lt;/text&gt;&lt;/binding&gt;&lt;/visual&gt;&lt;/toast&gt;"</w:t>
      </w:r>
      <w:r>
        <w:t>;</w:t>
      </w:r>
    </w:p>
    <w:p w14:paraId="2CF7593F" w14:textId="77777777" w:rsidR="00EB0721" w:rsidRDefault="00EB0721" w:rsidP="00EB0721">
      <w:pPr>
        <w:pStyle w:val="Kdblokk"/>
        <w:rPr>
          <w:color w:val="0000FF"/>
        </w:rPr>
      </w:pPr>
      <w:r>
        <w:t xml:space="preserve">    </w:t>
      </w:r>
      <w:r>
        <w:rPr>
          <w:color w:val="0000FF"/>
        </w:rPr>
        <w:t>try</w:t>
      </w:r>
    </w:p>
    <w:p w14:paraId="28279CF5" w14:textId="77777777" w:rsidR="00EB0721" w:rsidRDefault="00EB0721" w:rsidP="00EB0721">
      <w:pPr>
        <w:pStyle w:val="Kdblokk"/>
      </w:pPr>
      <w:r>
        <w:t xml:space="preserve">    {</w:t>
      </w:r>
    </w:p>
    <w:p w14:paraId="12BD1908" w14:textId="77777777" w:rsidR="00EB0721" w:rsidRDefault="00EB0721" w:rsidP="00EB0721">
      <w:pPr>
        <w:pStyle w:val="Kdblokk"/>
      </w:pPr>
      <w:r>
        <w:t xml:space="preserve">        </w:t>
      </w:r>
      <w:r>
        <w:rPr>
          <w:color w:val="0000FF"/>
        </w:rPr>
        <w:t>var</w:t>
      </w:r>
      <w:r>
        <w:t xml:space="preserve"> result = </w:t>
      </w:r>
      <w:r>
        <w:rPr>
          <w:color w:val="0000FF"/>
        </w:rPr>
        <w:t>await</w:t>
      </w:r>
      <w:r>
        <w:t xml:space="preserve"> hub.SendWindowsNativeNotificationAsync(windowsToastPayload);</w:t>
      </w:r>
    </w:p>
    <w:p w14:paraId="7B75F9F4" w14:textId="77777777" w:rsidR="00EB0721" w:rsidRDefault="00EB0721" w:rsidP="00EB0721">
      <w:pPr>
        <w:pStyle w:val="Kdblokk"/>
      </w:pPr>
      <w:r>
        <w:t xml:space="preserve">        Configuration.Services.GetTraceWriter().Info(result.State.ToString());</w:t>
      </w:r>
    </w:p>
    <w:p w14:paraId="780312BA" w14:textId="77777777" w:rsidR="00EB0721" w:rsidRDefault="00EB0721" w:rsidP="00EB0721">
      <w:pPr>
        <w:pStyle w:val="Kdblokk"/>
      </w:pPr>
      <w:r>
        <w:t xml:space="preserve">    }</w:t>
      </w:r>
    </w:p>
    <w:p w14:paraId="28F26AF9" w14:textId="77777777" w:rsidR="00EB0721" w:rsidRDefault="00EB0721" w:rsidP="00EB0721">
      <w:pPr>
        <w:pStyle w:val="Kdblokk"/>
      </w:pPr>
      <w:r>
        <w:t xml:space="preserve">    </w:t>
      </w:r>
      <w:r>
        <w:rPr>
          <w:color w:val="0000FF"/>
        </w:rPr>
        <w:t>catch</w:t>
      </w:r>
      <w:r>
        <w:t xml:space="preserve"> (System.</w:t>
      </w:r>
      <w:r>
        <w:rPr>
          <w:color w:val="2B91AF"/>
        </w:rPr>
        <w:t>Exception</w:t>
      </w:r>
      <w:r>
        <w:t xml:space="preserve"> ex)</w:t>
      </w:r>
    </w:p>
    <w:p w14:paraId="76FEA09B" w14:textId="77777777" w:rsidR="00EB0721" w:rsidRDefault="00EB0721" w:rsidP="00EB0721">
      <w:pPr>
        <w:pStyle w:val="Kdblokk"/>
      </w:pPr>
      <w:r>
        <w:t xml:space="preserve">    {</w:t>
      </w:r>
    </w:p>
    <w:p w14:paraId="21644575" w14:textId="77777777" w:rsidR="00EB0721" w:rsidRDefault="00EB0721" w:rsidP="00EB0721">
      <w:pPr>
        <w:pStyle w:val="Kdblokk"/>
      </w:pPr>
      <w:r>
        <w:t xml:space="preserve">        Configuration.Services.GetTraceWriter().Error(ex.Message, </w:t>
      </w:r>
      <w:r>
        <w:rPr>
          <w:color w:val="0000FF"/>
        </w:rPr>
        <w:t>null</w:t>
      </w:r>
      <w:r>
        <w:t xml:space="preserve">, </w:t>
      </w:r>
      <w:r>
        <w:rPr>
          <w:color w:val="A31515"/>
        </w:rPr>
        <w:t>"Push.SendAsync Error"</w:t>
      </w:r>
      <w:r>
        <w:t>);</w:t>
      </w:r>
    </w:p>
    <w:p w14:paraId="1EC969C1" w14:textId="77777777" w:rsidR="00EB0721" w:rsidRDefault="00EB0721" w:rsidP="00EB0721">
      <w:pPr>
        <w:pStyle w:val="Kdblokk"/>
      </w:pPr>
      <w:r>
        <w:t xml:space="preserve">    }</w:t>
      </w:r>
    </w:p>
    <w:p w14:paraId="2FEAD932" w14:textId="77777777" w:rsidR="00EB0721" w:rsidRDefault="00EB0721" w:rsidP="00EB0721">
      <w:pPr>
        <w:pStyle w:val="Kdblokk"/>
      </w:pPr>
      <w:r>
        <w:t>}</w:t>
      </w:r>
    </w:p>
    <w:p w14:paraId="5F9B22F6" w14:textId="77777777" w:rsidR="00EB0721" w:rsidRDefault="00EB0721" w:rsidP="00EB0721">
      <w:r>
        <w:t xml:space="preserve">A működése egyszerű, a Mobile </w:t>
      </w:r>
      <w:proofErr w:type="spellStart"/>
      <w:r>
        <w:t>App</w:t>
      </w:r>
      <w:proofErr w:type="spellEnd"/>
      <w:r>
        <w:t xml:space="preserve"> beállításai alapján </w:t>
      </w:r>
      <w:proofErr w:type="spellStart"/>
      <w:r>
        <w:t>példányosítunk</w:t>
      </w:r>
      <w:proofErr w:type="spellEnd"/>
      <w:r>
        <w:t xml:space="preserve"> egy </w:t>
      </w:r>
      <w:r>
        <w:rPr>
          <w:rStyle w:val="Kdinline"/>
          <w:rFonts w:eastAsiaTheme="minorEastAsia"/>
        </w:rPr>
        <w:t>NotificationHub</w:t>
      </w:r>
      <w:r>
        <w:t>-ot (</w:t>
      </w:r>
      <w:r>
        <w:rPr>
          <w:rStyle w:val="Kdinline"/>
          <w:rFonts w:eastAsiaTheme="minorEastAsia"/>
        </w:rPr>
        <w:t>Microsoft.Azure.NotificationHubs</w:t>
      </w:r>
      <w:r>
        <w:t xml:space="preserve"> </w:t>
      </w:r>
      <w:proofErr w:type="spellStart"/>
      <w:r>
        <w:t>nuget</w:t>
      </w:r>
      <w:proofErr w:type="spellEnd"/>
      <w:r>
        <w:t xml:space="preserve"> ha nem lenne benne), majd a Windows platformra specifikus XML-t elküldjük a </w:t>
      </w:r>
      <w:proofErr w:type="spellStart"/>
      <w:r>
        <w:t>hubon</w:t>
      </w:r>
      <w:proofErr w:type="spellEnd"/>
      <w:r>
        <w:t xml:space="preserve"> keresztül + </w:t>
      </w:r>
      <w:proofErr w:type="spellStart"/>
      <w:r>
        <w:t>logolunk</w:t>
      </w:r>
      <w:proofErr w:type="spellEnd"/>
      <w:r>
        <w:t xml:space="preserve"> egy keveset.</w:t>
      </w:r>
    </w:p>
    <w:p w14:paraId="5D99225D" w14:textId="19A447C0" w:rsidR="00EB0721" w:rsidRDefault="00EB0721" w:rsidP="00EB0721">
      <w:r>
        <w:t xml:space="preserve">És hívjuk ezt meg a </w:t>
      </w:r>
      <w:r w:rsidR="001D15F0">
        <w:rPr>
          <w:rStyle w:val="Kdinline"/>
          <w:rFonts w:eastAsiaTheme="minorEastAsia"/>
        </w:rPr>
        <w:t>PatchTodoItem</w:t>
      </w:r>
      <w:r>
        <w:t xml:space="preserve"> </w:t>
      </w:r>
      <w:r w:rsidR="001D15F0">
        <w:t>a visszatérés előtt!</w:t>
      </w:r>
    </w:p>
    <w:p w14:paraId="29402D93" w14:textId="77777777" w:rsidR="001D15F0" w:rsidRDefault="001D15F0" w:rsidP="001D15F0">
      <w:pPr>
        <w:pStyle w:val="Kdblokk"/>
      </w:pPr>
      <w:r>
        <w:rPr>
          <w:color w:val="0000FF"/>
        </w:rPr>
        <w:t>public</w:t>
      </w:r>
      <w:r>
        <w:t xml:space="preserve"> </w:t>
      </w:r>
      <w:r w:rsidRPr="001D15F0">
        <w:rPr>
          <w:color w:val="0000FF"/>
          <w:highlight w:val="yellow"/>
        </w:rPr>
        <w:t>async</w:t>
      </w:r>
      <w:r>
        <w:t xml:space="preserve"> </w:t>
      </w:r>
      <w:r>
        <w:rPr>
          <w:color w:val="2B91AF"/>
        </w:rPr>
        <w:t>Task</w:t>
      </w:r>
      <w:r>
        <w:t>&lt;</w:t>
      </w:r>
      <w:r>
        <w:rPr>
          <w:color w:val="2B91AF"/>
        </w:rPr>
        <w:t>TodoItem</w:t>
      </w:r>
      <w:r>
        <w:t>&gt; PatchTodoItem(</w:t>
      </w:r>
      <w:r>
        <w:rPr>
          <w:color w:val="0000FF"/>
        </w:rPr>
        <w:t>string</w:t>
      </w:r>
      <w:r>
        <w:t xml:space="preserve"> id, </w:t>
      </w:r>
      <w:r>
        <w:rPr>
          <w:color w:val="2B91AF"/>
        </w:rPr>
        <w:t>Delta</w:t>
      </w:r>
      <w:r>
        <w:t>&lt;</w:t>
      </w:r>
      <w:r>
        <w:rPr>
          <w:color w:val="2B91AF"/>
        </w:rPr>
        <w:t>TodoItem</w:t>
      </w:r>
      <w:r>
        <w:t>&gt; patch)</w:t>
      </w:r>
    </w:p>
    <w:p w14:paraId="1E21293C" w14:textId="77777777" w:rsidR="001D15F0" w:rsidRDefault="001D15F0" w:rsidP="001D15F0">
      <w:pPr>
        <w:pStyle w:val="Kdblokk"/>
      </w:pPr>
      <w:r>
        <w:t>{</w:t>
      </w:r>
    </w:p>
    <w:p w14:paraId="7937AB8D" w14:textId="77777777" w:rsidR="001D15F0" w:rsidRDefault="001D15F0" w:rsidP="001D15F0">
      <w:pPr>
        <w:pStyle w:val="Kdblokk"/>
      </w:pPr>
      <w:r>
        <w:t xml:space="preserve">    </w:t>
      </w:r>
      <w:r w:rsidRPr="001D15F0">
        <w:rPr>
          <w:color w:val="0000FF"/>
          <w:highlight w:val="yellow"/>
        </w:rPr>
        <w:t>await</w:t>
      </w:r>
      <w:r w:rsidRPr="001D15F0">
        <w:rPr>
          <w:highlight w:val="yellow"/>
        </w:rPr>
        <w:t xml:space="preserve"> SendNotification(patch.GetEntity());</w:t>
      </w:r>
    </w:p>
    <w:p w14:paraId="67BD285F" w14:textId="77777777" w:rsidR="001D15F0" w:rsidRDefault="001D15F0" w:rsidP="001D15F0">
      <w:pPr>
        <w:pStyle w:val="Kdblokk"/>
      </w:pPr>
      <w:r>
        <w:t xml:space="preserve">    </w:t>
      </w:r>
      <w:r>
        <w:rPr>
          <w:color w:val="0000FF"/>
        </w:rPr>
        <w:t>return</w:t>
      </w:r>
      <w:r>
        <w:t xml:space="preserve"> </w:t>
      </w:r>
      <w:r w:rsidRPr="001D15F0">
        <w:rPr>
          <w:color w:val="0000FF"/>
          <w:highlight w:val="yellow"/>
        </w:rPr>
        <w:t>await</w:t>
      </w:r>
      <w:r>
        <w:t xml:space="preserve"> UpdateAsync(id, patch);</w:t>
      </w:r>
    </w:p>
    <w:p w14:paraId="684E29BE" w14:textId="5EC2B0EE" w:rsidR="001D15F0" w:rsidRDefault="001D15F0" w:rsidP="001D15F0">
      <w:pPr>
        <w:pStyle w:val="Kdblokk"/>
      </w:pPr>
      <w:r>
        <w:t>}</w:t>
      </w:r>
    </w:p>
    <w:p w14:paraId="0053A126" w14:textId="77777777" w:rsidR="00EB0721" w:rsidRDefault="00EB0721" w:rsidP="00EB0721">
      <w:r>
        <w:t>Publikáljuk a megszokott módon a web alkalmazásunkat!</w:t>
      </w:r>
    </w:p>
    <w:p w14:paraId="2359DE89" w14:textId="77777777" w:rsidR="00EB0721" w:rsidRDefault="00EB0721" w:rsidP="00EB0721">
      <w:pPr>
        <w:pStyle w:val="Cmsor2"/>
      </w:pPr>
      <w:r>
        <w:t>Kliens oldal</w:t>
      </w:r>
    </w:p>
    <w:p w14:paraId="49BAFC4C" w14:textId="6119C445" w:rsidR="00EB0721" w:rsidRDefault="001D15F0" w:rsidP="00EB0721">
      <w:r>
        <w:t>Nyissuk meg</w:t>
      </w:r>
      <w:r w:rsidR="00EB0721">
        <w:t xml:space="preserve"> </w:t>
      </w:r>
      <w:r w:rsidR="008D0242">
        <w:rPr>
          <w:rStyle w:val="Kdinline"/>
          <w:rFonts w:eastAsiaTheme="minorEastAsia"/>
          <w:lang w:val="hu-HU"/>
        </w:rPr>
        <w:t>az</w:t>
      </w:r>
      <w:r w:rsidR="00EB0721">
        <w:t xml:space="preserve"> </w:t>
      </w:r>
      <w:r w:rsidR="00EB0721" w:rsidRPr="00EB0721">
        <w:rPr>
          <w:rStyle w:val="Kdinline"/>
          <w:rFonts w:eastAsiaTheme="minorEastAsia"/>
          <w:lang w:val="hu-HU"/>
        </w:rPr>
        <w:t>App.xaml.cs</w:t>
      </w:r>
      <w:r w:rsidR="00EB0721">
        <w:t xml:space="preserve"> osztályt és írjunk egy metódust, ami a csatorna azonosító beregisztrálását végzi, a </w:t>
      </w:r>
      <w:r w:rsidR="00EB0721" w:rsidRPr="00EB0721">
        <w:rPr>
          <w:rStyle w:val="Kdinline"/>
          <w:rFonts w:eastAsiaTheme="minorEastAsia"/>
          <w:lang w:val="hu-HU"/>
        </w:rPr>
        <w:t>MobileServiceClient</w:t>
      </w:r>
      <w:r w:rsidR="00EB0721">
        <w:t xml:space="preserve"> proxyn keresztül.</w:t>
      </w:r>
    </w:p>
    <w:p w14:paraId="256DBF43" w14:textId="77777777" w:rsidR="00EB0721" w:rsidRDefault="00EB0721" w:rsidP="00EB0721">
      <w:pPr>
        <w:pStyle w:val="Kdblokk"/>
      </w:pPr>
      <w:r>
        <w:rPr>
          <w:color w:val="0000FF"/>
        </w:rPr>
        <w:t>private</w:t>
      </w:r>
      <w:r>
        <w:t xml:space="preserve"> </w:t>
      </w:r>
      <w:r>
        <w:rPr>
          <w:color w:val="0000FF"/>
        </w:rPr>
        <w:t>async</w:t>
      </w:r>
      <w:r>
        <w:t xml:space="preserve"> </w:t>
      </w:r>
      <w:r>
        <w:rPr>
          <w:color w:val="2B91AF"/>
        </w:rPr>
        <w:t>Task</w:t>
      </w:r>
      <w:r>
        <w:t xml:space="preserve"> InitNotificationsAsync()</w:t>
      </w:r>
    </w:p>
    <w:p w14:paraId="7E4F2409" w14:textId="77777777" w:rsidR="00EB0721" w:rsidRDefault="00EB0721" w:rsidP="00EB0721">
      <w:pPr>
        <w:pStyle w:val="Kdblokk"/>
      </w:pPr>
      <w:r>
        <w:t>{</w:t>
      </w:r>
    </w:p>
    <w:p w14:paraId="3D265E0A" w14:textId="77777777" w:rsidR="00EB0721" w:rsidRDefault="00EB0721" w:rsidP="00EB0721">
      <w:pPr>
        <w:pStyle w:val="Kdblokk"/>
      </w:pPr>
      <w:r>
        <w:t xml:space="preserve">    </w:t>
      </w:r>
      <w:r>
        <w:rPr>
          <w:color w:val="0000FF"/>
        </w:rPr>
        <w:t>var</w:t>
      </w:r>
      <w:r>
        <w:t xml:space="preserve"> channel = </w:t>
      </w:r>
      <w:r>
        <w:rPr>
          <w:color w:val="0000FF"/>
        </w:rPr>
        <w:t>await</w:t>
      </w:r>
      <w:r>
        <w:t xml:space="preserve"> </w:t>
      </w:r>
      <w:r>
        <w:rPr>
          <w:color w:val="2B91AF"/>
        </w:rPr>
        <w:t>PushNotificationChannelManager</w:t>
      </w:r>
      <w:r>
        <w:t>.CreatePushNotificationChannelForApplicationAsync();</w:t>
      </w:r>
    </w:p>
    <w:p w14:paraId="03F26759" w14:textId="77777777" w:rsidR="00EB0721" w:rsidRDefault="00EB0721" w:rsidP="00EB0721">
      <w:pPr>
        <w:pStyle w:val="Kdblokk"/>
      </w:pPr>
      <w:r>
        <w:t xml:space="preserve">    </w:t>
      </w:r>
      <w:r>
        <w:rPr>
          <w:color w:val="0000FF"/>
        </w:rPr>
        <w:t>await</w:t>
      </w:r>
      <w:r>
        <w:t xml:space="preserve"> MobileService.GetPush().RegisterAsync(channel.Uri, </w:t>
      </w:r>
      <w:r>
        <w:rPr>
          <w:color w:val="0000FF"/>
        </w:rPr>
        <w:t>null</w:t>
      </w:r>
      <w:r>
        <w:t>);</w:t>
      </w:r>
    </w:p>
    <w:p w14:paraId="05738047" w14:textId="77777777" w:rsidR="00EB0721" w:rsidRDefault="00EB0721" w:rsidP="00EB0721">
      <w:pPr>
        <w:pStyle w:val="Kdblokk"/>
      </w:pPr>
      <w:r>
        <w:t>}</w:t>
      </w:r>
    </w:p>
    <w:p w14:paraId="3B0CC716" w14:textId="77777777" w:rsidR="00EB0721" w:rsidRDefault="00EB0721" w:rsidP="00EB0721">
      <w:r>
        <w:t xml:space="preserve">Hívjuk meg az </w:t>
      </w:r>
      <w:r>
        <w:rPr>
          <w:rStyle w:val="Kdinline"/>
          <w:rFonts w:eastAsiaTheme="minorEastAsia"/>
        </w:rPr>
        <w:t>App</w:t>
      </w:r>
      <w:r>
        <w:t xml:space="preserve"> osztály </w:t>
      </w:r>
      <w:r>
        <w:rPr>
          <w:rStyle w:val="Kdinline"/>
          <w:rFonts w:eastAsiaTheme="minorEastAsia"/>
        </w:rPr>
        <w:t>OnLaunched</w:t>
      </w:r>
      <w:r>
        <w:t xml:space="preserve"> metódusa végén.</w:t>
      </w:r>
    </w:p>
    <w:p w14:paraId="743E5FAB" w14:textId="77777777" w:rsidR="00EB0721" w:rsidRDefault="00EB0721" w:rsidP="00EB0721">
      <w:pPr>
        <w:pStyle w:val="Kdblokk"/>
        <w:rPr>
          <w:color w:val="000000"/>
        </w:rPr>
      </w:pPr>
      <w:r>
        <w:rPr>
          <w:color w:val="0000FF"/>
        </w:rPr>
        <w:lastRenderedPageBreak/>
        <w:t>protected</w:t>
      </w:r>
      <w:r>
        <w:rPr>
          <w:color w:val="000000"/>
        </w:rPr>
        <w:t xml:space="preserve"> </w:t>
      </w:r>
      <w:r>
        <w:rPr>
          <w:color w:val="0000FF"/>
        </w:rPr>
        <w:t>override</w:t>
      </w:r>
      <w:r>
        <w:rPr>
          <w:color w:val="000000"/>
        </w:rPr>
        <w:t xml:space="preserve"> </w:t>
      </w:r>
      <w:r>
        <w:rPr>
          <w:color w:val="0000FF"/>
        </w:rPr>
        <w:t>async</w:t>
      </w:r>
      <w:r>
        <w:rPr>
          <w:color w:val="000000"/>
        </w:rPr>
        <w:t xml:space="preserve"> </w:t>
      </w:r>
      <w:r>
        <w:rPr>
          <w:color w:val="0000FF"/>
        </w:rPr>
        <w:t>void</w:t>
      </w:r>
      <w:r>
        <w:rPr>
          <w:color w:val="000000"/>
        </w:rPr>
        <w:t xml:space="preserve"> OnLaunched(</w:t>
      </w:r>
      <w:r>
        <w:rPr>
          <w:color w:val="2B91AF"/>
        </w:rPr>
        <w:t>LaunchActivatedEventArgs</w:t>
      </w:r>
      <w:r>
        <w:rPr>
          <w:color w:val="000000"/>
        </w:rPr>
        <w:t xml:space="preserve"> e)</w:t>
      </w:r>
    </w:p>
    <w:p w14:paraId="17E92AAB" w14:textId="77777777" w:rsidR="00EB0721" w:rsidRDefault="00EB0721" w:rsidP="00EB0721">
      <w:pPr>
        <w:pStyle w:val="Kdblokk"/>
        <w:rPr>
          <w:color w:val="000000"/>
        </w:rPr>
      </w:pPr>
      <w:r>
        <w:rPr>
          <w:color w:val="000000"/>
        </w:rPr>
        <w:t>{</w:t>
      </w:r>
    </w:p>
    <w:p w14:paraId="6716AC39" w14:textId="77777777" w:rsidR="00EB0721" w:rsidRDefault="00EB0721" w:rsidP="00EB0721">
      <w:pPr>
        <w:pStyle w:val="Kdblokk"/>
        <w:rPr>
          <w:color w:val="000000"/>
        </w:rPr>
      </w:pPr>
      <w:r>
        <w:rPr>
          <w:color w:val="000000"/>
        </w:rPr>
        <w:t xml:space="preserve">    </w:t>
      </w:r>
      <w:r>
        <w:rPr>
          <w:color w:val="008000"/>
        </w:rPr>
        <w:t>// ...</w:t>
      </w:r>
    </w:p>
    <w:p w14:paraId="6BD9F932" w14:textId="77777777" w:rsidR="00EB0721" w:rsidRDefault="00EB0721" w:rsidP="00EB0721">
      <w:pPr>
        <w:pStyle w:val="Kdblokk"/>
        <w:rPr>
          <w:color w:val="000000"/>
        </w:rPr>
      </w:pPr>
      <w:r>
        <w:rPr>
          <w:color w:val="000000"/>
        </w:rPr>
        <w:t xml:space="preserve">    </w:t>
      </w:r>
      <w:r>
        <w:rPr>
          <w:color w:val="0000FF"/>
        </w:rPr>
        <w:t>await</w:t>
      </w:r>
      <w:r>
        <w:rPr>
          <w:color w:val="000000"/>
        </w:rPr>
        <w:t xml:space="preserve"> InitNotificationsAsync();</w:t>
      </w:r>
    </w:p>
    <w:p w14:paraId="2439E1FC" w14:textId="77777777" w:rsidR="00EB0721" w:rsidRDefault="00EB0721" w:rsidP="00EB0721">
      <w:pPr>
        <w:pStyle w:val="Kdblokk"/>
      </w:pPr>
      <w:r>
        <w:rPr>
          <w:color w:val="000000"/>
        </w:rPr>
        <w:t>}</w:t>
      </w:r>
    </w:p>
    <w:p w14:paraId="5B9F4CE6" w14:textId="77777777" w:rsidR="00EB0721" w:rsidRDefault="00EB0721" w:rsidP="00EB0721">
      <w:r>
        <w:t>Próbáljuk ki!</w:t>
      </w:r>
    </w:p>
    <w:p w14:paraId="0955F0EB" w14:textId="3FCB2419" w:rsidR="00EB0721" w:rsidRDefault="001B6450" w:rsidP="001B6450">
      <w:pPr>
        <w:pStyle w:val="Kp"/>
      </w:pPr>
      <w:r w:rsidRPr="001B6450">
        <w:drawing>
          <wp:inline distT="0" distB="0" distL="0" distR="0" wp14:anchorId="230AB012" wp14:editId="7A1B062D">
            <wp:extent cx="2085975" cy="3711297"/>
            <wp:effectExtent l="0" t="0" r="0" b="3810"/>
            <wp:docPr id="26" name="Kép 26" descr="C:\Users\varsi\OneDrive\Képe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si\OneDrive\Képek\screensho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215" cy="3727737"/>
                    </a:xfrm>
                    <a:prstGeom prst="rect">
                      <a:avLst/>
                    </a:prstGeom>
                    <a:noFill/>
                    <a:ln>
                      <a:noFill/>
                    </a:ln>
                  </pic:spPr>
                </pic:pic>
              </a:graphicData>
            </a:graphic>
          </wp:inline>
        </w:drawing>
      </w:r>
    </w:p>
    <w:p w14:paraId="41082749" w14:textId="77777777" w:rsidR="00EB0721" w:rsidRDefault="00EB0721" w:rsidP="00EB0721">
      <w:r>
        <w:t xml:space="preserve">Ha csak magában szeretnénk használni a </w:t>
      </w:r>
      <w:proofErr w:type="spellStart"/>
      <w:r>
        <w:t>Notification</w:t>
      </w:r>
      <w:proofErr w:type="spellEnd"/>
      <w:r>
        <w:t xml:space="preserve"> </w:t>
      </w:r>
      <w:proofErr w:type="spellStart"/>
      <w:r>
        <w:t>Hub</w:t>
      </w:r>
      <w:proofErr w:type="spellEnd"/>
      <w:r>
        <w:t xml:space="preserve">-ot és nem a Mobile </w:t>
      </w:r>
      <w:proofErr w:type="spellStart"/>
      <w:r>
        <w:t>App</w:t>
      </w:r>
      <w:proofErr w:type="spellEnd"/>
      <w:r>
        <w:t xml:space="preserve"> keretei között, akkor más könyvtárakat és API-</w:t>
      </w:r>
      <w:proofErr w:type="spellStart"/>
      <w:r>
        <w:t>kat</w:t>
      </w:r>
      <w:proofErr w:type="spellEnd"/>
      <w:r>
        <w:t xml:space="preserve"> kell használnunk szerver és kliens oldalon is. Ennek többek között az lehet az oka, hogy a </w:t>
      </w:r>
      <w:proofErr w:type="spellStart"/>
      <w:r>
        <w:t>Notification</w:t>
      </w:r>
      <w:proofErr w:type="spellEnd"/>
      <w:r>
        <w:t xml:space="preserve"> </w:t>
      </w:r>
      <w:proofErr w:type="spellStart"/>
      <w:r>
        <w:t>Hub</w:t>
      </w:r>
      <w:proofErr w:type="spellEnd"/>
      <w:r>
        <w:t xml:space="preserve"> teljes funkcionalitását szeretnénk felhasználni (pl.: Tag-ek), amiket a Mobile </w:t>
      </w:r>
      <w:proofErr w:type="spellStart"/>
      <w:r>
        <w:t>App</w:t>
      </w:r>
      <w:proofErr w:type="spellEnd"/>
      <w:r>
        <w:t xml:space="preserve"> SDK nem támogat jelenleg.</w:t>
      </w:r>
    </w:p>
    <w:p w14:paraId="70D7F308" w14:textId="77777777" w:rsidR="00EB0721" w:rsidRDefault="00EB0721" w:rsidP="00EB0721">
      <w:bookmarkStart w:id="0" w:name="_GoBack"/>
      <w:bookmarkEnd w:id="0"/>
    </w:p>
    <w:sectPr w:rsidR="00EB0721" w:rsidSect="009A63C3">
      <w:headerReference w:type="default" r:id="rId35"/>
      <w:footerReference w:type="first" r:id="rId3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4B961" w14:textId="77777777" w:rsidR="008467FF" w:rsidRDefault="008467FF" w:rsidP="002879E2">
      <w:pPr>
        <w:spacing w:after="0" w:line="240" w:lineRule="auto"/>
      </w:pPr>
      <w:r>
        <w:separator/>
      </w:r>
    </w:p>
  </w:endnote>
  <w:endnote w:type="continuationSeparator" w:id="0">
    <w:p w14:paraId="1D8D8DCD" w14:textId="77777777" w:rsidR="008467FF" w:rsidRDefault="008467FF" w:rsidP="002879E2">
      <w:pPr>
        <w:spacing w:after="0" w:line="240" w:lineRule="auto"/>
      </w:pPr>
      <w:r>
        <w:continuationSeparator/>
      </w:r>
    </w:p>
  </w:endnote>
  <w:endnote w:type="continuationNotice" w:id="1">
    <w:p w14:paraId="5806C28E" w14:textId="77777777" w:rsidR="008467FF" w:rsidRDefault="00846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Segoe UI Light">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AE387" w14:textId="67F95AFA" w:rsidR="008467FF" w:rsidRPr="00D33DCD" w:rsidRDefault="008467FF" w:rsidP="00C83CE3">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657A5" w14:textId="77777777" w:rsidR="008467FF" w:rsidRDefault="008467FF" w:rsidP="002879E2">
      <w:pPr>
        <w:spacing w:after="0" w:line="240" w:lineRule="auto"/>
      </w:pPr>
      <w:r>
        <w:separator/>
      </w:r>
    </w:p>
  </w:footnote>
  <w:footnote w:type="continuationSeparator" w:id="0">
    <w:p w14:paraId="16080A1A" w14:textId="77777777" w:rsidR="008467FF" w:rsidRDefault="008467FF" w:rsidP="002879E2">
      <w:pPr>
        <w:spacing w:after="0" w:line="240" w:lineRule="auto"/>
      </w:pPr>
      <w:r>
        <w:continuationSeparator/>
      </w:r>
    </w:p>
  </w:footnote>
  <w:footnote w:type="continuationNotice" w:id="1">
    <w:p w14:paraId="1C6A3404" w14:textId="77777777" w:rsidR="008467FF" w:rsidRDefault="008467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648756"/>
      <w:docPartObj>
        <w:docPartGallery w:val="Page Numbers (Top of Page)"/>
        <w:docPartUnique/>
      </w:docPartObj>
    </w:sdtPr>
    <w:sdtEndPr/>
    <w:sdtContent>
      <w:p w14:paraId="44044CBF" w14:textId="0AC21B1D" w:rsidR="008467FF" w:rsidRPr="000E72F0" w:rsidRDefault="00C47484" w:rsidP="000E72F0">
        <w:pPr>
          <w:pStyle w:val="lfej"/>
        </w:pPr>
        <w:sdt>
          <w:sdtPr>
            <w:alias w:val="Title"/>
            <w:tag w:val=""/>
            <w:id w:val="-541286420"/>
            <w:dataBinding w:prefixMappings="xmlns:ns0='http://purl.org/dc/elements/1.1/' xmlns:ns1='http://schemas.openxmlformats.org/package/2006/metadata/core-properties' " w:xpath="/ns1:coreProperties[1]/ns0:title[1]" w:storeItemID="{6C3C8BC8-F283-45AE-878A-BAB7291924A1}"/>
            <w:text/>
          </w:sdtPr>
          <w:sdtEndPr/>
          <w:sdtContent>
            <w:r w:rsidR="008467FF">
              <w:t>Többplatformos mobilalkalmazások</w:t>
            </w:r>
          </w:sdtContent>
        </w:sdt>
        <w:r w:rsidR="008467FF">
          <w:tab/>
        </w:r>
        <w:r w:rsidR="008467FF">
          <w:tab/>
        </w:r>
        <w:r w:rsidR="008467FF" w:rsidRPr="000E72F0">
          <w:fldChar w:fldCharType="begin"/>
        </w:r>
        <w:r w:rsidR="008467FF" w:rsidRPr="000E72F0">
          <w:instrText>PAGE</w:instrText>
        </w:r>
        <w:r w:rsidR="008467FF" w:rsidRPr="000E72F0">
          <w:fldChar w:fldCharType="separate"/>
        </w:r>
        <w:r>
          <w:rPr>
            <w:noProof/>
          </w:rPr>
          <w:t>20</w:t>
        </w:r>
        <w:r w:rsidR="008467FF" w:rsidRPr="000E72F0">
          <w:fldChar w:fldCharType="end"/>
        </w:r>
        <w:r w:rsidR="008467FF" w:rsidRPr="000E72F0">
          <w:t xml:space="preserve"> / </w:t>
        </w:r>
        <w:r w:rsidR="008467FF" w:rsidRPr="000E72F0">
          <w:fldChar w:fldCharType="begin"/>
        </w:r>
        <w:r w:rsidR="008467FF" w:rsidRPr="000E72F0">
          <w:instrText>NUMPAGES</w:instrText>
        </w:r>
        <w:r w:rsidR="008467FF" w:rsidRPr="000E72F0">
          <w:fldChar w:fldCharType="separate"/>
        </w:r>
        <w:r>
          <w:rPr>
            <w:noProof/>
          </w:rPr>
          <w:t>21</w:t>
        </w:r>
        <w:r w:rsidR="008467FF" w:rsidRPr="000E72F0">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3A6A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C67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1A1B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6CCB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AE28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2EC7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9709D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A6AC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F40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B21A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70D8"/>
    <w:multiLevelType w:val="multilevel"/>
    <w:tmpl w:val="CC78B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A161C1D"/>
    <w:multiLevelType w:val="hybridMultilevel"/>
    <w:tmpl w:val="5106EAA0"/>
    <w:lvl w:ilvl="0" w:tplc="7B0E46E6">
      <w:start w:val="1"/>
      <w:numFmt w:val="decimal"/>
      <w:pStyle w:val="Utasts"/>
      <w:lvlText w:val="%1."/>
      <w:lvlJc w:val="left"/>
      <w:pPr>
        <w:ind w:left="720" w:hanging="360"/>
      </w:pPr>
      <w:rPr>
        <w:i w:val="0"/>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0B9634F0"/>
    <w:multiLevelType w:val="hybridMultilevel"/>
    <w:tmpl w:val="21F89A3C"/>
    <w:lvl w:ilvl="0" w:tplc="9A3C94AA">
      <w:start w:val="1"/>
      <w:numFmt w:val="bullet"/>
      <w:pStyle w:val="Listsr"/>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16CE0971"/>
    <w:multiLevelType w:val="hybridMultilevel"/>
    <w:tmpl w:val="8000EF2E"/>
    <w:lvl w:ilvl="0" w:tplc="DBE0BF2A">
      <w:start w:val="1"/>
      <w:numFmt w:val="decimal"/>
      <w:lvlText w:val="%1."/>
      <w:lvlJc w:val="left"/>
      <w:pPr>
        <w:ind w:left="720" w:hanging="360"/>
      </w:pPr>
      <w:rPr>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8C32EEF"/>
    <w:multiLevelType w:val="hybridMultilevel"/>
    <w:tmpl w:val="986838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5" w15:restartNumberingAfterBreak="0">
    <w:nsid w:val="1C116573"/>
    <w:multiLevelType w:val="hybridMultilevel"/>
    <w:tmpl w:val="68947F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1F900E1A"/>
    <w:multiLevelType w:val="hybridMultilevel"/>
    <w:tmpl w:val="4AB0B3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77C60F2"/>
    <w:multiLevelType w:val="multilevel"/>
    <w:tmpl w:val="D12AD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D185A33"/>
    <w:multiLevelType w:val="multilevel"/>
    <w:tmpl w:val="32AA0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3177368"/>
    <w:multiLevelType w:val="hybridMultilevel"/>
    <w:tmpl w:val="46F69B4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40D45FE"/>
    <w:multiLevelType w:val="multilevel"/>
    <w:tmpl w:val="07742F64"/>
    <w:lvl w:ilvl="0">
      <w:start w:val="1"/>
      <w:numFmt w:val="decimal"/>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B817246"/>
    <w:multiLevelType w:val="multilevel"/>
    <w:tmpl w:val="8268740A"/>
    <w:lvl w:ilvl="0">
      <w:start w:val="1"/>
      <w:numFmt w:val="decimal"/>
      <w:lvlText w:val="%1."/>
      <w:lvlJc w:val="left"/>
      <w:pPr>
        <w:ind w:left="360" w:hanging="360"/>
      </w:pPr>
      <w:rPr>
        <w:sz w:val="44"/>
        <w:szCs w:val="44"/>
      </w:r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B04306"/>
    <w:multiLevelType w:val="hybridMultilevel"/>
    <w:tmpl w:val="F466B3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F974788"/>
    <w:multiLevelType w:val="hybridMultilevel"/>
    <w:tmpl w:val="C27216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22"/>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23"/>
  </w:num>
  <w:num w:numId="18">
    <w:abstractNumId w:val="14"/>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1"/>
  </w:num>
  <w:num w:numId="25">
    <w:abstractNumId w:val="11"/>
    <w:lvlOverride w:ilvl="0">
      <w:startOverride w:val="1"/>
    </w:lvlOverride>
  </w:num>
  <w:num w:numId="26">
    <w:abstractNumId w:val="11"/>
    <w:lvlOverride w:ilvl="0">
      <w:startOverride w:val="1"/>
    </w:lvlOverride>
  </w:num>
  <w:num w:numId="2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AE"/>
    <w:rsid w:val="00003BE2"/>
    <w:rsid w:val="0001659D"/>
    <w:rsid w:val="00027B48"/>
    <w:rsid w:val="00035EA9"/>
    <w:rsid w:val="0004204A"/>
    <w:rsid w:val="000440A7"/>
    <w:rsid w:val="0004517E"/>
    <w:rsid w:val="00045FE1"/>
    <w:rsid w:val="000474D9"/>
    <w:rsid w:val="000631C4"/>
    <w:rsid w:val="00067530"/>
    <w:rsid w:val="000677A3"/>
    <w:rsid w:val="00071545"/>
    <w:rsid w:val="00073A86"/>
    <w:rsid w:val="000A050A"/>
    <w:rsid w:val="000A0950"/>
    <w:rsid w:val="000A50F8"/>
    <w:rsid w:val="000A5E01"/>
    <w:rsid w:val="000A6753"/>
    <w:rsid w:val="000A7C0A"/>
    <w:rsid w:val="000B2EE7"/>
    <w:rsid w:val="000B6364"/>
    <w:rsid w:val="000D07C6"/>
    <w:rsid w:val="000E0BE7"/>
    <w:rsid w:val="000E3B2E"/>
    <w:rsid w:val="000E5364"/>
    <w:rsid w:val="000E5C93"/>
    <w:rsid w:val="000E72F0"/>
    <w:rsid w:val="000F2B38"/>
    <w:rsid w:val="001014B0"/>
    <w:rsid w:val="00112138"/>
    <w:rsid w:val="00113625"/>
    <w:rsid w:val="00114D0A"/>
    <w:rsid w:val="00115E34"/>
    <w:rsid w:val="00121DE9"/>
    <w:rsid w:val="00125CCF"/>
    <w:rsid w:val="00131E8B"/>
    <w:rsid w:val="00132229"/>
    <w:rsid w:val="00141DBC"/>
    <w:rsid w:val="0016282D"/>
    <w:rsid w:val="00165BAE"/>
    <w:rsid w:val="00166C75"/>
    <w:rsid w:val="00170D71"/>
    <w:rsid w:val="00173E81"/>
    <w:rsid w:val="0017437C"/>
    <w:rsid w:val="00181A11"/>
    <w:rsid w:val="001832EF"/>
    <w:rsid w:val="00183A74"/>
    <w:rsid w:val="001A27D6"/>
    <w:rsid w:val="001A2ED1"/>
    <w:rsid w:val="001A6E47"/>
    <w:rsid w:val="001B6450"/>
    <w:rsid w:val="001C0E96"/>
    <w:rsid w:val="001C1B9F"/>
    <w:rsid w:val="001C2F7B"/>
    <w:rsid w:val="001D15F0"/>
    <w:rsid w:val="001D27F2"/>
    <w:rsid w:val="001D2D9E"/>
    <w:rsid w:val="001D74C7"/>
    <w:rsid w:val="001F7158"/>
    <w:rsid w:val="001F7439"/>
    <w:rsid w:val="00205FE0"/>
    <w:rsid w:val="002072C1"/>
    <w:rsid w:val="00207415"/>
    <w:rsid w:val="00213BD5"/>
    <w:rsid w:val="00215E7F"/>
    <w:rsid w:val="002165E5"/>
    <w:rsid w:val="002179B2"/>
    <w:rsid w:val="00225EEE"/>
    <w:rsid w:val="00235542"/>
    <w:rsid w:val="00241AB0"/>
    <w:rsid w:val="002438E3"/>
    <w:rsid w:val="0024394F"/>
    <w:rsid w:val="002509AF"/>
    <w:rsid w:val="00262171"/>
    <w:rsid w:val="00262A45"/>
    <w:rsid w:val="002647DA"/>
    <w:rsid w:val="00264A31"/>
    <w:rsid w:val="00277E54"/>
    <w:rsid w:val="00281EAE"/>
    <w:rsid w:val="002834BA"/>
    <w:rsid w:val="002879E2"/>
    <w:rsid w:val="00295A18"/>
    <w:rsid w:val="002A1FB8"/>
    <w:rsid w:val="002B1DF4"/>
    <w:rsid w:val="002B1FF0"/>
    <w:rsid w:val="002D1278"/>
    <w:rsid w:val="002D23A2"/>
    <w:rsid w:val="002D2F96"/>
    <w:rsid w:val="002D4A8C"/>
    <w:rsid w:val="002D6696"/>
    <w:rsid w:val="002E15AB"/>
    <w:rsid w:val="002E1E9A"/>
    <w:rsid w:val="002F31A9"/>
    <w:rsid w:val="002F7D4C"/>
    <w:rsid w:val="0030042B"/>
    <w:rsid w:val="00303D4A"/>
    <w:rsid w:val="003049EE"/>
    <w:rsid w:val="0030792A"/>
    <w:rsid w:val="0031428C"/>
    <w:rsid w:val="0032173F"/>
    <w:rsid w:val="00326D41"/>
    <w:rsid w:val="003362C7"/>
    <w:rsid w:val="00336BE9"/>
    <w:rsid w:val="0034010B"/>
    <w:rsid w:val="0034117F"/>
    <w:rsid w:val="00345852"/>
    <w:rsid w:val="003460EF"/>
    <w:rsid w:val="00350585"/>
    <w:rsid w:val="003513CF"/>
    <w:rsid w:val="003543C8"/>
    <w:rsid w:val="00360442"/>
    <w:rsid w:val="003616BB"/>
    <w:rsid w:val="003626EE"/>
    <w:rsid w:val="00364E1B"/>
    <w:rsid w:val="0037026A"/>
    <w:rsid w:val="00376362"/>
    <w:rsid w:val="00377719"/>
    <w:rsid w:val="00383243"/>
    <w:rsid w:val="003871CF"/>
    <w:rsid w:val="003871EA"/>
    <w:rsid w:val="00392A49"/>
    <w:rsid w:val="00395E15"/>
    <w:rsid w:val="003A0FA8"/>
    <w:rsid w:val="003A4703"/>
    <w:rsid w:val="003A4CD9"/>
    <w:rsid w:val="003B1334"/>
    <w:rsid w:val="003B7E43"/>
    <w:rsid w:val="003C1D05"/>
    <w:rsid w:val="003C459D"/>
    <w:rsid w:val="003C7876"/>
    <w:rsid w:val="003D7014"/>
    <w:rsid w:val="003E3197"/>
    <w:rsid w:val="003E514D"/>
    <w:rsid w:val="003F18CD"/>
    <w:rsid w:val="003F5A89"/>
    <w:rsid w:val="003F606D"/>
    <w:rsid w:val="003F63E3"/>
    <w:rsid w:val="003F751B"/>
    <w:rsid w:val="00407950"/>
    <w:rsid w:val="0041349E"/>
    <w:rsid w:val="004146C2"/>
    <w:rsid w:val="00423B2D"/>
    <w:rsid w:val="00425602"/>
    <w:rsid w:val="00427E27"/>
    <w:rsid w:val="0043029F"/>
    <w:rsid w:val="00430533"/>
    <w:rsid w:val="00431D1C"/>
    <w:rsid w:val="0044774E"/>
    <w:rsid w:val="00467DBA"/>
    <w:rsid w:val="004A02D5"/>
    <w:rsid w:val="004A3F61"/>
    <w:rsid w:val="004A55E1"/>
    <w:rsid w:val="004B2046"/>
    <w:rsid w:val="004B7BE2"/>
    <w:rsid w:val="004C0732"/>
    <w:rsid w:val="004C2827"/>
    <w:rsid w:val="004C445C"/>
    <w:rsid w:val="004C5E18"/>
    <w:rsid w:val="004D1630"/>
    <w:rsid w:val="004D3331"/>
    <w:rsid w:val="004D3C00"/>
    <w:rsid w:val="004E0542"/>
    <w:rsid w:val="004F56E9"/>
    <w:rsid w:val="00501D7E"/>
    <w:rsid w:val="00510E28"/>
    <w:rsid w:val="005219C8"/>
    <w:rsid w:val="00521C21"/>
    <w:rsid w:val="005329AB"/>
    <w:rsid w:val="0053545A"/>
    <w:rsid w:val="00536CCB"/>
    <w:rsid w:val="005372F1"/>
    <w:rsid w:val="00537C39"/>
    <w:rsid w:val="00543F07"/>
    <w:rsid w:val="00553181"/>
    <w:rsid w:val="00555AED"/>
    <w:rsid w:val="00560F38"/>
    <w:rsid w:val="00581013"/>
    <w:rsid w:val="00581A55"/>
    <w:rsid w:val="00585AFF"/>
    <w:rsid w:val="00586737"/>
    <w:rsid w:val="005872A0"/>
    <w:rsid w:val="0059398F"/>
    <w:rsid w:val="005C59D2"/>
    <w:rsid w:val="005D1D64"/>
    <w:rsid w:val="005D2F9B"/>
    <w:rsid w:val="005D4AF5"/>
    <w:rsid w:val="005D7EEA"/>
    <w:rsid w:val="005E4F8A"/>
    <w:rsid w:val="005F1E13"/>
    <w:rsid w:val="005F306C"/>
    <w:rsid w:val="005F563A"/>
    <w:rsid w:val="005F6946"/>
    <w:rsid w:val="00605C25"/>
    <w:rsid w:val="00606FFF"/>
    <w:rsid w:val="00611FC5"/>
    <w:rsid w:val="00613423"/>
    <w:rsid w:val="00621EA2"/>
    <w:rsid w:val="00622419"/>
    <w:rsid w:val="00625A6F"/>
    <w:rsid w:val="00626828"/>
    <w:rsid w:val="006533A1"/>
    <w:rsid w:val="00653658"/>
    <w:rsid w:val="006671AC"/>
    <w:rsid w:val="0067095F"/>
    <w:rsid w:val="006736EF"/>
    <w:rsid w:val="006755E6"/>
    <w:rsid w:val="00677815"/>
    <w:rsid w:val="006830D0"/>
    <w:rsid w:val="00683979"/>
    <w:rsid w:val="00686391"/>
    <w:rsid w:val="00686877"/>
    <w:rsid w:val="0068780A"/>
    <w:rsid w:val="0069003E"/>
    <w:rsid w:val="00694DE7"/>
    <w:rsid w:val="0069791B"/>
    <w:rsid w:val="006A0C0B"/>
    <w:rsid w:val="006A5D86"/>
    <w:rsid w:val="006A74A9"/>
    <w:rsid w:val="006A7BD3"/>
    <w:rsid w:val="006C23B3"/>
    <w:rsid w:val="006D0803"/>
    <w:rsid w:val="006D35DE"/>
    <w:rsid w:val="006E01A1"/>
    <w:rsid w:val="006E5B58"/>
    <w:rsid w:val="006E6BED"/>
    <w:rsid w:val="006E794B"/>
    <w:rsid w:val="00703742"/>
    <w:rsid w:val="007121F5"/>
    <w:rsid w:val="00715E5E"/>
    <w:rsid w:val="00720463"/>
    <w:rsid w:val="00723375"/>
    <w:rsid w:val="007256F9"/>
    <w:rsid w:val="00725A3E"/>
    <w:rsid w:val="007326A0"/>
    <w:rsid w:val="00743650"/>
    <w:rsid w:val="007448B8"/>
    <w:rsid w:val="007557CB"/>
    <w:rsid w:val="0076150E"/>
    <w:rsid w:val="00762668"/>
    <w:rsid w:val="00775E6D"/>
    <w:rsid w:val="00776907"/>
    <w:rsid w:val="007914BF"/>
    <w:rsid w:val="007A67B7"/>
    <w:rsid w:val="007A692C"/>
    <w:rsid w:val="007C0DDC"/>
    <w:rsid w:val="007C268A"/>
    <w:rsid w:val="007C3B2B"/>
    <w:rsid w:val="007C5D84"/>
    <w:rsid w:val="007C61BC"/>
    <w:rsid w:val="007C776A"/>
    <w:rsid w:val="007D1811"/>
    <w:rsid w:val="007D26D9"/>
    <w:rsid w:val="007D34A8"/>
    <w:rsid w:val="007D54E4"/>
    <w:rsid w:val="007D625E"/>
    <w:rsid w:val="007E01D4"/>
    <w:rsid w:val="007E2BEE"/>
    <w:rsid w:val="007E39A3"/>
    <w:rsid w:val="007E3FAC"/>
    <w:rsid w:val="007E4C14"/>
    <w:rsid w:val="007E5D9E"/>
    <w:rsid w:val="007E615C"/>
    <w:rsid w:val="007F6CC1"/>
    <w:rsid w:val="007F7CA4"/>
    <w:rsid w:val="00810D5C"/>
    <w:rsid w:val="00811063"/>
    <w:rsid w:val="00813BE8"/>
    <w:rsid w:val="00815DBB"/>
    <w:rsid w:val="0081736A"/>
    <w:rsid w:val="00825263"/>
    <w:rsid w:val="00832246"/>
    <w:rsid w:val="00836BD8"/>
    <w:rsid w:val="00843764"/>
    <w:rsid w:val="00845E34"/>
    <w:rsid w:val="008467FF"/>
    <w:rsid w:val="00850942"/>
    <w:rsid w:val="00865F22"/>
    <w:rsid w:val="00866528"/>
    <w:rsid w:val="008763F9"/>
    <w:rsid w:val="0088091A"/>
    <w:rsid w:val="008948B5"/>
    <w:rsid w:val="008A2C73"/>
    <w:rsid w:val="008B4CF6"/>
    <w:rsid w:val="008C2B60"/>
    <w:rsid w:val="008D0242"/>
    <w:rsid w:val="008D04B6"/>
    <w:rsid w:val="008D162A"/>
    <w:rsid w:val="008D2F1C"/>
    <w:rsid w:val="008D66B1"/>
    <w:rsid w:val="008F2D8C"/>
    <w:rsid w:val="00901BA2"/>
    <w:rsid w:val="009072C1"/>
    <w:rsid w:val="00907344"/>
    <w:rsid w:val="00913274"/>
    <w:rsid w:val="00920699"/>
    <w:rsid w:val="009224B5"/>
    <w:rsid w:val="00931E6B"/>
    <w:rsid w:val="00935B18"/>
    <w:rsid w:val="00936CA9"/>
    <w:rsid w:val="00940854"/>
    <w:rsid w:val="00940B1E"/>
    <w:rsid w:val="00941FAA"/>
    <w:rsid w:val="00943B0D"/>
    <w:rsid w:val="00946BFB"/>
    <w:rsid w:val="00950F9E"/>
    <w:rsid w:val="00951E85"/>
    <w:rsid w:val="00955B9A"/>
    <w:rsid w:val="00956B98"/>
    <w:rsid w:val="009577BB"/>
    <w:rsid w:val="009609F2"/>
    <w:rsid w:val="00960F85"/>
    <w:rsid w:val="009636ED"/>
    <w:rsid w:val="00964587"/>
    <w:rsid w:val="00964F6E"/>
    <w:rsid w:val="00967E8B"/>
    <w:rsid w:val="00967ED6"/>
    <w:rsid w:val="00973097"/>
    <w:rsid w:val="00994821"/>
    <w:rsid w:val="00996A4A"/>
    <w:rsid w:val="009A4FDF"/>
    <w:rsid w:val="009A63C3"/>
    <w:rsid w:val="009B1E7B"/>
    <w:rsid w:val="009B290E"/>
    <w:rsid w:val="009B2EDE"/>
    <w:rsid w:val="009B7F50"/>
    <w:rsid w:val="009C0A4E"/>
    <w:rsid w:val="009C172A"/>
    <w:rsid w:val="009D5092"/>
    <w:rsid w:val="009E17C4"/>
    <w:rsid w:val="009E336A"/>
    <w:rsid w:val="009E6E65"/>
    <w:rsid w:val="00A00383"/>
    <w:rsid w:val="00A04FE1"/>
    <w:rsid w:val="00A05161"/>
    <w:rsid w:val="00A22117"/>
    <w:rsid w:val="00A2405A"/>
    <w:rsid w:val="00A32A99"/>
    <w:rsid w:val="00A336F3"/>
    <w:rsid w:val="00A409B5"/>
    <w:rsid w:val="00A43365"/>
    <w:rsid w:val="00A51BDC"/>
    <w:rsid w:val="00A51E8A"/>
    <w:rsid w:val="00A5258B"/>
    <w:rsid w:val="00A53DCD"/>
    <w:rsid w:val="00A659D2"/>
    <w:rsid w:val="00A65E61"/>
    <w:rsid w:val="00A75E16"/>
    <w:rsid w:val="00A82802"/>
    <w:rsid w:val="00A92865"/>
    <w:rsid w:val="00A93071"/>
    <w:rsid w:val="00A93400"/>
    <w:rsid w:val="00A94C0C"/>
    <w:rsid w:val="00A9796A"/>
    <w:rsid w:val="00AB0F6E"/>
    <w:rsid w:val="00AB1958"/>
    <w:rsid w:val="00AB6D66"/>
    <w:rsid w:val="00AC439E"/>
    <w:rsid w:val="00AC540B"/>
    <w:rsid w:val="00AC705D"/>
    <w:rsid w:val="00AD17A6"/>
    <w:rsid w:val="00AD63DA"/>
    <w:rsid w:val="00AD7438"/>
    <w:rsid w:val="00AE41CD"/>
    <w:rsid w:val="00AF5B16"/>
    <w:rsid w:val="00AF5C7C"/>
    <w:rsid w:val="00B00D9E"/>
    <w:rsid w:val="00B013DF"/>
    <w:rsid w:val="00B033C1"/>
    <w:rsid w:val="00B11752"/>
    <w:rsid w:val="00B139D0"/>
    <w:rsid w:val="00B241D7"/>
    <w:rsid w:val="00B350E2"/>
    <w:rsid w:val="00B35ED3"/>
    <w:rsid w:val="00B43AE6"/>
    <w:rsid w:val="00B44C35"/>
    <w:rsid w:val="00B47355"/>
    <w:rsid w:val="00B63B0E"/>
    <w:rsid w:val="00B63DDB"/>
    <w:rsid w:val="00B65FFF"/>
    <w:rsid w:val="00B76669"/>
    <w:rsid w:val="00B77E76"/>
    <w:rsid w:val="00B77FE6"/>
    <w:rsid w:val="00B80A77"/>
    <w:rsid w:val="00B844C9"/>
    <w:rsid w:val="00B8518C"/>
    <w:rsid w:val="00B8787D"/>
    <w:rsid w:val="00B93442"/>
    <w:rsid w:val="00B94F2A"/>
    <w:rsid w:val="00B95824"/>
    <w:rsid w:val="00BA46A8"/>
    <w:rsid w:val="00BB3C0E"/>
    <w:rsid w:val="00BB4466"/>
    <w:rsid w:val="00BB5EB3"/>
    <w:rsid w:val="00BC0B6B"/>
    <w:rsid w:val="00BC175E"/>
    <w:rsid w:val="00BD4C48"/>
    <w:rsid w:val="00BD5A9B"/>
    <w:rsid w:val="00BE09DA"/>
    <w:rsid w:val="00BE1776"/>
    <w:rsid w:val="00BF03F9"/>
    <w:rsid w:val="00C0004C"/>
    <w:rsid w:val="00C03763"/>
    <w:rsid w:val="00C074F2"/>
    <w:rsid w:val="00C101C4"/>
    <w:rsid w:val="00C15BF1"/>
    <w:rsid w:val="00C21C7C"/>
    <w:rsid w:val="00C47484"/>
    <w:rsid w:val="00C5327F"/>
    <w:rsid w:val="00C54D00"/>
    <w:rsid w:val="00C57312"/>
    <w:rsid w:val="00C64B9C"/>
    <w:rsid w:val="00C816A4"/>
    <w:rsid w:val="00C83CE3"/>
    <w:rsid w:val="00C8456F"/>
    <w:rsid w:val="00CA2BCB"/>
    <w:rsid w:val="00CB0199"/>
    <w:rsid w:val="00CB03E5"/>
    <w:rsid w:val="00CB1C2E"/>
    <w:rsid w:val="00CB5E96"/>
    <w:rsid w:val="00CC33B3"/>
    <w:rsid w:val="00CD2DBC"/>
    <w:rsid w:val="00CD4ABF"/>
    <w:rsid w:val="00CE3484"/>
    <w:rsid w:val="00CE6101"/>
    <w:rsid w:val="00CF2120"/>
    <w:rsid w:val="00CF347A"/>
    <w:rsid w:val="00D01999"/>
    <w:rsid w:val="00D04F0C"/>
    <w:rsid w:val="00D07B8C"/>
    <w:rsid w:val="00D11816"/>
    <w:rsid w:val="00D11E27"/>
    <w:rsid w:val="00D16155"/>
    <w:rsid w:val="00D24DFB"/>
    <w:rsid w:val="00D256F9"/>
    <w:rsid w:val="00D30C07"/>
    <w:rsid w:val="00D31F4F"/>
    <w:rsid w:val="00D33DCD"/>
    <w:rsid w:val="00D34078"/>
    <w:rsid w:val="00D43E71"/>
    <w:rsid w:val="00D5390C"/>
    <w:rsid w:val="00D544FF"/>
    <w:rsid w:val="00D61355"/>
    <w:rsid w:val="00D62291"/>
    <w:rsid w:val="00D660F2"/>
    <w:rsid w:val="00D924A7"/>
    <w:rsid w:val="00D94F4A"/>
    <w:rsid w:val="00D9724A"/>
    <w:rsid w:val="00DC026B"/>
    <w:rsid w:val="00DD0762"/>
    <w:rsid w:val="00DE1AAF"/>
    <w:rsid w:val="00DE34E4"/>
    <w:rsid w:val="00DE40E9"/>
    <w:rsid w:val="00DE6339"/>
    <w:rsid w:val="00DE7080"/>
    <w:rsid w:val="00DF0DDF"/>
    <w:rsid w:val="00E02B79"/>
    <w:rsid w:val="00E055E2"/>
    <w:rsid w:val="00E151C2"/>
    <w:rsid w:val="00E2010E"/>
    <w:rsid w:val="00E247EA"/>
    <w:rsid w:val="00E24DE0"/>
    <w:rsid w:val="00E43D85"/>
    <w:rsid w:val="00E44DB5"/>
    <w:rsid w:val="00E452ED"/>
    <w:rsid w:val="00E4718A"/>
    <w:rsid w:val="00E52A0A"/>
    <w:rsid w:val="00E52A3B"/>
    <w:rsid w:val="00E60B83"/>
    <w:rsid w:val="00E61380"/>
    <w:rsid w:val="00E645FD"/>
    <w:rsid w:val="00E66123"/>
    <w:rsid w:val="00E71B87"/>
    <w:rsid w:val="00E769A4"/>
    <w:rsid w:val="00E779F2"/>
    <w:rsid w:val="00E80D86"/>
    <w:rsid w:val="00E95DAB"/>
    <w:rsid w:val="00EA50AD"/>
    <w:rsid w:val="00EA58F4"/>
    <w:rsid w:val="00EB0721"/>
    <w:rsid w:val="00EB2A77"/>
    <w:rsid w:val="00EB6E5D"/>
    <w:rsid w:val="00EC56A6"/>
    <w:rsid w:val="00ED004C"/>
    <w:rsid w:val="00ED1487"/>
    <w:rsid w:val="00EE4036"/>
    <w:rsid w:val="00EE42C1"/>
    <w:rsid w:val="00EE56A6"/>
    <w:rsid w:val="00EE5BDC"/>
    <w:rsid w:val="00EF5341"/>
    <w:rsid w:val="00F15058"/>
    <w:rsid w:val="00F15D72"/>
    <w:rsid w:val="00F21C73"/>
    <w:rsid w:val="00F31384"/>
    <w:rsid w:val="00F352B1"/>
    <w:rsid w:val="00F46CA9"/>
    <w:rsid w:val="00F47F3B"/>
    <w:rsid w:val="00F607AE"/>
    <w:rsid w:val="00F60C8C"/>
    <w:rsid w:val="00F612AB"/>
    <w:rsid w:val="00F6224D"/>
    <w:rsid w:val="00F62EE8"/>
    <w:rsid w:val="00F826AD"/>
    <w:rsid w:val="00F83C46"/>
    <w:rsid w:val="00F90C4E"/>
    <w:rsid w:val="00F91CA8"/>
    <w:rsid w:val="00F92BCE"/>
    <w:rsid w:val="00F9670D"/>
    <w:rsid w:val="00FA4157"/>
    <w:rsid w:val="00FA4575"/>
    <w:rsid w:val="00FA63AF"/>
    <w:rsid w:val="00FA71A5"/>
    <w:rsid w:val="00FB024D"/>
    <w:rsid w:val="00FB096F"/>
    <w:rsid w:val="00FB26BB"/>
    <w:rsid w:val="00FB3423"/>
    <w:rsid w:val="00FB579D"/>
    <w:rsid w:val="00FC21F0"/>
    <w:rsid w:val="00FD0018"/>
    <w:rsid w:val="00FD7C8A"/>
    <w:rsid w:val="00FE154B"/>
    <w:rsid w:val="00FF4D83"/>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55BA3B"/>
  <w15:docId w15:val="{C8BBE8A7-1C22-4368-BFA2-6FF4CAE4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935B18"/>
    <w:pPr>
      <w:jc w:val="both"/>
    </w:pPr>
    <w:rPr>
      <w:rFonts w:ascii="Segoe UI" w:hAnsi="Segoe UI"/>
      <w:sz w:val="24"/>
    </w:rPr>
  </w:style>
  <w:style w:type="paragraph" w:styleId="Cmsor1">
    <w:name w:val="heading 1"/>
    <w:basedOn w:val="Norml"/>
    <w:next w:val="Norml"/>
    <w:link w:val="Cmsor1Char"/>
    <w:uiPriority w:val="9"/>
    <w:qFormat/>
    <w:rsid w:val="0081736A"/>
    <w:pPr>
      <w:keepNext/>
      <w:keepLines/>
      <w:spacing w:before="120" w:after="120"/>
      <w:outlineLvl w:val="0"/>
    </w:pPr>
    <w:rPr>
      <w:rFonts w:asciiTheme="majorHAnsi" w:eastAsiaTheme="majorEastAsia" w:hAnsiTheme="majorHAnsi" w:cstheme="majorBidi"/>
      <w:b/>
      <w:bCs/>
      <w:smallCaps/>
      <w:color w:val="8C2532"/>
      <w:sz w:val="32"/>
      <w:szCs w:val="28"/>
    </w:rPr>
  </w:style>
  <w:style w:type="paragraph" w:styleId="Cmsor2">
    <w:name w:val="heading 2"/>
    <w:basedOn w:val="Norml"/>
    <w:next w:val="Norml"/>
    <w:link w:val="Cmsor2Char"/>
    <w:uiPriority w:val="9"/>
    <w:unhideWhenUsed/>
    <w:qFormat/>
    <w:rsid w:val="00935B18"/>
    <w:pPr>
      <w:keepNext/>
      <w:keepLines/>
      <w:spacing w:before="120" w:after="120"/>
      <w:outlineLvl w:val="1"/>
    </w:pPr>
    <w:rPr>
      <w:rFonts w:asciiTheme="majorHAnsi" w:eastAsiaTheme="majorEastAsia" w:hAnsiTheme="majorHAnsi" w:cstheme="majorBidi"/>
      <w:bCs/>
      <w:smallCaps/>
      <w:color w:val="8C2532"/>
      <w:sz w:val="30"/>
      <w:szCs w:val="26"/>
    </w:rPr>
  </w:style>
  <w:style w:type="paragraph" w:styleId="Cmsor3">
    <w:name w:val="heading 3"/>
    <w:basedOn w:val="Norml"/>
    <w:next w:val="Norml"/>
    <w:link w:val="Cmsor3Char"/>
    <w:uiPriority w:val="9"/>
    <w:unhideWhenUsed/>
    <w:qFormat/>
    <w:rsid w:val="00935B18"/>
    <w:pPr>
      <w:keepNext/>
      <w:keepLines/>
      <w:spacing w:before="200" w:after="0"/>
      <w:outlineLvl w:val="2"/>
    </w:pPr>
    <w:rPr>
      <w:rFonts w:asciiTheme="majorHAnsi" w:eastAsiaTheme="majorEastAsia" w:hAnsiTheme="majorHAnsi" w:cstheme="majorBidi"/>
      <w:b/>
      <w:bCs/>
      <w:color w:val="8C2532"/>
      <w:sz w:val="28"/>
    </w:rPr>
  </w:style>
  <w:style w:type="paragraph" w:styleId="Cmsor4">
    <w:name w:val="heading 4"/>
    <w:basedOn w:val="Norml"/>
    <w:next w:val="Norml"/>
    <w:link w:val="Cmsor4Char"/>
    <w:uiPriority w:val="9"/>
    <w:semiHidden/>
    <w:unhideWhenUsed/>
    <w:qFormat/>
    <w:rsid w:val="005F6946"/>
    <w:pPr>
      <w:keepNext/>
      <w:keepLines/>
      <w:spacing w:before="200" w:after="0"/>
      <w:outlineLvl w:val="3"/>
    </w:pPr>
    <w:rPr>
      <w:rFonts w:asciiTheme="majorHAnsi" w:eastAsiaTheme="majorEastAsia" w:hAnsiTheme="majorHAnsi" w:cstheme="majorBidi"/>
      <w:b/>
      <w:bCs/>
      <w:i/>
      <w:iCs/>
      <w:color w:val="8C25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rsid w:val="00A75E16"/>
    <w:pPr>
      <w:spacing w:after="0" w:line="240" w:lineRule="auto"/>
    </w:pPr>
  </w:style>
  <w:style w:type="character" w:customStyle="1" w:styleId="NincstrkzChar">
    <w:name w:val="Nincs térköz Char"/>
    <w:basedOn w:val="Bekezdsalapbettpusa"/>
    <w:link w:val="Nincstrkz"/>
    <w:uiPriority w:val="1"/>
    <w:rsid w:val="00A75E16"/>
    <w:rPr>
      <w:rFonts w:eastAsiaTheme="minorEastAsia"/>
    </w:rPr>
  </w:style>
  <w:style w:type="paragraph" w:styleId="Buborkszveg">
    <w:name w:val="Balloon Text"/>
    <w:basedOn w:val="Norml"/>
    <w:link w:val="BuborkszvegChar"/>
    <w:uiPriority w:val="99"/>
    <w:semiHidden/>
    <w:unhideWhenUsed/>
    <w:rsid w:val="00A75E1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75E16"/>
    <w:rPr>
      <w:rFonts w:ascii="Tahoma" w:hAnsi="Tahoma" w:cs="Tahoma"/>
      <w:sz w:val="16"/>
      <w:szCs w:val="16"/>
    </w:rPr>
  </w:style>
  <w:style w:type="paragraph" w:styleId="Cm">
    <w:name w:val="Title"/>
    <w:basedOn w:val="Norml"/>
    <w:next w:val="Norml"/>
    <w:link w:val="CmChar"/>
    <w:uiPriority w:val="10"/>
    <w:rsid w:val="0031428C"/>
    <w:pPr>
      <w:spacing w:before="1440" w:after="720" w:line="240" w:lineRule="auto"/>
      <w:ind w:left="851" w:right="851"/>
      <w:contextualSpacing/>
      <w:jc w:val="center"/>
    </w:pPr>
    <w:rPr>
      <w:rFonts w:ascii="Segoe UI Light" w:eastAsiaTheme="majorEastAsia" w:hAnsi="Segoe UI Light" w:cstheme="majorBidi"/>
      <w:caps/>
      <w:color w:val="8C2532"/>
      <w:spacing w:val="5"/>
      <w:kern w:val="28"/>
      <w:sz w:val="52"/>
      <w:szCs w:val="52"/>
    </w:rPr>
  </w:style>
  <w:style w:type="character" w:customStyle="1" w:styleId="CmChar">
    <w:name w:val="Cím Char"/>
    <w:basedOn w:val="Bekezdsalapbettpusa"/>
    <w:link w:val="Cm"/>
    <w:uiPriority w:val="10"/>
    <w:rsid w:val="0031428C"/>
    <w:rPr>
      <w:rFonts w:ascii="Segoe UI Light" w:eastAsiaTheme="majorEastAsia" w:hAnsi="Segoe UI Light" w:cstheme="majorBidi"/>
      <w:caps/>
      <w:color w:val="8C2532"/>
      <w:spacing w:val="5"/>
      <w:kern w:val="28"/>
      <w:sz w:val="52"/>
      <w:szCs w:val="52"/>
    </w:rPr>
  </w:style>
  <w:style w:type="character" w:styleId="Knyvcme">
    <w:name w:val="Book Title"/>
    <w:basedOn w:val="Bekezdsalapbettpusa"/>
    <w:uiPriority w:val="33"/>
    <w:rsid w:val="003F751B"/>
    <w:rPr>
      <w:b/>
      <w:bCs/>
      <w:smallCaps/>
      <w:spacing w:val="5"/>
    </w:rPr>
  </w:style>
  <w:style w:type="character" w:customStyle="1" w:styleId="Cmsor1Char">
    <w:name w:val="Címsor 1 Char"/>
    <w:basedOn w:val="Bekezdsalapbettpusa"/>
    <w:link w:val="Cmsor1"/>
    <w:uiPriority w:val="9"/>
    <w:rsid w:val="0081736A"/>
    <w:rPr>
      <w:rFonts w:asciiTheme="majorHAnsi" w:eastAsiaTheme="majorEastAsia" w:hAnsiTheme="majorHAnsi" w:cstheme="majorBidi"/>
      <w:b/>
      <w:bCs/>
      <w:smallCaps/>
      <w:color w:val="8C2532"/>
      <w:sz w:val="32"/>
      <w:szCs w:val="28"/>
    </w:rPr>
  </w:style>
  <w:style w:type="character" w:styleId="Kiemels2">
    <w:name w:val="Strong"/>
    <w:basedOn w:val="Bekezdsalapbettpusa"/>
    <w:uiPriority w:val="22"/>
    <w:qFormat/>
    <w:rsid w:val="00DD0762"/>
    <w:rPr>
      <w:b/>
      <w:bCs/>
    </w:rPr>
  </w:style>
  <w:style w:type="paragraph" w:styleId="Listaszerbekezds">
    <w:name w:val="List Paragraph"/>
    <w:basedOn w:val="Norml"/>
    <w:link w:val="ListaszerbekezdsChar"/>
    <w:uiPriority w:val="34"/>
    <w:qFormat/>
    <w:rsid w:val="008D04B6"/>
    <w:pPr>
      <w:ind w:left="720"/>
    </w:pPr>
  </w:style>
  <w:style w:type="character" w:styleId="Erskiemels">
    <w:name w:val="Intense Emphasis"/>
    <w:basedOn w:val="Bekezdsalapbettpusa"/>
    <w:uiPriority w:val="21"/>
    <w:qFormat/>
    <w:rsid w:val="00964F6E"/>
    <w:rPr>
      <w:b/>
      <w:bCs/>
      <w:i/>
      <w:iCs/>
      <w:color w:val="4F81BD" w:themeColor="accent1"/>
    </w:rPr>
  </w:style>
  <w:style w:type="paragraph" w:styleId="Kpalrs">
    <w:name w:val="caption"/>
    <w:basedOn w:val="Norml"/>
    <w:next w:val="Norml"/>
    <w:uiPriority w:val="35"/>
    <w:unhideWhenUsed/>
    <w:qFormat/>
    <w:rsid w:val="00A93400"/>
    <w:pPr>
      <w:spacing w:after="360" w:line="240" w:lineRule="auto"/>
    </w:pPr>
    <w:rPr>
      <w:b/>
      <w:bCs/>
      <w:sz w:val="18"/>
      <w:szCs w:val="18"/>
    </w:rPr>
  </w:style>
  <w:style w:type="paragraph" w:customStyle="1" w:styleId="Szerz">
    <w:name w:val="Szerző"/>
    <w:basedOn w:val="Norml"/>
    <w:rsid w:val="00CD4ABF"/>
    <w:pPr>
      <w:spacing w:before="600"/>
      <w:contextualSpacing/>
      <w:jc w:val="center"/>
    </w:pPr>
    <w:rPr>
      <w:rFonts w:ascii="Segoe UI Light" w:hAnsi="Segoe UI Light"/>
      <w:sz w:val="28"/>
    </w:rPr>
  </w:style>
  <w:style w:type="character" w:styleId="Ershivatkozs">
    <w:name w:val="Intense Reference"/>
    <w:basedOn w:val="Bekezdsalapbettpusa"/>
    <w:uiPriority w:val="32"/>
    <w:rsid w:val="00CB1C2E"/>
    <w:rPr>
      <w:b/>
      <w:bCs/>
      <w:smallCaps/>
      <w:color w:val="C0504D" w:themeColor="accent2"/>
      <w:spacing w:val="5"/>
      <w:u w:val="single"/>
    </w:rPr>
  </w:style>
  <w:style w:type="character" w:customStyle="1" w:styleId="ListaszerbekezdsChar">
    <w:name w:val="Listaszerű bekezdés Char"/>
    <w:basedOn w:val="Bekezdsalapbettpusa"/>
    <w:link w:val="Listaszerbekezds"/>
    <w:uiPriority w:val="34"/>
    <w:rsid w:val="008D04B6"/>
  </w:style>
  <w:style w:type="paragraph" w:customStyle="1" w:styleId="Headercmlap">
    <w:name w:val="Header címlap"/>
    <w:basedOn w:val="lfej"/>
    <w:rsid w:val="00613423"/>
    <w:pPr>
      <w:pBdr>
        <w:bottom w:val="none" w:sz="0" w:space="0" w:color="auto"/>
      </w:pBdr>
      <w:tabs>
        <w:tab w:val="clear" w:pos="5216"/>
        <w:tab w:val="clear" w:pos="10433"/>
      </w:tabs>
      <w:spacing w:before="240"/>
      <w:jc w:val="center"/>
    </w:pPr>
  </w:style>
  <w:style w:type="character" w:styleId="Finomhivatkozs">
    <w:name w:val="Subtle Reference"/>
    <w:basedOn w:val="Bekezdsalapbettpusa"/>
    <w:uiPriority w:val="31"/>
    <w:rsid w:val="00CB1C2E"/>
    <w:rPr>
      <w:smallCaps/>
      <w:color w:val="C0504D" w:themeColor="accent2"/>
      <w:u w:val="single"/>
    </w:rPr>
  </w:style>
  <w:style w:type="character" w:customStyle="1" w:styleId="Cmsor2Char">
    <w:name w:val="Címsor 2 Char"/>
    <w:basedOn w:val="Bekezdsalapbettpusa"/>
    <w:link w:val="Cmsor2"/>
    <w:uiPriority w:val="9"/>
    <w:rsid w:val="00935B18"/>
    <w:rPr>
      <w:rFonts w:asciiTheme="majorHAnsi" w:eastAsiaTheme="majorEastAsia" w:hAnsiTheme="majorHAnsi" w:cstheme="majorBidi"/>
      <w:bCs/>
      <w:smallCaps/>
      <w:color w:val="8C2532"/>
      <w:sz w:val="30"/>
      <w:szCs w:val="26"/>
    </w:rPr>
  </w:style>
  <w:style w:type="character" w:customStyle="1" w:styleId="Cmsor3Char">
    <w:name w:val="Címsor 3 Char"/>
    <w:basedOn w:val="Bekezdsalapbettpusa"/>
    <w:link w:val="Cmsor3"/>
    <w:uiPriority w:val="9"/>
    <w:rsid w:val="00935B18"/>
    <w:rPr>
      <w:rFonts w:asciiTheme="majorHAnsi" w:eastAsiaTheme="majorEastAsia" w:hAnsiTheme="majorHAnsi" w:cstheme="majorBidi"/>
      <w:b/>
      <w:bCs/>
      <w:color w:val="8C2532"/>
      <w:sz w:val="28"/>
    </w:rPr>
  </w:style>
  <w:style w:type="paragraph" w:styleId="lfej">
    <w:name w:val="header"/>
    <w:basedOn w:val="Norml"/>
    <w:link w:val="lfejChar"/>
    <w:uiPriority w:val="99"/>
    <w:unhideWhenUsed/>
    <w:rsid w:val="002438E3"/>
    <w:pPr>
      <w:pBdr>
        <w:bottom w:val="single" w:sz="8" w:space="1" w:color="404040" w:themeColor="text1" w:themeTint="BF"/>
      </w:pBdr>
      <w:tabs>
        <w:tab w:val="center" w:pos="5216"/>
        <w:tab w:val="right" w:pos="10433"/>
      </w:tabs>
      <w:spacing w:after="360" w:line="240" w:lineRule="auto"/>
    </w:pPr>
    <w:rPr>
      <w:sz w:val="16"/>
    </w:rPr>
  </w:style>
  <w:style w:type="character" w:customStyle="1" w:styleId="lfejChar">
    <w:name w:val="Élőfej Char"/>
    <w:basedOn w:val="Bekezdsalapbettpusa"/>
    <w:link w:val="lfej"/>
    <w:uiPriority w:val="99"/>
    <w:rsid w:val="002438E3"/>
    <w:rPr>
      <w:rFonts w:ascii="Segoe UI" w:hAnsi="Segoe UI"/>
      <w:sz w:val="16"/>
    </w:rPr>
  </w:style>
  <w:style w:type="paragraph" w:styleId="llb">
    <w:name w:val="footer"/>
    <w:basedOn w:val="Norml"/>
    <w:link w:val="llbChar"/>
    <w:uiPriority w:val="99"/>
    <w:unhideWhenUsed/>
    <w:rsid w:val="00D04F0C"/>
    <w:pPr>
      <w:spacing w:before="240" w:after="0" w:line="240" w:lineRule="auto"/>
      <w:jc w:val="center"/>
    </w:pPr>
    <w:rPr>
      <w:color w:val="808080" w:themeColor="background1" w:themeShade="80"/>
      <w:sz w:val="16"/>
    </w:rPr>
  </w:style>
  <w:style w:type="character" w:customStyle="1" w:styleId="llbChar">
    <w:name w:val="Élőláb Char"/>
    <w:basedOn w:val="Bekezdsalapbettpusa"/>
    <w:link w:val="llb"/>
    <w:uiPriority w:val="99"/>
    <w:rsid w:val="00D04F0C"/>
    <w:rPr>
      <w:rFonts w:ascii="Segoe UI" w:hAnsi="Segoe UI"/>
      <w:color w:val="808080" w:themeColor="background1" w:themeShade="80"/>
      <w:sz w:val="16"/>
    </w:rPr>
  </w:style>
  <w:style w:type="character" w:styleId="Hiperhivatkozs">
    <w:name w:val="Hyperlink"/>
    <w:basedOn w:val="Bekezdsalapbettpusa"/>
    <w:rsid w:val="002879E2"/>
    <w:rPr>
      <w:color w:val="0000FF"/>
      <w:u w:val="single"/>
    </w:rPr>
  </w:style>
  <w:style w:type="table" w:styleId="Rcsostblzat">
    <w:name w:val="Table Grid"/>
    <w:basedOn w:val="Normltblzat"/>
    <w:uiPriority w:val="59"/>
    <w:rsid w:val="00287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cm">
    <w:name w:val="Subtitle"/>
    <w:basedOn w:val="Norml"/>
    <w:next w:val="Norml"/>
    <w:link w:val="AlcmChar"/>
    <w:uiPriority w:val="11"/>
    <w:rsid w:val="00CD4ABF"/>
    <w:pPr>
      <w:numPr>
        <w:ilvl w:val="1"/>
      </w:numPr>
      <w:spacing w:after="720"/>
      <w:ind w:left="851" w:right="851"/>
      <w:jc w:val="center"/>
    </w:pPr>
    <w:rPr>
      <w:rFonts w:ascii="Segoe UI Light" w:eastAsiaTheme="majorEastAsia" w:hAnsi="Segoe UI Light" w:cstheme="majorBidi"/>
      <w:iCs/>
      <w:color w:val="8C2532"/>
      <w:spacing w:val="15"/>
      <w:sz w:val="32"/>
      <w:szCs w:val="24"/>
    </w:rPr>
  </w:style>
  <w:style w:type="character" w:customStyle="1" w:styleId="AlcmChar">
    <w:name w:val="Alcím Char"/>
    <w:basedOn w:val="Bekezdsalapbettpusa"/>
    <w:link w:val="Alcm"/>
    <w:uiPriority w:val="11"/>
    <w:rsid w:val="00CD4ABF"/>
    <w:rPr>
      <w:rFonts w:ascii="Segoe UI Light" w:eastAsiaTheme="majorEastAsia" w:hAnsi="Segoe UI Light" w:cstheme="majorBidi"/>
      <w:iCs/>
      <w:color w:val="8C2532"/>
      <w:spacing w:val="15"/>
      <w:sz w:val="32"/>
      <w:szCs w:val="24"/>
    </w:rPr>
  </w:style>
  <w:style w:type="paragraph" w:styleId="HTML-kntformzott">
    <w:name w:val="HTML Preformatted"/>
    <w:basedOn w:val="Norml"/>
    <w:link w:val="HTML-kntformzottChar"/>
    <w:uiPriority w:val="99"/>
    <w:unhideWhenUsed/>
    <w:rsid w:val="00DE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kntformzottChar">
    <w:name w:val="HTML-ként formázott Char"/>
    <w:basedOn w:val="Bekezdsalapbettpusa"/>
    <w:link w:val="HTML-kntformzott"/>
    <w:uiPriority w:val="99"/>
    <w:rsid w:val="00DE1AAF"/>
    <w:rPr>
      <w:rFonts w:ascii="Courier New" w:eastAsia="Times New Roman" w:hAnsi="Courier New" w:cs="Courier New"/>
      <w:sz w:val="20"/>
      <w:szCs w:val="20"/>
      <w:lang w:eastAsia="hu-HU"/>
    </w:rPr>
  </w:style>
  <w:style w:type="character" w:customStyle="1" w:styleId="apple-converted-space">
    <w:name w:val="apple-converted-space"/>
    <w:basedOn w:val="Bekezdsalapbettpusa"/>
    <w:rsid w:val="00132229"/>
  </w:style>
  <w:style w:type="character" w:styleId="HTML-kd">
    <w:name w:val="HTML Code"/>
    <w:basedOn w:val="Bekezdsalapbettpusa"/>
    <w:uiPriority w:val="99"/>
    <w:semiHidden/>
    <w:unhideWhenUsed/>
    <w:rsid w:val="00DE40E9"/>
    <w:rPr>
      <w:rFonts w:ascii="Courier New" w:eastAsia="Times New Roman" w:hAnsi="Courier New" w:cs="Courier New"/>
      <w:sz w:val="20"/>
      <w:szCs w:val="20"/>
    </w:rPr>
  </w:style>
  <w:style w:type="paragraph" w:customStyle="1" w:styleId="Kdblokk">
    <w:name w:val="Kód blokk"/>
    <w:basedOn w:val="Norml"/>
    <w:qFormat/>
    <w:rsid w:val="00D256F9"/>
    <w:pPr>
      <w:keepNext/>
      <w:keepLines/>
      <w:pBdr>
        <w:top w:val="single" w:sz="4" w:space="2" w:color="7F7F7F" w:themeColor="text1" w:themeTint="80"/>
        <w:left w:val="single" w:sz="4" w:space="4" w:color="7F7F7F" w:themeColor="text1" w:themeTint="80"/>
        <w:bottom w:val="single" w:sz="4" w:space="2" w:color="7F7F7F" w:themeColor="text1" w:themeTint="80"/>
        <w:right w:val="single" w:sz="4" w:space="4" w:color="7F7F7F" w:themeColor="text1" w:themeTint="80"/>
      </w:pBdr>
      <w:shd w:val="pct5" w:color="auto" w:fill="auto"/>
      <w:spacing w:after="240"/>
      <w:contextualSpacing/>
    </w:pPr>
    <w:rPr>
      <w:rFonts w:ascii="Consolas" w:hAnsi="Consolas"/>
      <w:noProof/>
      <w:sz w:val="18"/>
      <w:lang w:val="en-US"/>
    </w:rPr>
  </w:style>
  <w:style w:type="character" w:styleId="Jegyzethivatkozs">
    <w:name w:val="annotation reference"/>
    <w:basedOn w:val="Bekezdsalapbettpusa"/>
    <w:uiPriority w:val="99"/>
    <w:semiHidden/>
    <w:unhideWhenUsed/>
    <w:rsid w:val="001F7158"/>
    <w:rPr>
      <w:sz w:val="16"/>
      <w:szCs w:val="16"/>
    </w:rPr>
  </w:style>
  <w:style w:type="paragraph" w:styleId="Jegyzetszveg">
    <w:name w:val="annotation text"/>
    <w:basedOn w:val="Norml"/>
    <w:link w:val="JegyzetszvegChar"/>
    <w:uiPriority w:val="99"/>
    <w:semiHidden/>
    <w:unhideWhenUsed/>
    <w:rsid w:val="001F7158"/>
    <w:pPr>
      <w:spacing w:line="240" w:lineRule="auto"/>
    </w:pPr>
    <w:rPr>
      <w:szCs w:val="20"/>
    </w:rPr>
  </w:style>
  <w:style w:type="character" w:customStyle="1" w:styleId="JegyzetszvegChar">
    <w:name w:val="Jegyzetszöveg Char"/>
    <w:basedOn w:val="Bekezdsalapbettpusa"/>
    <w:link w:val="Jegyzetszveg"/>
    <w:uiPriority w:val="99"/>
    <w:semiHidden/>
    <w:rsid w:val="001F7158"/>
    <w:rPr>
      <w:sz w:val="20"/>
      <w:szCs w:val="20"/>
    </w:rPr>
  </w:style>
  <w:style w:type="paragraph" w:styleId="Megjegyzstrgya">
    <w:name w:val="annotation subject"/>
    <w:basedOn w:val="Jegyzetszveg"/>
    <w:next w:val="Jegyzetszveg"/>
    <w:link w:val="MegjegyzstrgyaChar"/>
    <w:uiPriority w:val="99"/>
    <w:semiHidden/>
    <w:unhideWhenUsed/>
    <w:rsid w:val="001F7158"/>
    <w:rPr>
      <w:b/>
      <w:bCs/>
    </w:rPr>
  </w:style>
  <w:style w:type="character" w:customStyle="1" w:styleId="MegjegyzstrgyaChar">
    <w:name w:val="Megjegyzés tárgya Char"/>
    <w:basedOn w:val="JegyzetszvegChar"/>
    <w:link w:val="Megjegyzstrgya"/>
    <w:uiPriority w:val="99"/>
    <w:semiHidden/>
    <w:rsid w:val="001F7158"/>
    <w:rPr>
      <w:b/>
      <w:bCs/>
      <w:sz w:val="20"/>
      <w:szCs w:val="20"/>
    </w:rPr>
  </w:style>
  <w:style w:type="character" w:customStyle="1" w:styleId="Kdinline">
    <w:name w:val="Kód inline"/>
    <w:basedOn w:val="HTML-kd"/>
    <w:uiPriority w:val="1"/>
    <w:qFormat/>
    <w:rsid w:val="00581A55"/>
    <w:rPr>
      <w:rFonts w:ascii="Consolas" w:eastAsia="Times New Roman" w:hAnsi="Consolas" w:cs="Courier New"/>
      <w:noProof/>
      <w:color w:val="333333"/>
      <w:sz w:val="24"/>
      <w:szCs w:val="21"/>
      <w:shd w:val="clear" w:color="auto" w:fill="FFFFFF"/>
      <w:lang w:val="en-US"/>
    </w:rPr>
  </w:style>
  <w:style w:type="paragraph" w:customStyle="1" w:styleId="Tipp">
    <w:name w:val="Tipp"/>
    <w:basedOn w:val="Listaszerbekezds"/>
    <w:qFormat/>
    <w:rsid w:val="00F47F3B"/>
    <w:pPr>
      <w:pBdr>
        <w:top w:val="double" w:sz="6" w:space="1" w:color="auto"/>
        <w:bottom w:val="double" w:sz="6" w:space="1" w:color="auto"/>
      </w:pBdr>
      <w:ind w:left="0"/>
    </w:pPr>
    <w:rPr>
      <w:i/>
      <w:color w:val="595959" w:themeColor="text1" w:themeTint="A6"/>
    </w:rPr>
  </w:style>
  <w:style w:type="character" w:customStyle="1" w:styleId="Kdkomment">
    <w:name w:val="Kód komment"/>
    <w:basedOn w:val="Bekezdsalapbettpusa"/>
    <w:uiPriority w:val="1"/>
    <w:qFormat/>
    <w:rsid w:val="002438E3"/>
    <w:rPr>
      <w:i/>
      <w:color w:val="008000"/>
    </w:rPr>
  </w:style>
  <w:style w:type="character" w:customStyle="1" w:styleId="Kdltez">
    <w:name w:val="Kód létező"/>
    <w:basedOn w:val="Bekezdsalapbettpusa"/>
    <w:uiPriority w:val="1"/>
    <w:qFormat/>
    <w:rsid w:val="00A2405A"/>
    <w:rPr>
      <w:color w:val="808080" w:themeColor="background1" w:themeShade="80"/>
    </w:rPr>
  </w:style>
  <w:style w:type="paragraph" w:styleId="Lbjegyzetszveg">
    <w:name w:val="footnote text"/>
    <w:basedOn w:val="Norml"/>
    <w:link w:val="LbjegyzetszvegChar"/>
    <w:uiPriority w:val="99"/>
    <w:unhideWhenUsed/>
    <w:rsid w:val="002438E3"/>
    <w:pPr>
      <w:spacing w:after="0" w:line="240" w:lineRule="auto"/>
    </w:pPr>
    <w:rPr>
      <w:sz w:val="16"/>
      <w:szCs w:val="20"/>
    </w:rPr>
  </w:style>
  <w:style w:type="character" w:customStyle="1" w:styleId="LbjegyzetszvegChar">
    <w:name w:val="Lábjegyzetszöveg Char"/>
    <w:basedOn w:val="Bekezdsalapbettpusa"/>
    <w:link w:val="Lbjegyzetszveg"/>
    <w:uiPriority w:val="99"/>
    <w:rsid w:val="002438E3"/>
    <w:rPr>
      <w:rFonts w:ascii="Segoe UI" w:hAnsi="Segoe UI"/>
      <w:sz w:val="16"/>
      <w:szCs w:val="20"/>
    </w:rPr>
  </w:style>
  <w:style w:type="character" w:styleId="Lbjegyzet-hivatkozs">
    <w:name w:val="footnote reference"/>
    <w:basedOn w:val="Bekezdsalapbettpusa"/>
    <w:uiPriority w:val="99"/>
    <w:semiHidden/>
    <w:unhideWhenUsed/>
    <w:rsid w:val="005372F1"/>
    <w:rPr>
      <w:vertAlign w:val="superscript"/>
    </w:rPr>
  </w:style>
  <w:style w:type="table" w:styleId="Vilgoslista">
    <w:name w:val="Light List"/>
    <w:basedOn w:val="Normltblzat"/>
    <w:uiPriority w:val="61"/>
    <w:rsid w:val="005372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D11E2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Kiemels">
    <w:name w:val="Emphasis"/>
    <w:basedOn w:val="Bekezdsalapbettpusa"/>
    <w:uiPriority w:val="20"/>
    <w:qFormat/>
    <w:rsid w:val="00A32A99"/>
    <w:rPr>
      <w:i/>
      <w:iCs/>
    </w:rPr>
  </w:style>
  <w:style w:type="paragraph" w:customStyle="1" w:styleId="Idzet1">
    <w:name w:val="Idézet1"/>
    <w:basedOn w:val="Norml"/>
    <w:qFormat/>
    <w:rsid w:val="002438E3"/>
    <w:pPr>
      <w:spacing w:before="480" w:after="0"/>
      <w:ind w:left="709" w:right="567"/>
    </w:pPr>
    <w:rPr>
      <w:i/>
      <w:shd w:val="clear" w:color="auto" w:fill="FFFFFF"/>
    </w:rPr>
  </w:style>
  <w:style w:type="paragraph" w:customStyle="1" w:styleId="Idzetszerz">
    <w:name w:val="Idézet szerző"/>
    <w:basedOn w:val="Idzet1"/>
    <w:qFormat/>
    <w:rsid w:val="002438E3"/>
    <w:pPr>
      <w:spacing w:before="0" w:after="480"/>
      <w:ind w:left="5670"/>
    </w:pPr>
  </w:style>
  <w:style w:type="paragraph" w:customStyle="1" w:styleId="Listsr">
    <w:name w:val="List sűrű"/>
    <w:basedOn w:val="Listaszerbekezds"/>
    <w:qFormat/>
    <w:rsid w:val="00125CCF"/>
    <w:pPr>
      <w:numPr>
        <w:numId w:val="4"/>
      </w:numPr>
      <w:contextualSpacing/>
      <w:jc w:val="left"/>
    </w:pPr>
  </w:style>
  <w:style w:type="paragraph" w:customStyle="1" w:styleId="Kp">
    <w:name w:val="Kép"/>
    <w:basedOn w:val="Norml"/>
    <w:next w:val="Norml"/>
    <w:qFormat/>
    <w:rsid w:val="0081736A"/>
    <w:pPr>
      <w:keepNext/>
      <w:spacing w:before="240" w:after="240"/>
      <w:jc w:val="center"/>
    </w:pPr>
    <w:rPr>
      <w:noProof/>
    </w:rPr>
  </w:style>
  <w:style w:type="character" w:styleId="Mrltotthiperhivatkozs">
    <w:name w:val="FollowedHyperlink"/>
    <w:basedOn w:val="Bekezdsalapbettpusa"/>
    <w:uiPriority w:val="99"/>
    <w:semiHidden/>
    <w:unhideWhenUsed/>
    <w:rsid w:val="00125CCF"/>
    <w:rPr>
      <w:color w:val="800080" w:themeColor="followedHyperlink"/>
      <w:u w:val="single"/>
    </w:rPr>
  </w:style>
  <w:style w:type="paragraph" w:customStyle="1" w:styleId="Szerzijogcm">
    <w:name w:val="Szerzői jog cím"/>
    <w:basedOn w:val="Norml"/>
    <w:rsid w:val="00501D7E"/>
    <w:pPr>
      <w:spacing w:before="720"/>
      <w:jc w:val="center"/>
    </w:pPr>
    <w:rPr>
      <w:sz w:val="18"/>
    </w:rPr>
  </w:style>
  <w:style w:type="paragraph" w:customStyle="1" w:styleId="Szerzijog">
    <w:name w:val="Szerzői jog"/>
    <w:basedOn w:val="Norml"/>
    <w:rsid w:val="00501D7E"/>
    <w:pPr>
      <w:ind w:left="1418" w:right="1418"/>
    </w:pPr>
    <w:rPr>
      <w:noProof/>
      <w:sz w:val="16"/>
    </w:rPr>
  </w:style>
  <w:style w:type="character" w:styleId="Helyrzszveg">
    <w:name w:val="Placeholder Text"/>
    <w:basedOn w:val="Bekezdsalapbettpusa"/>
    <w:uiPriority w:val="99"/>
    <w:semiHidden/>
    <w:rsid w:val="007326A0"/>
    <w:rPr>
      <w:color w:val="808080"/>
    </w:rPr>
  </w:style>
  <w:style w:type="character" w:customStyle="1" w:styleId="Cmsor4Char">
    <w:name w:val="Címsor 4 Char"/>
    <w:basedOn w:val="Bekezdsalapbettpusa"/>
    <w:link w:val="Cmsor4"/>
    <w:uiPriority w:val="9"/>
    <w:semiHidden/>
    <w:rsid w:val="005F6946"/>
    <w:rPr>
      <w:rFonts w:asciiTheme="majorHAnsi" w:eastAsiaTheme="majorEastAsia" w:hAnsiTheme="majorHAnsi" w:cstheme="majorBidi"/>
      <w:b/>
      <w:bCs/>
      <w:i/>
      <w:iCs/>
      <w:color w:val="8C2532"/>
      <w:sz w:val="20"/>
    </w:rPr>
  </w:style>
  <w:style w:type="table" w:styleId="Vilgoslista2jellszn">
    <w:name w:val="Light List Accent 2"/>
    <w:basedOn w:val="Normltblzat"/>
    <w:uiPriority w:val="61"/>
    <w:rsid w:val="002438E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Idzet">
    <w:name w:val="Quote"/>
    <w:basedOn w:val="Norml"/>
    <w:next w:val="Norml"/>
    <w:link w:val="IdzetChar"/>
    <w:uiPriority w:val="29"/>
    <w:qFormat/>
    <w:rsid w:val="0081736A"/>
    <w:rPr>
      <w:i/>
      <w:iCs/>
      <w:color w:val="000000" w:themeColor="text1"/>
    </w:rPr>
  </w:style>
  <w:style w:type="character" w:customStyle="1" w:styleId="IdzetChar">
    <w:name w:val="Idézet Char"/>
    <w:basedOn w:val="Bekezdsalapbettpusa"/>
    <w:link w:val="Idzet"/>
    <w:uiPriority w:val="29"/>
    <w:rsid w:val="0081736A"/>
    <w:rPr>
      <w:rFonts w:ascii="Segoe UI" w:hAnsi="Segoe UI"/>
      <w:i/>
      <w:iCs/>
      <w:color w:val="000000" w:themeColor="text1"/>
      <w:sz w:val="24"/>
    </w:rPr>
  </w:style>
  <w:style w:type="paragraph" w:styleId="Kiemeltidzet">
    <w:name w:val="Intense Quote"/>
    <w:basedOn w:val="Norml"/>
    <w:next w:val="Norml"/>
    <w:link w:val="KiemeltidzetChar"/>
    <w:uiPriority w:val="30"/>
    <w:rsid w:val="00CB1C2E"/>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sid w:val="00CB1C2E"/>
    <w:rPr>
      <w:rFonts w:ascii="Segoe UI" w:hAnsi="Segoe UI"/>
      <w:b/>
      <w:bCs/>
      <w:i/>
      <w:iCs/>
      <w:color w:val="4F81BD" w:themeColor="accent1"/>
      <w:sz w:val="20"/>
    </w:rPr>
  </w:style>
  <w:style w:type="character" w:styleId="Finomkiemels">
    <w:name w:val="Subtle Emphasis"/>
    <w:basedOn w:val="Bekezdsalapbettpusa"/>
    <w:uiPriority w:val="19"/>
    <w:rsid w:val="00CB1C2E"/>
    <w:rPr>
      <w:i/>
      <w:iCs/>
      <w:color w:val="808080" w:themeColor="text1" w:themeTint="7F"/>
    </w:rPr>
  </w:style>
  <w:style w:type="paragraph" w:customStyle="1" w:styleId="Utasts">
    <w:name w:val="Utasítás"/>
    <w:basedOn w:val="Listaszerbekezds"/>
    <w:link w:val="UtastsChar"/>
    <w:qFormat/>
    <w:rsid w:val="00303D4A"/>
    <w:pPr>
      <w:numPr>
        <w:numId w:val="24"/>
      </w:numPr>
    </w:pPr>
    <w:rPr>
      <w:lang w:eastAsia="de-CH"/>
    </w:rPr>
  </w:style>
  <w:style w:type="paragraph" w:customStyle="1" w:styleId="Utastsszmozatlan">
    <w:name w:val="Utasítás (számozatlan)"/>
    <w:basedOn w:val="Utasts"/>
    <w:link w:val="UtastsszmozatlanChar"/>
    <w:qFormat/>
    <w:rsid w:val="00303D4A"/>
    <w:pPr>
      <w:numPr>
        <w:numId w:val="0"/>
      </w:numPr>
      <w:ind w:left="720"/>
    </w:pPr>
    <w:rPr>
      <w:rFonts w:eastAsiaTheme="minorHAnsi" w:cs="Consolas"/>
    </w:rPr>
  </w:style>
  <w:style w:type="character" w:customStyle="1" w:styleId="UtastsChar">
    <w:name w:val="Utasítás Char"/>
    <w:basedOn w:val="ListaszerbekezdsChar"/>
    <w:link w:val="Utasts"/>
    <w:rsid w:val="00303D4A"/>
    <w:rPr>
      <w:rFonts w:ascii="Segoe UI" w:hAnsi="Segoe UI"/>
      <w:sz w:val="20"/>
      <w:lang w:eastAsia="de-CH"/>
    </w:rPr>
  </w:style>
  <w:style w:type="character" w:customStyle="1" w:styleId="UtastsszmozatlanChar">
    <w:name w:val="Utasítás (számozatlan) Char"/>
    <w:basedOn w:val="UtastsChar"/>
    <w:link w:val="Utastsszmozatlan"/>
    <w:rsid w:val="00303D4A"/>
    <w:rPr>
      <w:rFonts w:ascii="Segoe UI" w:eastAsiaTheme="minorHAnsi" w:hAnsi="Segoe UI" w:cs="Consolas"/>
      <w:sz w:val="20"/>
      <w:lang w:eastAsia="de-CH"/>
    </w:rPr>
  </w:style>
  <w:style w:type="paragraph" w:styleId="NormlWeb">
    <w:name w:val="Normal (Web)"/>
    <w:basedOn w:val="Norml"/>
    <w:uiPriority w:val="99"/>
    <w:semiHidden/>
    <w:unhideWhenUsed/>
    <w:rsid w:val="00112138"/>
    <w:pPr>
      <w:spacing w:before="100" w:beforeAutospacing="1" w:after="100" w:afterAutospacing="1" w:line="240" w:lineRule="auto"/>
      <w:jc w:val="left"/>
    </w:pPr>
    <w:rPr>
      <w:rFonts w:ascii="Times New Roman" w:eastAsia="Times New Roman" w:hAnsi="Times New Roman" w:cs="Times New Roman"/>
      <w:szCs w:val="24"/>
      <w:lang w:val="en-US" w:eastAsia="en-US"/>
    </w:rPr>
  </w:style>
  <w:style w:type="character" w:customStyle="1" w:styleId="normaltextrun">
    <w:name w:val="normaltextrun"/>
    <w:basedOn w:val="Bekezdsalapbettpusa"/>
    <w:rsid w:val="00FB579D"/>
  </w:style>
  <w:style w:type="character" w:customStyle="1" w:styleId="spellingerror">
    <w:name w:val="spellingerror"/>
    <w:basedOn w:val="Bekezdsalapbettpusa"/>
    <w:rsid w:val="00FB5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0919">
      <w:bodyDiv w:val="1"/>
      <w:marLeft w:val="0"/>
      <w:marRight w:val="0"/>
      <w:marTop w:val="0"/>
      <w:marBottom w:val="0"/>
      <w:divBdr>
        <w:top w:val="none" w:sz="0" w:space="0" w:color="auto"/>
        <w:left w:val="none" w:sz="0" w:space="0" w:color="auto"/>
        <w:bottom w:val="none" w:sz="0" w:space="0" w:color="auto"/>
        <w:right w:val="none" w:sz="0" w:space="0" w:color="auto"/>
      </w:divBdr>
    </w:div>
    <w:div w:id="84690981">
      <w:bodyDiv w:val="1"/>
      <w:marLeft w:val="0"/>
      <w:marRight w:val="0"/>
      <w:marTop w:val="0"/>
      <w:marBottom w:val="0"/>
      <w:divBdr>
        <w:top w:val="none" w:sz="0" w:space="0" w:color="auto"/>
        <w:left w:val="none" w:sz="0" w:space="0" w:color="auto"/>
        <w:bottom w:val="none" w:sz="0" w:space="0" w:color="auto"/>
        <w:right w:val="none" w:sz="0" w:space="0" w:color="auto"/>
      </w:divBdr>
    </w:div>
    <w:div w:id="103037024">
      <w:bodyDiv w:val="1"/>
      <w:marLeft w:val="0"/>
      <w:marRight w:val="0"/>
      <w:marTop w:val="0"/>
      <w:marBottom w:val="0"/>
      <w:divBdr>
        <w:top w:val="none" w:sz="0" w:space="0" w:color="auto"/>
        <w:left w:val="none" w:sz="0" w:space="0" w:color="auto"/>
        <w:bottom w:val="none" w:sz="0" w:space="0" w:color="auto"/>
        <w:right w:val="none" w:sz="0" w:space="0" w:color="auto"/>
      </w:divBdr>
    </w:div>
    <w:div w:id="237835934">
      <w:bodyDiv w:val="1"/>
      <w:marLeft w:val="0"/>
      <w:marRight w:val="0"/>
      <w:marTop w:val="0"/>
      <w:marBottom w:val="0"/>
      <w:divBdr>
        <w:top w:val="none" w:sz="0" w:space="0" w:color="auto"/>
        <w:left w:val="none" w:sz="0" w:space="0" w:color="auto"/>
        <w:bottom w:val="none" w:sz="0" w:space="0" w:color="auto"/>
        <w:right w:val="none" w:sz="0" w:space="0" w:color="auto"/>
      </w:divBdr>
    </w:div>
    <w:div w:id="266811598">
      <w:bodyDiv w:val="1"/>
      <w:marLeft w:val="0"/>
      <w:marRight w:val="0"/>
      <w:marTop w:val="0"/>
      <w:marBottom w:val="0"/>
      <w:divBdr>
        <w:top w:val="none" w:sz="0" w:space="0" w:color="auto"/>
        <w:left w:val="none" w:sz="0" w:space="0" w:color="auto"/>
        <w:bottom w:val="none" w:sz="0" w:space="0" w:color="auto"/>
        <w:right w:val="none" w:sz="0" w:space="0" w:color="auto"/>
      </w:divBdr>
    </w:div>
    <w:div w:id="278340826">
      <w:bodyDiv w:val="1"/>
      <w:marLeft w:val="0"/>
      <w:marRight w:val="0"/>
      <w:marTop w:val="0"/>
      <w:marBottom w:val="0"/>
      <w:divBdr>
        <w:top w:val="none" w:sz="0" w:space="0" w:color="auto"/>
        <w:left w:val="none" w:sz="0" w:space="0" w:color="auto"/>
        <w:bottom w:val="none" w:sz="0" w:space="0" w:color="auto"/>
        <w:right w:val="none" w:sz="0" w:space="0" w:color="auto"/>
      </w:divBdr>
    </w:div>
    <w:div w:id="298071553">
      <w:bodyDiv w:val="1"/>
      <w:marLeft w:val="0"/>
      <w:marRight w:val="0"/>
      <w:marTop w:val="0"/>
      <w:marBottom w:val="0"/>
      <w:divBdr>
        <w:top w:val="none" w:sz="0" w:space="0" w:color="auto"/>
        <w:left w:val="none" w:sz="0" w:space="0" w:color="auto"/>
        <w:bottom w:val="none" w:sz="0" w:space="0" w:color="auto"/>
        <w:right w:val="none" w:sz="0" w:space="0" w:color="auto"/>
      </w:divBdr>
    </w:div>
    <w:div w:id="316418070">
      <w:bodyDiv w:val="1"/>
      <w:marLeft w:val="0"/>
      <w:marRight w:val="0"/>
      <w:marTop w:val="0"/>
      <w:marBottom w:val="0"/>
      <w:divBdr>
        <w:top w:val="none" w:sz="0" w:space="0" w:color="auto"/>
        <w:left w:val="none" w:sz="0" w:space="0" w:color="auto"/>
        <w:bottom w:val="none" w:sz="0" w:space="0" w:color="auto"/>
        <w:right w:val="none" w:sz="0" w:space="0" w:color="auto"/>
      </w:divBdr>
    </w:div>
    <w:div w:id="370423897">
      <w:bodyDiv w:val="1"/>
      <w:marLeft w:val="0"/>
      <w:marRight w:val="0"/>
      <w:marTop w:val="0"/>
      <w:marBottom w:val="0"/>
      <w:divBdr>
        <w:top w:val="none" w:sz="0" w:space="0" w:color="auto"/>
        <w:left w:val="none" w:sz="0" w:space="0" w:color="auto"/>
        <w:bottom w:val="none" w:sz="0" w:space="0" w:color="auto"/>
        <w:right w:val="none" w:sz="0" w:space="0" w:color="auto"/>
      </w:divBdr>
    </w:div>
    <w:div w:id="388503845">
      <w:bodyDiv w:val="1"/>
      <w:marLeft w:val="0"/>
      <w:marRight w:val="0"/>
      <w:marTop w:val="0"/>
      <w:marBottom w:val="0"/>
      <w:divBdr>
        <w:top w:val="none" w:sz="0" w:space="0" w:color="auto"/>
        <w:left w:val="none" w:sz="0" w:space="0" w:color="auto"/>
        <w:bottom w:val="none" w:sz="0" w:space="0" w:color="auto"/>
        <w:right w:val="none" w:sz="0" w:space="0" w:color="auto"/>
      </w:divBdr>
    </w:div>
    <w:div w:id="414208285">
      <w:bodyDiv w:val="1"/>
      <w:marLeft w:val="0"/>
      <w:marRight w:val="0"/>
      <w:marTop w:val="0"/>
      <w:marBottom w:val="0"/>
      <w:divBdr>
        <w:top w:val="none" w:sz="0" w:space="0" w:color="auto"/>
        <w:left w:val="none" w:sz="0" w:space="0" w:color="auto"/>
        <w:bottom w:val="none" w:sz="0" w:space="0" w:color="auto"/>
        <w:right w:val="none" w:sz="0" w:space="0" w:color="auto"/>
      </w:divBdr>
    </w:div>
    <w:div w:id="418257708">
      <w:bodyDiv w:val="1"/>
      <w:marLeft w:val="0"/>
      <w:marRight w:val="0"/>
      <w:marTop w:val="0"/>
      <w:marBottom w:val="0"/>
      <w:divBdr>
        <w:top w:val="none" w:sz="0" w:space="0" w:color="auto"/>
        <w:left w:val="none" w:sz="0" w:space="0" w:color="auto"/>
        <w:bottom w:val="none" w:sz="0" w:space="0" w:color="auto"/>
        <w:right w:val="none" w:sz="0" w:space="0" w:color="auto"/>
      </w:divBdr>
    </w:div>
    <w:div w:id="511147748">
      <w:bodyDiv w:val="1"/>
      <w:marLeft w:val="0"/>
      <w:marRight w:val="0"/>
      <w:marTop w:val="0"/>
      <w:marBottom w:val="0"/>
      <w:divBdr>
        <w:top w:val="none" w:sz="0" w:space="0" w:color="auto"/>
        <w:left w:val="none" w:sz="0" w:space="0" w:color="auto"/>
        <w:bottom w:val="none" w:sz="0" w:space="0" w:color="auto"/>
        <w:right w:val="none" w:sz="0" w:space="0" w:color="auto"/>
      </w:divBdr>
    </w:div>
    <w:div w:id="598872676">
      <w:bodyDiv w:val="1"/>
      <w:marLeft w:val="0"/>
      <w:marRight w:val="0"/>
      <w:marTop w:val="0"/>
      <w:marBottom w:val="0"/>
      <w:divBdr>
        <w:top w:val="none" w:sz="0" w:space="0" w:color="auto"/>
        <w:left w:val="none" w:sz="0" w:space="0" w:color="auto"/>
        <w:bottom w:val="none" w:sz="0" w:space="0" w:color="auto"/>
        <w:right w:val="none" w:sz="0" w:space="0" w:color="auto"/>
      </w:divBdr>
    </w:div>
    <w:div w:id="602231444">
      <w:bodyDiv w:val="1"/>
      <w:marLeft w:val="0"/>
      <w:marRight w:val="0"/>
      <w:marTop w:val="0"/>
      <w:marBottom w:val="0"/>
      <w:divBdr>
        <w:top w:val="none" w:sz="0" w:space="0" w:color="auto"/>
        <w:left w:val="none" w:sz="0" w:space="0" w:color="auto"/>
        <w:bottom w:val="none" w:sz="0" w:space="0" w:color="auto"/>
        <w:right w:val="none" w:sz="0" w:space="0" w:color="auto"/>
      </w:divBdr>
    </w:div>
    <w:div w:id="624390942">
      <w:bodyDiv w:val="1"/>
      <w:marLeft w:val="0"/>
      <w:marRight w:val="0"/>
      <w:marTop w:val="0"/>
      <w:marBottom w:val="0"/>
      <w:divBdr>
        <w:top w:val="none" w:sz="0" w:space="0" w:color="auto"/>
        <w:left w:val="none" w:sz="0" w:space="0" w:color="auto"/>
        <w:bottom w:val="none" w:sz="0" w:space="0" w:color="auto"/>
        <w:right w:val="none" w:sz="0" w:space="0" w:color="auto"/>
      </w:divBdr>
    </w:div>
    <w:div w:id="649946297">
      <w:bodyDiv w:val="1"/>
      <w:marLeft w:val="0"/>
      <w:marRight w:val="0"/>
      <w:marTop w:val="0"/>
      <w:marBottom w:val="0"/>
      <w:divBdr>
        <w:top w:val="none" w:sz="0" w:space="0" w:color="auto"/>
        <w:left w:val="none" w:sz="0" w:space="0" w:color="auto"/>
        <w:bottom w:val="none" w:sz="0" w:space="0" w:color="auto"/>
        <w:right w:val="none" w:sz="0" w:space="0" w:color="auto"/>
      </w:divBdr>
    </w:div>
    <w:div w:id="667709150">
      <w:bodyDiv w:val="1"/>
      <w:marLeft w:val="0"/>
      <w:marRight w:val="0"/>
      <w:marTop w:val="0"/>
      <w:marBottom w:val="0"/>
      <w:divBdr>
        <w:top w:val="none" w:sz="0" w:space="0" w:color="auto"/>
        <w:left w:val="none" w:sz="0" w:space="0" w:color="auto"/>
        <w:bottom w:val="none" w:sz="0" w:space="0" w:color="auto"/>
        <w:right w:val="none" w:sz="0" w:space="0" w:color="auto"/>
      </w:divBdr>
    </w:div>
    <w:div w:id="702170555">
      <w:bodyDiv w:val="1"/>
      <w:marLeft w:val="0"/>
      <w:marRight w:val="0"/>
      <w:marTop w:val="0"/>
      <w:marBottom w:val="0"/>
      <w:divBdr>
        <w:top w:val="none" w:sz="0" w:space="0" w:color="auto"/>
        <w:left w:val="none" w:sz="0" w:space="0" w:color="auto"/>
        <w:bottom w:val="none" w:sz="0" w:space="0" w:color="auto"/>
        <w:right w:val="none" w:sz="0" w:space="0" w:color="auto"/>
      </w:divBdr>
    </w:div>
    <w:div w:id="798912030">
      <w:bodyDiv w:val="1"/>
      <w:marLeft w:val="0"/>
      <w:marRight w:val="0"/>
      <w:marTop w:val="0"/>
      <w:marBottom w:val="0"/>
      <w:divBdr>
        <w:top w:val="none" w:sz="0" w:space="0" w:color="auto"/>
        <w:left w:val="none" w:sz="0" w:space="0" w:color="auto"/>
        <w:bottom w:val="none" w:sz="0" w:space="0" w:color="auto"/>
        <w:right w:val="none" w:sz="0" w:space="0" w:color="auto"/>
      </w:divBdr>
    </w:div>
    <w:div w:id="832449819">
      <w:bodyDiv w:val="1"/>
      <w:marLeft w:val="0"/>
      <w:marRight w:val="0"/>
      <w:marTop w:val="0"/>
      <w:marBottom w:val="0"/>
      <w:divBdr>
        <w:top w:val="none" w:sz="0" w:space="0" w:color="auto"/>
        <w:left w:val="none" w:sz="0" w:space="0" w:color="auto"/>
        <w:bottom w:val="none" w:sz="0" w:space="0" w:color="auto"/>
        <w:right w:val="none" w:sz="0" w:space="0" w:color="auto"/>
      </w:divBdr>
    </w:div>
    <w:div w:id="849412874">
      <w:bodyDiv w:val="1"/>
      <w:marLeft w:val="0"/>
      <w:marRight w:val="0"/>
      <w:marTop w:val="0"/>
      <w:marBottom w:val="0"/>
      <w:divBdr>
        <w:top w:val="none" w:sz="0" w:space="0" w:color="auto"/>
        <w:left w:val="none" w:sz="0" w:space="0" w:color="auto"/>
        <w:bottom w:val="none" w:sz="0" w:space="0" w:color="auto"/>
        <w:right w:val="none" w:sz="0" w:space="0" w:color="auto"/>
      </w:divBdr>
    </w:div>
    <w:div w:id="876963813">
      <w:bodyDiv w:val="1"/>
      <w:marLeft w:val="0"/>
      <w:marRight w:val="0"/>
      <w:marTop w:val="0"/>
      <w:marBottom w:val="0"/>
      <w:divBdr>
        <w:top w:val="none" w:sz="0" w:space="0" w:color="auto"/>
        <w:left w:val="none" w:sz="0" w:space="0" w:color="auto"/>
        <w:bottom w:val="none" w:sz="0" w:space="0" w:color="auto"/>
        <w:right w:val="none" w:sz="0" w:space="0" w:color="auto"/>
      </w:divBdr>
    </w:div>
    <w:div w:id="933902201">
      <w:bodyDiv w:val="1"/>
      <w:marLeft w:val="0"/>
      <w:marRight w:val="0"/>
      <w:marTop w:val="0"/>
      <w:marBottom w:val="0"/>
      <w:divBdr>
        <w:top w:val="none" w:sz="0" w:space="0" w:color="auto"/>
        <w:left w:val="none" w:sz="0" w:space="0" w:color="auto"/>
        <w:bottom w:val="none" w:sz="0" w:space="0" w:color="auto"/>
        <w:right w:val="none" w:sz="0" w:space="0" w:color="auto"/>
      </w:divBdr>
    </w:div>
    <w:div w:id="960843679">
      <w:bodyDiv w:val="1"/>
      <w:marLeft w:val="0"/>
      <w:marRight w:val="0"/>
      <w:marTop w:val="0"/>
      <w:marBottom w:val="0"/>
      <w:divBdr>
        <w:top w:val="none" w:sz="0" w:space="0" w:color="auto"/>
        <w:left w:val="none" w:sz="0" w:space="0" w:color="auto"/>
        <w:bottom w:val="none" w:sz="0" w:space="0" w:color="auto"/>
        <w:right w:val="none" w:sz="0" w:space="0" w:color="auto"/>
      </w:divBdr>
    </w:div>
    <w:div w:id="975260025">
      <w:bodyDiv w:val="1"/>
      <w:marLeft w:val="0"/>
      <w:marRight w:val="0"/>
      <w:marTop w:val="0"/>
      <w:marBottom w:val="0"/>
      <w:divBdr>
        <w:top w:val="none" w:sz="0" w:space="0" w:color="auto"/>
        <w:left w:val="none" w:sz="0" w:space="0" w:color="auto"/>
        <w:bottom w:val="none" w:sz="0" w:space="0" w:color="auto"/>
        <w:right w:val="none" w:sz="0" w:space="0" w:color="auto"/>
      </w:divBdr>
    </w:div>
    <w:div w:id="995960924">
      <w:bodyDiv w:val="1"/>
      <w:marLeft w:val="0"/>
      <w:marRight w:val="0"/>
      <w:marTop w:val="0"/>
      <w:marBottom w:val="0"/>
      <w:divBdr>
        <w:top w:val="none" w:sz="0" w:space="0" w:color="auto"/>
        <w:left w:val="none" w:sz="0" w:space="0" w:color="auto"/>
        <w:bottom w:val="none" w:sz="0" w:space="0" w:color="auto"/>
        <w:right w:val="none" w:sz="0" w:space="0" w:color="auto"/>
      </w:divBdr>
    </w:div>
    <w:div w:id="998844614">
      <w:bodyDiv w:val="1"/>
      <w:marLeft w:val="0"/>
      <w:marRight w:val="0"/>
      <w:marTop w:val="0"/>
      <w:marBottom w:val="0"/>
      <w:divBdr>
        <w:top w:val="none" w:sz="0" w:space="0" w:color="auto"/>
        <w:left w:val="none" w:sz="0" w:space="0" w:color="auto"/>
        <w:bottom w:val="none" w:sz="0" w:space="0" w:color="auto"/>
        <w:right w:val="none" w:sz="0" w:space="0" w:color="auto"/>
      </w:divBdr>
    </w:div>
    <w:div w:id="1007289713">
      <w:bodyDiv w:val="1"/>
      <w:marLeft w:val="0"/>
      <w:marRight w:val="0"/>
      <w:marTop w:val="0"/>
      <w:marBottom w:val="0"/>
      <w:divBdr>
        <w:top w:val="none" w:sz="0" w:space="0" w:color="auto"/>
        <w:left w:val="none" w:sz="0" w:space="0" w:color="auto"/>
        <w:bottom w:val="none" w:sz="0" w:space="0" w:color="auto"/>
        <w:right w:val="none" w:sz="0" w:space="0" w:color="auto"/>
      </w:divBdr>
    </w:div>
    <w:div w:id="1026784461">
      <w:bodyDiv w:val="1"/>
      <w:marLeft w:val="0"/>
      <w:marRight w:val="0"/>
      <w:marTop w:val="0"/>
      <w:marBottom w:val="0"/>
      <w:divBdr>
        <w:top w:val="none" w:sz="0" w:space="0" w:color="auto"/>
        <w:left w:val="none" w:sz="0" w:space="0" w:color="auto"/>
        <w:bottom w:val="none" w:sz="0" w:space="0" w:color="auto"/>
        <w:right w:val="none" w:sz="0" w:space="0" w:color="auto"/>
      </w:divBdr>
    </w:div>
    <w:div w:id="1088845246">
      <w:bodyDiv w:val="1"/>
      <w:marLeft w:val="0"/>
      <w:marRight w:val="0"/>
      <w:marTop w:val="0"/>
      <w:marBottom w:val="0"/>
      <w:divBdr>
        <w:top w:val="none" w:sz="0" w:space="0" w:color="auto"/>
        <w:left w:val="none" w:sz="0" w:space="0" w:color="auto"/>
        <w:bottom w:val="none" w:sz="0" w:space="0" w:color="auto"/>
        <w:right w:val="none" w:sz="0" w:space="0" w:color="auto"/>
      </w:divBdr>
    </w:div>
    <w:div w:id="1263996552">
      <w:bodyDiv w:val="1"/>
      <w:marLeft w:val="0"/>
      <w:marRight w:val="0"/>
      <w:marTop w:val="0"/>
      <w:marBottom w:val="0"/>
      <w:divBdr>
        <w:top w:val="none" w:sz="0" w:space="0" w:color="auto"/>
        <w:left w:val="none" w:sz="0" w:space="0" w:color="auto"/>
        <w:bottom w:val="none" w:sz="0" w:space="0" w:color="auto"/>
        <w:right w:val="none" w:sz="0" w:space="0" w:color="auto"/>
      </w:divBdr>
    </w:div>
    <w:div w:id="1344820847">
      <w:bodyDiv w:val="1"/>
      <w:marLeft w:val="0"/>
      <w:marRight w:val="0"/>
      <w:marTop w:val="0"/>
      <w:marBottom w:val="0"/>
      <w:divBdr>
        <w:top w:val="none" w:sz="0" w:space="0" w:color="auto"/>
        <w:left w:val="none" w:sz="0" w:space="0" w:color="auto"/>
        <w:bottom w:val="none" w:sz="0" w:space="0" w:color="auto"/>
        <w:right w:val="none" w:sz="0" w:space="0" w:color="auto"/>
      </w:divBdr>
    </w:div>
    <w:div w:id="1391030089">
      <w:bodyDiv w:val="1"/>
      <w:marLeft w:val="0"/>
      <w:marRight w:val="0"/>
      <w:marTop w:val="0"/>
      <w:marBottom w:val="0"/>
      <w:divBdr>
        <w:top w:val="none" w:sz="0" w:space="0" w:color="auto"/>
        <w:left w:val="none" w:sz="0" w:space="0" w:color="auto"/>
        <w:bottom w:val="none" w:sz="0" w:space="0" w:color="auto"/>
        <w:right w:val="none" w:sz="0" w:space="0" w:color="auto"/>
      </w:divBdr>
    </w:div>
    <w:div w:id="1417022038">
      <w:bodyDiv w:val="1"/>
      <w:marLeft w:val="0"/>
      <w:marRight w:val="0"/>
      <w:marTop w:val="0"/>
      <w:marBottom w:val="0"/>
      <w:divBdr>
        <w:top w:val="none" w:sz="0" w:space="0" w:color="auto"/>
        <w:left w:val="none" w:sz="0" w:space="0" w:color="auto"/>
        <w:bottom w:val="none" w:sz="0" w:space="0" w:color="auto"/>
        <w:right w:val="none" w:sz="0" w:space="0" w:color="auto"/>
      </w:divBdr>
    </w:div>
    <w:div w:id="1417247626">
      <w:bodyDiv w:val="1"/>
      <w:marLeft w:val="0"/>
      <w:marRight w:val="0"/>
      <w:marTop w:val="0"/>
      <w:marBottom w:val="0"/>
      <w:divBdr>
        <w:top w:val="none" w:sz="0" w:space="0" w:color="auto"/>
        <w:left w:val="none" w:sz="0" w:space="0" w:color="auto"/>
        <w:bottom w:val="none" w:sz="0" w:space="0" w:color="auto"/>
        <w:right w:val="none" w:sz="0" w:space="0" w:color="auto"/>
      </w:divBdr>
    </w:div>
    <w:div w:id="1420634273">
      <w:bodyDiv w:val="1"/>
      <w:marLeft w:val="0"/>
      <w:marRight w:val="0"/>
      <w:marTop w:val="0"/>
      <w:marBottom w:val="0"/>
      <w:divBdr>
        <w:top w:val="none" w:sz="0" w:space="0" w:color="auto"/>
        <w:left w:val="none" w:sz="0" w:space="0" w:color="auto"/>
        <w:bottom w:val="none" w:sz="0" w:space="0" w:color="auto"/>
        <w:right w:val="none" w:sz="0" w:space="0" w:color="auto"/>
      </w:divBdr>
    </w:div>
    <w:div w:id="1431272106">
      <w:bodyDiv w:val="1"/>
      <w:marLeft w:val="0"/>
      <w:marRight w:val="0"/>
      <w:marTop w:val="0"/>
      <w:marBottom w:val="0"/>
      <w:divBdr>
        <w:top w:val="none" w:sz="0" w:space="0" w:color="auto"/>
        <w:left w:val="none" w:sz="0" w:space="0" w:color="auto"/>
        <w:bottom w:val="none" w:sz="0" w:space="0" w:color="auto"/>
        <w:right w:val="none" w:sz="0" w:space="0" w:color="auto"/>
      </w:divBdr>
    </w:div>
    <w:div w:id="1504272398">
      <w:bodyDiv w:val="1"/>
      <w:marLeft w:val="0"/>
      <w:marRight w:val="0"/>
      <w:marTop w:val="0"/>
      <w:marBottom w:val="0"/>
      <w:divBdr>
        <w:top w:val="none" w:sz="0" w:space="0" w:color="auto"/>
        <w:left w:val="none" w:sz="0" w:space="0" w:color="auto"/>
        <w:bottom w:val="none" w:sz="0" w:space="0" w:color="auto"/>
        <w:right w:val="none" w:sz="0" w:space="0" w:color="auto"/>
      </w:divBdr>
    </w:div>
    <w:div w:id="1591232868">
      <w:bodyDiv w:val="1"/>
      <w:marLeft w:val="0"/>
      <w:marRight w:val="0"/>
      <w:marTop w:val="0"/>
      <w:marBottom w:val="0"/>
      <w:divBdr>
        <w:top w:val="none" w:sz="0" w:space="0" w:color="auto"/>
        <w:left w:val="none" w:sz="0" w:space="0" w:color="auto"/>
        <w:bottom w:val="none" w:sz="0" w:space="0" w:color="auto"/>
        <w:right w:val="none" w:sz="0" w:space="0" w:color="auto"/>
      </w:divBdr>
    </w:div>
    <w:div w:id="1631277087">
      <w:bodyDiv w:val="1"/>
      <w:marLeft w:val="0"/>
      <w:marRight w:val="0"/>
      <w:marTop w:val="0"/>
      <w:marBottom w:val="0"/>
      <w:divBdr>
        <w:top w:val="none" w:sz="0" w:space="0" w:color="auto"/>
        <w:left w:val="none" w:sz="0" w:space="0" w:color="auto"/>
        <w:bottom w:val="none" w:sz="0" w:space="0" w:color="auto"/>
        <w:right w:val="none" w:sz="0" w:space="0" w:color="auto"/>
      </w:divBdr>
    </w:div>
    <w:div w:id="1688169454">
      <w:bodyDiv w:val="1"/>
      <w:marLeft w:val="0"/>
      <w:marRight w:val="0"/>
      <w:marTop w:val="0"/>
      <w:marBottom w:val="0"/>
      <w:divBdr>
        <w:top w:val="none" w:sz="0" w:space="0" w:color="auto"/>
        <w:left w:val="none" w:sz="0" w:space="0" w:color="auto"/>
        <w:bottom w:val="none" w:sz="0" w:space="0" w:color="auto"/>
        <w:right w:val="none" w:sz="0" w:space="0" w:color="auto"/>
      </w:divBdr>
    </w:div>
    <w:div w:id="1697195912">
      <w:bodyDiv w:val="1"/>
      <w:marLeft w:val="0"/>
      <w:marRight w:val="0"/>
      <w:marTop w:val="0"/>
      <w:marBottom w:val="0"/>
      <w:divBdr>
        <w:top w:val="none" w:sz="0" w:space="0" w:color="auto"/>
        <w:left w:val="none" w:sz="0" w:space="0" w:color="auto"/>
        <w:bottom w:val="none" w:sz="0" w:space="0" w:color="auto"/>
        <w:right w:val="none" w:sz="0" w:space="0" w:color="auto"/>
      </w:divBdr>
    </w:div>
    <w:div w:id="1697347209">
      <w:bodyDiv w:val="1"/>
      <w:marLeft w:val="0"/>
      <w:marRight w:val="0"/>
      <w:marTop w:val="0"/>
      <w:marBottom w:val="0"/>
      <w:divBdr>
        <w:top w:val="none" w:sz="0" w:space="0" w:color="auto"/>
        <w:left w:val="none" w:sz="0" w:space="0" w:color="auto"/>
        <w:bottom w:val="none" w:sz="0" w:space="0" w:color="auto"/>
        <w:right w:val="none" w:sz="0" w:space="0" w:color="auto"/>
      </w:divBdr>
    </w:div>
    <w:div w:id="1721512177">
      <w:bodyDiv w:val="1"/>
      <w:marLeft w:val="0"/>
      <w:marRight w:val="0"/>
      <w:marTop w:val="0"/>
      <w:marBottom w:val="0"/>
      <w:divBdr>
        <w:top w:val="none" w:sz="0" w:space="0" w:color="auto"/>
        <w:left w:val="none" w:sz="0" w:space="0" w:color="auto"/>
        <w:bottom w:val="none" w:sz="0" w:space="0" w:color="auto"/>
        <w:right w:val="none" w:sz="0" w:space="0" w:color="auto"/>
      </w:divBdr>
    </w:div>
    <w:div w:id="1730617586">
      <w:bodyDiv w:val="1"/>
      <w:marLeft w:val="0"/>
      <w:marRight w:val="0"/>
      <w:marTop w:val="0"/>
      <w:marBottom w:val="0"/>
      <w:divBdr>
        <w:top w:val="none" w:sz="0" w:space="0" w:color="auto"/>
        <w:left w:val="none" w:sz="0" w:space="0" w:color="auto"/>
        <w:bottom w:val="none" w:sz="0" w:space="0" w:color="auto"/>
        <w:right w:val="none" w:sz="0" w:space="0" w:color="auto"/>
      </w:divBdr>
    </w:div>
    <w:div w:id="1771463883">
      <w:bodyDiv w:val="1"/>
      <w:marLeft w:val="0"/>
      <w:marRight w:val="0"/>
      <w:marTop w:val="0"/>
      <w:marBottom w:val="0"/>
      <w:divBdr>
        <w:top w:val="none" w:sz="0" w:space="0" w:color="auto"/>
        <w:left w:val="none" w:sz="0" w:space="0" w:color="auto"/>
        <w:bottom w:val="none" w:sz="0" w:space="0" w:color="auto"/>
        <w:right w:val="none" w:sz="0" w:space="0" w:color="auto"/>
      </w:divBdr>
      <w:divsChild>
        <w:div w:id="1152135995">
          <w:marLeft w:val="426"/>
          <w:marRight w:val="0"/>
          <w:marTop w:val="0"/>
          <w:marBottom w:val="0"/>
          <w:divBdr>
            <w:top w:val="none" w:sz="0" w:space="0" w:color="auto"/>
            <w:left w:val="none" w:sz="0" w:space="0" w:color="auto"/>
            <w:bottom w:val="none" w:sz="0" w:space="0" w:color="auto"/>
            <w:right w:val="none" w:sz="0" w:space="0" w:color="auto"/>
          </w:divBdr>
        </w:div>
      </w:divsChild>
    </w:div>
    <w:div w:id="1794783665">
      <w:bodyDiv w:val="1"/>
      <w:marLeft w:val="0"/>
      <w:marRight w:val="0"/>
      <w:marTop w:val="0"/>
      <w:marBottom w:val="0"/>
      <w:divBdr>
        <w:top w:val="none" w:sz="0" w:space="0" w:color="auto"/>
        <w:left w:val="none" w:sz="0" w:space="0" w:color="auto"/>
        <w:bottom w:val="none" w:sz="0" w:space="0" w:color="auto"/>
        <w:right w:val="none" w:sz="0" w:space="0" w:color="auto"/>
      </w:divBdr>
    </w:div>
    <w:div w:id="1814057904">
      <w:bodyDiv w:val="1"/>
      <w:marLeft w:val="0"/>
      <w:marRight w:val="0"/>
      <w:marTop w:val="0"/>
      <w:marBottom w:val="0"/>
      <w:divBdr>
        <w:top w:val="none" w:sz="0" w:space="0" w:color="auto"/>
        <w:left w:val="none" w:sz="0" w:space="0" w:color="auto"/>
        <w:bottom w:val="none" w:sz="0" w:space="0" w:color="auto"/>
        <w:right w:val="none" w:sz="0" w:space="0" w:color="auto"/>
      </w:divBdr>
    </w:div>
    <w:div w:id="1819759806">
      <w:bodyDiv w:val="1"/>
      <w:marLeft w:val="0"/>
      <w:marRight w:val="0"/>
      <w:marTop w:val="0"/>
      <w:marBottom w:val="0"/>
      <w:divBdr>
        <w:top w:val="none" w:sz="0" w:space="0" w:color="auto"/>
        <w:left w:val="none" w:sz="0" w:space="0" w:color="auto"/>
        <w:bottom w:val="none" w:sz="0" w:space="0" w:color="auto"/>
        <w:right w:val="none" w:sz="0" w:space="0" w:color="auto"/>
      </w:divBdr>
    </w:div>
    <w:div w:id="1852645392">
      <w:bodyDiv w:val="1"/>
      <w:marLeft w:val="0"/>
      <w:marRight w:val="0"/>
      <w:marTop w:val="0"/>
      <w:marBottom w:val="0"/>
      <w:divBdr>
        <w:top w:val="none" w:sz="0" w:space="0" w:color="auto"/>
        <w:left w:val="none" w:sz="0" w:space="0" w:color="auto"/>
        <w:bottom w:val="none" w:sz="0" w:space="0" w:color="auto"/>
        <w:right w:val="none" w:sz="0" w:space="0" w:color="auto"/>
      </w:divBdr>
    </w:div>
    <w:div w:id="1944146953">
      <w:bodyDiv w:val="1"/>
      <w:marLeft w:val="0"/>
      <w:marRight w:val="0"/>
      <w:marTop w:val="0"/>
      <w:marBottom w:val="0"/>
      <w:divBdr>
        <w:top w:val="none" w:sz="0" w:space="0" w:color="auto"/>
        <w:left w:val="none" w:sz="0" w:space="0" w:color="auto"/>
        <w:bottom w:val="none" w:sz="0" w:space="0" w:color="auto"/>
        <w:right w:val="none" w:sz="0" w:space="0" w:color="auto"/>
      </w:divBdr>
    </w:div>
    <w:div w:id="1965231312">
      <w:bodyDiv w:val="1"/>
      <w:marLeft w:val="0"/>
      <w:marRight w:val="0"/>
      <w:marTop w:val="0"/>
      <w:marBottom w:val="0"/>
      <w:divBdr>
        <w:top w:val="none" w:sz="0" w:space="0" w:color="auto"/>
        <w:left w:val="none" w:sz="0" w:space="0" w:color="auto"/>
        <w:bottom w:val="none" w:sz="0" w:space="0" w:color="auto"/>
        <w:right w:val="none" w:sz="0" w:space="0" w:color="auto"/>
      </w:divBdr>
    </w:div>
    <w:div w:id="2068797732">
      <w:bodyDiv w:val="1"/>
      <w:marLeft w:val="0"/>
      <w:marRight w:val="0"/>
      <w:marTop w:val="0"/>
      <w:marBottom w:val="0"/>
      <w:divBdr>
        <w:top w:val="none" w:sz="0" w:space="0" w:color="auto"/>
        <w:left w:val="none" w:sz="0" w:space="0" w:color="auto"/>
        <w:bottom w:val="none" w:sz="0" w:space="0" w:color="auto"/>
        <w:right w:val="none" w:sz="0" w:space="0" w:color="auto"/>
      </w:divBdr>
    </w:div>
    <w:div w:id="2070685806">
      <w:bodyDiv w:val="1"/>
      <w:marLeft w:val="0"/>
      <w:marRight w:val="0"/>
      <w:marTop w:val="0"/>
      <w:marBottom w:val="0"/>
      <w:divBdr>
        <w:top w:val="none" w:sz="0" w:space="0" w:color="auto"/>
        <w:left w:val="none" w:sz="0" w:space="0" w:color="auto"/>
        <w:bottom w:val="none" w:sz="0" w:space="0" w:color="auto"/>
        <w:right w:val="none" w:sz="0" w:space="0" w:color="auto"/>
      </w:divBdr>
    </w:div>
    <w:div w:id="2104254683">
      <w:bodyDiv w:val="1"/>
      <w:marLeft w:val="0"/>
      <w:marRight w:val="0"/>
      <w:marTop w:val="0"/>
      <w:marBottom w:val="0"/>
      <w:divBdr>
        <w:top w:val="none" w:sz="0" w:space="0" w:color="auto"/>
        <w:left w:val="none" w:sz="0" w:space="0" w:color="auto"/>
        <w:bottom w:val="none" w:sz="0" w:space="0" w:color="auto"/>
        <w:right w:val="none" w:sz="0" w:space="0" w:color="auto"/>
      </w:divBdr>
    </w:div>
    <w:div w:id="21192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isualstudiogallery.msdn.microsoft.com/4913e7d5-96c9-4dde-a1a1-69820d615936"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styles" Target="styles.xml"/><Relationship Id="rId12" Type="http://schemas.openxmlformats.org/officeDocument/2006/relationships/hyperlink" Target="https://imagine.microsoft.com/en-us/Catalog/WindowsStoreDevAccoun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microsoft.com/en-us/dashboard/overvie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ortal.azure.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Desktop\Sabl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D3795FDA2E4913BECC83171D9E2064"/>
        <w:category>
          <w:name w:val="Általános"/>
          <w:gallery w:val="placeholder"/>
        </w:category>
        <w:types>
          <w:type w:val="bbPlcHdr"/>
        </w:types>
        <w:behaviors>
          <w:behavior w:val="content"/>
        </w:behaviors>
        <w:guid w:val="{462664B1-8255-45FC-9434-D0422F44F3B9}"/>
      </w:docPartPr>
      <w:docPartBody>
        <w:p w:rsidR="00801356" w:rsidRDefault="009B1C8F">
          <w:pPr>
            <w:pStyle w:val="45D3795FDA2E4913BECC83171D9E2064"/>
          </w:pPr>
          <w:r w:rsidRPr="000E0CEB">
            <w:rPr>
              <w:rStyle w:val="Helyrzszveg"/>
            </w:rPr>
            <w:t>[Title]</w:t>
          </w:r>
        </w:p>
      </w:docPartBody>
    </w:docPart>
    <w:docPart>
      <w:docPartPr>
        <w:name w:val="0C40C0F67C524C61BD1E9E3320CE173F"/>
        <w:category>
          <w:name w:val="Általános"/>
          <w:gallery w:val="placeholder"/>
        </w:category>
        <w:types>
          <w:type w:val="bbPlcHdr"/>
        </w:types>
        <w:behaviors>
          <w:behavior w:val="content"/>
        </w:behaviors>
        <w:guid w:val="{5CB3BDE2-0345-4B55-909B-E86E4B36C35B}"/>
      </w:docPartPr>
      <w:docPartBody>
        <w:p w:rsidR="00801356" w:rsidRDefault="009B1C8F">
          <w:pPr>
            <w:pStyle w:val="0C40C0F67C524C61BD1E9E3320CE173F"/>
          </w:pPr>
          <w:r w:rsidRPr="000E0CEB">
            <w:rPr>
              <w:rStyle w:val="Helyrzszveg"/>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Segoe UI Light">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8F"/>
    <w:rsid w:val="00232E3F"/>
    <w:rsid w:val="00272F19"/>
    <w:rsid w:val="00801356"/>
    <w:rsid w:val="009B1B4C"/>
    <w:rsid w:val="009B1C8F"/>
    <w:rsid w:val="00AA2C30"/>
    <w:rsid w:val="00D65D3F"/>
    <w:rsid w:val="00FB27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45D3795FDA2E4913BECC83171D9E2064">
    <w:name w:val="45D3795FDA2E4913BECC83171D9E2064"/>
  </w:style>
  <w:style w:type="paragraph" w:customStyle="1" w:styleId="0C40C0F67C524C61BD1E9E3320CE173F">
    <w:name w:val="0C40C0F67C524C61BD1E9E3320CE173F"/>
  </w:style>
  <w:style w:type="paragraph" w:customStyle="1" w:styleId="6EA75259E883414F9CD74E8DBDFF8469">
    <w:name w:val="6EA75259E883414F9CD74E8DBDFF8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2008-01-31T00:00:00</PublishDate>
  <Abstract>Ez a dokumentum, az újgenerációs .NET platform című tárgy, Windows Presentation Foundation (WPF) nevű laborjainak a kidolgozását tartalmazza. Négy labort ismertet, négy különböző émával.</Abstract>
  <CompanyAddress/>
  <CompanyPhone/>
  <CompanyFax>MSDN kompetencia központ</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53581EA1847CCB40AAA5607113422F65" ma:contentTypeVersion="6" ma:contentTypeDescription="Új dokumentum létrehozása." ma:contentTypeScope="" ma:versionID="e707ad0bf912b0977086219d55fea53d">
  <xsd:schema xmlns:xsd="http://www.w3.org/2001/XMLSchema" xmlns:xs="http://www.w3.org/2001/XMLSchema" xmlns:p="http://schemas.microsoft.com/office/2006/metadata/properties" xmlns:ns2="24f5f1ea-89e2-489c-943a-db0b82179cc7" xmlns:ns3="d8d0fcf7-9369-4a12-b420-8b0bd58d8ea4" targetNamespace="http://schemas.microsoft.com/office/2006/metadata/properties" ma:root="true" ma:fieldsID="187cacf66d0734edcf7574fc61cf576c" ns2:_="" ns3:_="">
    <xsd:import namespace="24f5f1ea-89e2-489c-943a-db0b82179cc7"/>
    <xsd:import namespace="d8d0fcf7-9369-4a12-b420-8b0bd58d8ea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5f1ea-89e2-489c-943a-db0b82179cc7" elementFormDefault="qualified">
    <xsd:import namespace="http://schemas.microsoft.com/office/2006/documentManagement/types"/>
    <xsd:import namespace="http://schemas.microsoft.com/office/infopath/2007/PartnerControls"/>
    <xsd:element name="SharedWithUsers" ma:index="8" nillable="true" ma:displayName="Résztvevők"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description="" ma:internalName="SharedWithDetails" ma:readOnly="true">
      <xsd:simpleType>
        <xsd:restriction base="dms:Note">
          <xsd:maxLength value="255"/>
        </xsd:restriction>
      </xsd:simpleType>
    </xsd:element>
    <xsd:element name="LastSharedByUser" ma:index="10" nillable="true" ma:displayName="Utoljára megosztva felhasználók szerint" ma:description="" ma:internalName="LastSharedByUser" ma:readOnly="true">
      <xsd:simpleType>
        <xsd:restriction base="dms:Note">
          <xsd:maxLength value="255"/>
        </xsd:restriction>
      </xsd:simpleType>
    </xsd:element>
    <xsd:element name="LastSharedByTime" ma:index="11" nillable="true" ma:displayName="Utoljára megosztva időpontok szerint"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8d0fcf7-9369-4a12-b420-8b0bd58d8ea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AAA56-61B2-45C0-8EA1-A2E72C73CE99}"/>
</file>

<file path=customXml/itemProps3.xml><?xml version="1.0" encoding="utf-8"?>
<ds:datastoreItem xmlns:ds="http://schemas.openxmlformats.org/officeDocument/2006/customXml" ds:itemID="{C4D92D28-605C-460F-A072-06176E813DF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e1ec9f0-dab9-457a-8152-2c84045392d8"/>
    <ds:schemaRef ds:uri="http://www.w3.org/XML/1998/namespace"/>
    <ds:schemaRef ds:uri="http://purl.org/dc/dcmitype/"/>
  </ds:schemaRefs>
</ds:datastoreItem>
</file>

<file path=customXml/itemProps4.xml><?xml version="1.0" encoding="utf-8"?>
<ds:datastoreItem xmlns:ds="http://schemas.openxmlformats.org/officeDocument/2006/customXml" ds:itemID="{9BFCEF13-05F0-43FC-B477-2306770A33D8}">
  <ds:schemaRefs>
    <ds:schemaRef ds:uri="http://schemas.microsoft.com/sharepoint/v3/contenttype/forms"/>
  </ds:schemaRefs>
</ds:datastoreItem>
</file>

<file path=customXml/itemProps5.xml><?xml version="1.0" encoding="utf-8"?>
<ds:datastoreItem xmlns:ds="http://schemas.openxmlformats.org/officeDocument/2006/customXml" ds:itemID="{19EEA484-EEBA-4B21-B7E7-C1900539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Sablon.dotx</Template>
  <TotalTime>644</TotalTime>
  <Pages>21</Pages>
  <Words>3320</Words>
  <Characters>22909</Characters>
  <Application>Microsoft Office Word</Application>
  <DocSecurity>0</DocSecurity>
  <Lines>190</Lines>
  <Paragraphs>52</Paragraphs>
  <ScaleCrop>false</ScaleCrop>
  <HeadingPairs>
    <vt:vector size="6" baseType="variant">
      <vt:variant>
        <vt:lpstr>Cím</vt:lpstr>
      </vt:variant>
      <vt:variant>
        <vt:i4>1</vt:i4>
      </vt:variant>
      <vt:variant>
        <vt:lpstr>Title</vt:lpstr>
      </vt:variant>
      <vt:variant>
        <vt:i4>1</vt:i4>
      </vt:variant>
      <vt:variant>
        <vt:lpstr>Headings</vt:lpstr>
      </vt:variant>
      <vt:variant>
        <vt:i4>16</vt:i4>
      </vt:variant>
    </vt:vector>
  </HeadingPairs>
  <TitlesOfParts>
    <vt:vector size="18" baseType="lpstr">
      <vt:lpstr>Többplatformos mobilalkalmazások</vt:lpstr>
      <vt:lpstr>A gyakorlat címe</vt:lpstr>
      <vt:lpstr>Bevezetés</vt:lpstr>
      <vt:lpstr>    Célkitűzés</vt:lpstr>
      <vt:lpstr>    Előfeltételek</vt:lpstr>
      <vt:lpstr>    Amit érdemes átnézned</vt:lpstr>
      <vt:lpstr>Első lépések a sablonnal</vt:lpstr>
      <vt:lpstr>A dokumentum felépítése</vt:lpstr>
      <vt:lpstr>Stílusok</vt:lpstr>
      <vt:lpstr>    Címsorok és bekezdések</vt:lpstr>
      <vt:lpstr>    Kód</vt:lpstr>
      <vt:lpstr>    Felsorolások</vt:lpstr>
      <vt:lpstr>    Táblázatok</vt:lpstr>
      <vt:lpstr>    Képek</vt:lpstr>
      <vt:lpstr>    Kiemelések</vt:lpstr>
      <vt:lpstr>Ellenőrző kérdések</vt:lpstr>
      <vt:lpstr>További információk</vt:lpstr>
      <vt:lpstr>Kitekintés</vt:lpstr>
    </vt:vector>
  </TitlesOfParts>
  <Manager>Balássy György</Manager>
  <Company>BME AUT</Company>
  <LinksUpToDate>false</LinksUpToDate>
  <CharactersWithSpaces>26177</CharactersWithSpaces>
  <SharedDoc>false</SharedDoc>
  <HyperlinkBase>https://www.aut.bme.hu/Course/VekonyKliens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Többplatformos mobilalkalmazások</dc:title>
  <dc:subject>Microsoft Azure</dc:subject>
  <dc:creator>Bence Kővári</dc:creator>
  <cp:keywords/>
  <cp:lastModifiedBy>Simon Gábor</cp:lastModifiedBy>
  <cp:revision>32</cp:revision>
  <cp:lastPrinted>2013-01-23T09:13:00Z</cp:lastPrinted>
  <dcterms:created xsi:type="dcterms:W3CDTF">2016-05-19T20:38:00Z</dcterms:created>
  <dcterms:modified xsi:type="dcterms:W3CDTF">2016-12-15T17:09:00Z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0x01010053581EA1847CCB40AAA5607113422F65</vt:lpwstr>
  </property>
</Properties>
</file>