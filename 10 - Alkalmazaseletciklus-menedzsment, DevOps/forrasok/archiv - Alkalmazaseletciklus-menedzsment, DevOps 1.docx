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26554" w14:textId="7CD0E707" w:rsidR="0044774E" w:rsidRPr="0044774E" w:rsidRDefault="00C40B58" w:rsidP="00C83CE3">
      <w:pPr>
        <w:pStyle w:val="Cm"/>
        <w:spacing w:before="3600"/>
      </w:pPr>
      <w:sdt>
        <w:sdtPr>
          <w:alias w:val="Title"/>
          <w:tag w:val=""/>
          <w:id w:val="2103363853"/>
          <w:placeholder>
            <w:docPart w:val="FFDD14C112B44D7CBB20A8468B29500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D6747">
            <w:t>Alkalmazáséletciklus-menedzsment</w:t>
          </w:r>
        </w:sdtContent>
      </w:sdt>
    </w:p>
    <w:p w14:paraId="658614EA" w14:textId="77777777" w:rsidR="0044774E" w:rsidRPr="0044774E" w:rsidRDefault="00C40B58" w:rsidP="008F2D8C">
      <w:pPr>
        <w:pStyle w:val="Alcm"/>
      </w:pPr>
      <w:sdt>
        <w:sdtPr>
          <w:alias w:val="Subject"/>
          <w:tag w:val=""/>
          <w:id w:val="671761344"/>
          <w:placeholder>
            <w:docPart w:val="E6E32664F5064ABCBBF09228179D0A7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83CE3">
            <w:t>Microsoft Azure</w:t>
          </w:r>
        </w:sdtContent>
      </w:sdt>
    </w:p>
    <w:p w14:paraId="63DD4732" w14:textId="300FF8D2" w:rsidR="00FB096F" w:rsidRDefault="00C40B58" w:rsidP="008F2D8C">
      <w:pPr>
        <w:pStyle w:val="Szerz"/>
      </w:pPr>
      <w:sdt>
        <w:sdtPr>
          <w:alias w:val="Author"/>
          <w:tag w:val=""/>
          <w:id w:val="-1276863759"/>
          <w:placeholder>
            <w:docPart w:val="57232828C07045A6AC9868286FF1C6B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D6747">
            <w:t>kovari@aut.bme.hu</w:t>
          </w:r>
        </w:sdtContent>
      </w:sdt>
    </w:p>
    <w:p w14:paraId="2691DDA3" w14:textId="6D4C26F7" w:rsidR="00FF4D83" w:rsidRDefault="00C83CE3" w:rsidP="00A9479B">
      <w:pPr>
        <w:pStyle w:val="Szerz"/>
      </w:pPr>
      <w:r>
        <w:fldChar w:fldCharType="begin"/>
      </w:r>
      <w:r>
        <w:instrText xml:space="preserve"> CREATEDATE  \@ "yyyy."  \* MERGEFORMAT </w:instrText>
      </w:r>
      <w:r>
        <w:fldChar w:fldCharType="separate"/>
      </w:r>
      <w:r w:rsidR="00693E3A">
        <w:rPr>
          <w:noProof/>
        </w:rPr>
        <w:t>2016.</w:t>
      </w:r>
      <w:r>
        <w:fldChar w:fldCharType="end"/>
      </w:r>
    </w:p>
    <w:p w14:paraId="44F08437" w14:textId="77777777" w:rsidR="009A63C3" w:rsidRPr="00CB1C2E" w:rsidRDefault="009A63C3" w:rsidP="00501D7E">
      <w:pPr>
        <w:tabs>
          <w:tab w:val="right" w:pos="10466"/>
        </w:tabs>
      </w:pPr>
      <w:r w:rsidRPr="00CB1C2E">
        <w:br w:type="page"/>
      </w:r>
    </w:p>
    <w:p w14:paraId="4B8C305E" w14:textId="77777777" w:rsidR="0063790C" w:rsidRPr="00CB1C2E" w:rsidRDefault="0063790C" w:rsidP="0063790C">
      <w:pPr>
        <w:pStyle w:val="Cmsor1"/>
      </w:pPr>
      <w:r w:rsidRPr="00CB1C2E">
        <w:lastRenderedPageBreak/>
        <w:t>Bevezetés</w:t>
      </w:r>
    </w:p>
    <w:p w14:paraId="01C3588C" w14:textId="77777777" w:rsidR="005D6747" w:rsidRDefault="005D6747" w:rsidP="005D6747">
      <w:pPr>
        <w:pStyle w:val="Cmsor2"/>
      </w:pPr>
      <w:r>
        <w:t>CélkitűzéS</w:t>
      </w:r>
    </w:p>
    <w:p w14:paraId="3BE46015" w14:textId="1E854585" w:rsidR="005D6747" w:rsidRDefault="005D6747" w:rsidP="005D6747">
      <w:r w:rsidRPr="005D6747">
        <w:t>Megismerkedünk a Team Project legfontosabb alapelemeivel</w:t>
      </w:r>
      <w:r>
        <w:t>, kipróbáljuk a verziókezelési és a workitem kezelési felületeket.</w:t>
      </w:r>
    </w:p>
    <w:p w14:paraId="7675DBEA" w14:textId="77777777" w:rsidR="005D6747" w:rsidRDefault="005D6747" w:rsidP="005D6747">
      <w:pPr>
        <w:pStyle w:val="Cmsor1"/>
      </w:pPr>
      <w:r>
        <w:t>Első használat</w:t>
      </w:r>
    </w:p>
    <w:p w14:paraId="2282AA41" w14:textId="77777777" w:rsidR="005D6747" w:rsidRDefault="005D6747" w:rsidP="005D6747"/>
    <w:p w14:paraId="09CA380A" w14:textId="77777777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t>Visual Studio-ban használd a Team menü, „Connect to Team Foundation Server…” menüpontját</w:t>
      </w:r>
    </w:p>
    <w:p w14:paraId="2DD4827E" w14:textId="77777777" w:rsidR="005D6747" w:rsidRDefault="005D6747" w:rsidP="005D6747">
      <w:pPr>
        <w:pStyle w:val="Listaszerbekezds"/>
        <w:jc w:val="center"/>
      </w:pPr>
      <w:r>
        <w:rPr>
          <w:noProof/>
        </w:rPr>
        <w:drawing>
          <wp:inline distT="0" distB="0" distL="0" distR="0" wp14:anchorId="3D652DD9" wp14:editId="6D9CA576">
            <wp:extent cx="1808329" cy="893647"/>
            <wp:effectExtent l="0" t="0" r="1905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970" cy="90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F1B7" w14:textId="77777777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t>Regisztrálj egy új szervert a „Servers…” gombbal.</w:t>
      </w:r>
    </w:p>
    <w:p w14:paraId="08ABE070" w14:textId="77777777" w:rsidR="005D6747" w:rsidRPr="00A40CBF" w:rsidRDefault="005D6747" w:rsidP="005D6747">
      <w:pPr>
        <w:jc w:val="center"/>
      </w:pPr>
      <w:r>
        <w:rPr>
          <w:noProof/>
        </w:rPr>
        <w:drawing>
          <wp:inline distT="0" distB="0" distL="0" distR="0" wp14:anchorId="2D849295" wp14:editId="51F83B90">
            <wp:extent cx="3227696" cy="806746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477" cy="8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CBD4" w14:textId="791FD6C5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t xml:space="preserve">Add meg a Visual Studio </w:t>
      </w:r>
      <w:r w:rsidR="0073373A">
        <w:t>Team Services-be</w:t>
      </w:r>
      <w:r>
        <w:t>n korábban</w:t>
      </w:r>
      <w:r w:rsidR="0073373A">
        <w:t xml:space="preserve"> a gyakorlatvezető által létrehozott projekt</w:t>
      </w:r>
      <w:r>
        <w:t xml:space="preserve"> elérési útvonalát.</w:t>
      </w:r>
    </w:p>
    <w:p w14:paraId="1A7C9361" w14:textId="77777777" w:rsidR="005D6747" w:rsidRDefault="005D6747" w:rsidP="005D6747">
      <w:pPr>
        <w:pStyle w:val="Listaszerbekezds"/>
        <w:spacing w:after="160" w:line="259" w:lineRule="auto"/>
        <w:contextualSpacing/>
        <w:jc w:val="left"/>
      </w:pPr>
    </w:p>
    <w:p w14:paraId="09D90C12" w14:textId="61E1A115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t>Kérésre add meg a felhasználóneved és a</w:t>
      </w:r>
      <w:r>
        <w:t xml:space="preserve"> jelszavad!</w:t>
      </w:r>
      <w:r>
        <w:br/>
      </w:r>
    </w:p>
    <w:p w14:paraId="21D50C38" w14:textId="77777777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t>Keresd meg a projektedet, rakj pipát a neve mellé, majd nyomd meg a connect gombot.</w:t>
      </w:r>
    </w:p>
    <w:p w14:paraId="05428C8D" w14:textId="77777777" w:rsidR="005D6747" w:rsidRDefault="005D6747" w:rsidP="005D6747">
      <w:pPr>
        <w:pStyle w:val="Listaszerbekezds"/>
        <w:jc w:val="center"/>
      </w:pPr>
      <w:r>
        <w:rPr>
          <w:noProof/>
        </w:rPr>
        <w:drawing>
          <wp:inline distT="0" distB="0" distL="0" distR="0" wp14:anchorId="3B771D2D" wp14:editId="63A729E0">
            <wp:extent cx="2558955" cy="1052078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75" cy="105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A648" w14:textId="77777777" w:rsidR="005D6747" w:rsidRDefault="005D6747" w:rsidP="005D6747">
      <w:r>
        <w:br w:type="page"/>
      </w:r>
    </w:p>
    <w:p w14:paraId="30F606AD" w14:textId="77777777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lastRenderedPageBreak/>
        <w:t>Team Explorerből indítsd el a Source Control Explorer plugint</w:t>
      </w:r>
    </w:p>
    <w:p w14:paraId="696AF19D" w14:textId="77777777" w:rsidR="005D6747" w:rsidRDefault="005D6747" w:rsidP="005D6747">
      <w:pPr>
        <w:ind w:left="360"/>
        <w:jc w:val="center"/>
      </w:pPr>
      <w:r>
        <w:rPr>
          <w:noProof/>
        </w:rPr>
        <w:drawing>
          <wp:inline distT="0" distB="0" distL="0" distR="0" wp14:anchorId="1EFE711C" wp14:editId="224606E1">
            <wp:extent cx="2361062" cy="1474595"/>
            <wp:effectExtent l="0" t="0" r="127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40" cy="148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FAE9" w14:textId="77777777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t>A projekted nevén jobb klikkelve a „Get latest version” gombbal töltsd le a forráskódot. Első alkalommal meg kell adnod, hogy hova mappelődjön le a projekt lokálisan. Gondold át a mappa pontos helyét, mert később ezt körülményes megváltoztatni.</w:t>
      </w:r>
    </w:p>
    <w:p w14:paraId="677DA58B" w14:textId="77777777" w:rsidR="005D6747" w:rsidRDefault="005D6747" w:rsidP="005D6747">
      <w:pPr>
        <w:jc w:val="center"/>
      </w:pPr>
      <w:r>
        <w:rPr>
          <w:noProof/>
        </w:rPr>
        <w:drawing>
          <wp:inline distT="0" distB="0" distL="0" distR="0" wp14:anchorId="7382B90E" wp14:editId="79024DB0">
            <wp:extent cx="4333164" cy="1536865"/>
            <wp:effectExtent l="0" t="0" r="0" b="635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841" cy="154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AAB9" w14:textId="77777777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t>Kész vagy. A fájlok letöltődtek a gépedre, közvetlenül a fájlrendszerből megnyithatod az sln fájlt. A továbbiakban a fenti lépések elvégzésére már nem lesz szükséged.</w:t>
      </w:r>
    </w:p>
    <w:p w14:paraId="17566442" w14:textId="77777777" w:rsidR="005D6747" w:rsidRDefault="005D6747" w:rsidP="005D6747">
      <w:pPr>
        <w:jc w:val="center"/>
      </w:pPr>
      <w:r>
        <w:rPr>
          <w:noProof/>
        </w:rPr>
        <w:drawing>
          <wp:inline distT="0" distB="0" distL="0" distR="0" wp14:anchorId="686B3FA9" wp14:editId="757637CB">
            <wp:extent cx="4372742" cy="2429302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82" cy="245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04C7" w14:textId="77777777" w:rsidR="005D6747" w:rsidRDefault="005D6747" w:rsidP="005D674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731271B" w14:textId="77777777" w:rsidR="005D6747" w:rsidRDefault="005D6747" w:rsidP="005D6747">
      <w:pPr>
        <w:pStyle w:val="Cmsor1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3475B2F" wp14:editId="7381FE66">
            <wp:simplePos x="0" y="0"/>
            <wp:positionH relativeFrom="column">
              <wp:posOffset>4367483</wp:posOffset>
            </wp:positionH>
            <wp:positionV relativeFrom="paragraph">
              <wp:posOffset>29</wp:posOffset>
            </wp:positionV>
            <wp:extent cx="1637107" cy="1972101"/>
            <wp:effectExtent l="0" t="0" r="1270" b="9525"/>
            <wp:wrapTight wrapText="bothSides">
              <wp:wrapPolygon edited="0">
                <wp:start x="0" y="0"/>
                <wp:lineTo x="0" y="21496"/>
                <wp:lineTo x="21365" y="21496"/>
                <wp:lineTo x="21365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07" cy="197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Normál munkamenet</w:t>
      </w:r>
    </w:p>
    <w:p w14:paraId="03B5DE00" w14:textId="77777777" w:rsidR="005D6747" w:rsidRDefault="005D6747" w:rsidP="005D6747">
      <w:r>
        <w:t>Az összes fájl és projekt verziókezelve van. Ezt a kis lakat ikon jelzi a fájlok mellett. A leggyakrabban használt műveletek:</w:t>
      </w:r>
    </w:p>
    <w:p w14:paraId="73125966" w14:textId="77777777" w:rsidR="005D6747" w:rsidRDefault="005D6747" w:rsidP="005D6747">
      <w:pPr>
        <w:pStyle w:val="Listaszerbekezds"/>
        <w:numPr>
          <w:ilvl w:val="0"/>
          <w:numId w:val="43"/>
        </w:numPr>
        <w:spacing w:after="160" w:line="259" w:lineRule="auto"/>
        <w:contextualSpacing/>
      </w:pPr>
      <w:r w:rsidRPr="000F10D7">
        <w:rPr>
          <w:b/>
        </w:rPr>
        <w:t>Get latest version</w:t>
      </w:r>
      <w:r>
        <w:t>: letölti a forrás legfrissebb verzióját. Ha bármilyen lokális módosítással ütközés van, akkor felkínálja a konfliktus kezelését. A művelet rekurzív, ezért általában a solution fájlon érdemes jobklikkelni és kérni a friss verziót.</w:t>
      </w:r>
    </w:p>
    <w:p w14:paraId="21FC8F20" w14:textId="77777777" w:rsidR="005D6747" w:rsidRDefault="005D6747" w:rsidP="005D6747">
      <w:pPr>
        <w:pStyle w:val="Listaszerbekezds"/>
        <w:numPr>
          <w:ilvl w:val="0"/>
          <w:numId w:val="43"/>
        </w:numPr>
        <w:spacing w:after="160" w:line="259" w:lineRule="auto"/>
        <w:contextualSpacing/>
      </w:pPr>
      <w:r w:rsidRPr="000F10D7">
        <w:rPr>
          <w:b/>
        </w:rPr>
        <w:t>Checkout</w:t>
      </w:r>
      <w:r>
        <w:t>: megjelöli a fájlt szerkesztésre. Ezt a műveletet a Visual Studio implicit módon elvégzi, az esetek nagytöbbségében nincs szükség rá, hogy külön, manuálisan is megtegyük. A szerkesztésre megjelölt fájlokat a lakattól eltérő piktogramok jelzik.</w:t>
      </w:r>
    </w:p>
    <w:p w14:paraId="710B75D8" w14:textId="77777777" w:rsidR="005D6747" w:rsidRDefault="005D6747" w:rsidP="005D6747">
      <w:pPr>
        <w:pStyle w:val="Listaszerbekezds"/>
        <w:numPr>
          <w:ilvl w:val="0"/>
          <w:numId w:val="43"/>
        </w:numPr>
        <w:spacing w:after="160" w:line="259" w:lineRule="auto"/>
        <w:contextualSpacing/>
      </w:pPr>
      <w:r w:rsidRPr="000F10D7">
        <w:rPr>
          <w:b/>
        </w:rPr>
        <w:t>Checkin</w:t>
      </w:r>
      <w:r>
        <w:t>: a szerkesztésre megjelölt fájlokat beadja a központi repository-ba.</w:t>
      </w:r>
    </w:p>
    <w:p w14:paraId="5FB4DAA6" w14:textId="77777777" w:rsidR="005D6747" w:rsidRDefault="005D6747" w:rsidP="005D6747">
      <w:pPr>
        <w:pStyle w:val="Listaszerbekezds"/>
        <w:numPr>
          <w:ilvl w:val="1"/>
          <w:numId w:val="43"/>
        </w:numPr>
        <w:spacing w:after="160" w:line="259" w:lineRule="auto"/>
        <w:contextualSpacing/>
      </w:pPr>
      <w:r>
        <w:t>a checkin művelethez meg kell adnunk egy kommentet</w:t>
      </w:r>
    </w:p>
    <w:p w14:paraId="383503D2" w14:textId="77777777" w:rsidR="005D6747" w:rsidRDefault="005D6747" w:rsidP="005D6747">
      <w:pPr>
        <w:pStyle w:val="Listaszerbekezds"/>
        <w:numPr>
          <w:ilvl w:val="1"/>
          <w:numId w:val="43"/>
        </w:numPr>
        <w:spacing w:after="160" w:line="259" w:lineRule="auto"/>
        <w:contextualSpacing/>
      </w:pPr>
      <w:r>
        <w:t>a művelet rekurzív, ezért érdemes a solution fájlon elvégezni</w:t>
      </w:r>
    </w:p>
    <w:p w14:paraId="64E0703F" w14:textId="77777777" w:rsidR="005D6747" w:rsidRDefault="005D6747" w:rsidP="005D6747">
      <w:pPr>
        <w:pStyle w:val="Listaszerbekezds"/>
        <w:numPr>
          <w:ilvl w:val="1"/>
          <w:numId w:val="43"/>
        </w:numPr>
        <w:spacing w:after="160" w:line="259" w:lineRule="auto"/>
        <w:contextualSpacing/>
      </w:pPr>
      <w:r>
        <w:t>amennyiben új fájlt adtunk a projekthez, vagy töröltük/átneveztük valamelyiket, akkor ügyeljünk rá, hogy a project fájlt is checkineljük, hiszen az tartalmazza rá a referenciát</w:t>
      </w:r>
    </w:p>
    <w:p w14:paraId="113EFC61" w14:textId="77777777" w:rsidR="005D6747" w:rsidRDefault="005D6747" w:rsidP="005D6747">
      <w:pPr>
        <w:pStyle w:val="Listaszerbekezds"/>
        <w:numPr>
          <w:ilvl w:val="1"/>
          <w:numId w:val="43"/>
        </w:numPr>
        <w:spacing w:after="160" w:line="259" w:lineRule="auto"/>
        <w:contextualSpacing/>
      </w:pPr>
      <w:r>
        <w:t>törekedjünk a sűrű checkinelésre (legalább naponta egyszer, de inkább sűrűbben)</w:t>
      </w:r>
    </w:p>
    <w:p w14:paraId="3864C066" w14:textId="77777777" w:rsidR="005D6747" w:rsidRDefault="005D6747" w:rsidP="005D6747">
      <w:pPr>
        <w:pStyle w:val="Listaszerbekezds"/>
        <w:numPr>
          <w:ilvl w:val="1"/>
          <w:numId w:val="43"/>
        </w:numPr>
        <w:spacing w:after="160" w:line="259" w:lineRule="auto"/>
        <w:contextualSpacing/>
      </w:pPr>
      <w:r>
        <w:t>kizárólag forduló és futó kódot checkineljünk</w:t>
      </w:r>
    </w:p>
    <w:p w14:paraId="0C35D483" w14:textId="77777777" w:rsidR="005D6747" w:rsidRDefault="005D6747" w:rsidP="005D6747">
      <w:pPr>
        <w:pStyle w:val="Listaszerbekezds"/>
        <w:numPr>
          <w:ilvl w:val="0"/>
          <w:numId w:val="43"/>
        </w:numPr>
        <w:spacing w:after="160" w:line="259" w:lineRule="auto"/>
        <w:contextualSpacing/>
      </w:pPr>
      <w:r w:rsidRPr="000F10D7">
        <w:rPr>
          <w:b/>
        </w:rPr>
        <w:t>Undo pending changes</w:t>
      </w:r>
      <w:r>
        <w:t>: visszavonja a lokális módosításokat. A művelet rekurzív.</w:t>
      </w:r>
    </w:p>
    <w:p w14:paraId="082655B3" w14:textId="77777777" w:rsidR="005D6747" w:rsidRDefault="005D6747" w:rsidP="005D6747"/>
    <w:p w14:paraId="41B258AB" w14:textId="77777777" w:rsidR="005D6747" w:rsidRPr="000F10D7" w:rsidRDefault="005D6747" w:rsidP="005D6747">
      <w:pPr>
        <w:rPr>
          <w:i/>
        </w:rPr>
      </w:pPr>
      <w:r w:rsidRPr="000F10D7">
        <w:rPr>
          <w:b/>
        </w:rPr>
        <w:t>Vigyá</w:t>
      </w:r>
      <w:r>
        <w:rPr>
          <w:b/>
        </w:rPr>
        <w:t>z</w:t>
      </w:r>
      <w:r w:rsidRPr="000F10D7">
        <w:rPr>
          <w:b/>
        </w:rPr>
        <w:t xml:space="preserve">at: </w:t>
      </w:r>
      <w:r w:rsidRPr="000F10D7">
        <w:rPr>
          <w:i/>
        </w:rPr>
        <w:t>A fájlokat és a projekteket a továbbiakban kizárólag solution explorerben kezeld. Soha ne másoljál be/törölj/szerkessz közvetlenül külső programmal (Explorer, Total Commander, Notepad stb.), mert azt a verziókövető nem fogja le</w:t>
      </w:r>
      <w:r>
        <w:rPr>
          <w:i/>
        </w:rPr>
        <w:t>követni. Ha pl. egy új külső fájlt szeretnél a projekthez adni, akkor a solution explorerbe behúzva tudod ezt megtenni.</w:t>
      </w:r>
    </w:p>
    <w:p w14:paraId="72006B24" w14:textId="77777777" w:rsidR="005D6747" w:rsidRDefault="005D6747" w:rsidP="005D6747">
      <w:pPr>
        <w:pStyle w:val="Cmsor1"/>
      </w:pPr>
      <w:r>
        <w:t>Nem forduló/félkész kód megosztása</w:t>
      </w:r>
    </w:p>
    <w:p w14:paraId="151B27D0" w14:textId="77777777" w:rsidR="005D6747" w:rsidRDefault="005D6747" w:rsidP="005D6747">
      <w:r>
        <w:t>Lehetőség van félkész kód „beadására” is, anélkül, hogy a többiek munkáját elszabotáljuk. A mechanizmust „shelving”-nek hívják, és a lényege, hogy egy adott kódverziót „polcra tehetsz”, amiről akár te, akár más fejlesztők levehetik és folytathatják.</w:t>
      </w:r>
    </w:p>
    <w:p w14:paraId="4DD3010C" w14:textId="77777777" w:rsidR="005D6747" w:rsidRPr="000F10D7" w:rsidRDefault="005D6747" w:rsidP="005D6747">
      <w:r>
        <w:rPr>
          <w:noProof/>
        </w:rPr>
        <w:drawing>
          <wp:inline distT="0" distB="0" distL="0" distR="0" wp14:anchorId="5D099793" wp14:editId="5408BA71">
            <wp:extent cx="2524836" cy="1504602"/>
            <wp:effectExtent l="0" t="0" r="8890" b="63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74" cy="152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sym w:font="Wingdings" w:char="F0E8"/>
      </w:r>
      <w:r>
        <w:t xml:space="preserve">         </w:t>
      </w:r>
      <w:r>
        <w:rPr>
          <w:noProof/>
        </w:rPr>
        <w:drawing>
          <wp:inline distT="0" distB="0" distL="0" distR="0" wp14:anchorId="6DE56B4C" wp14:editId="1552322E">
            <wp:extent cx="2217761" cy="1307513"/>
            <wp:effectExtent l="0" t="0" r="0" b="698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504" cy="131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6E7D" w14:textId="77777777" w:rsidR="0073373A" w:rsidRDefault="0073373A">
      <w:pPr>
        <w:jc w:val="left"/>
      </w:pPr>
      <w:r>
        <w:br w:type="page"/>
      </w:r>
    </w:p>
    <w:p w14:paraId="538D1C45" w14:textId="77777777" w:rsidR="0073373A" w:rsidRDefault="005D6747" w:rsidP="005D6747">
      <w:pPr>
        <w:rPr>
          <w:noProof/>
        </w:rPr>
      </w:pPr>
      <w:r>
        <w:lastRenderedPageBreak/>
        <w:t>A polcra tételnél figyeljünk rá, hogy a polcot el kell nevezni, illetve érdemes a „preserve pending changes locally” opció mellől elvenni a pipát, így a lokális kódbázisunk visszaáll a szerkesztés előtti állapotba. Más felhasználók ezt követően a „Pending changes” / „Action” / „Find shelvesets” funkciójával kereshetik ki és folytathatják a polcra rakott kódverzió szerkesztését.</w:t>
      </w:r>
      <w:r w:rsidRPr="00997795">
        <w:rPr>
          <w:noProof/>
        </w:rPr>
        <w:t xml:space="preserve"> </w:t>
      </w:r>
    </w:p>
    <w:p w14:paraId="5198151A" w14:textId="512884BC" w:rsidR="0073373A" w:rsidRDefault="0073373A" w:rsidP="0073373A">
      <w:pPr>
        <w:jc w:val="center"/>
      </w:pPr>
      <w:r>
        <w:rPr>
          <w:noProof/>
        </w:rPr>
        <w:drawing>
          <wp:inline distT="0" distB="0" distL="0" distR="0" wp14:anchorId="1DFBABAD" wp14:editId="5AF5C16C">
            <wp:extent cx="2967990" cy="960755"/>
            <wp:effectExtent l="0" t="0" r="381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F019" w14:textId="4953F4D5" w:rsidR="0073373A" w:rsidRDefault="0073373A" w:rsidP="0073373A">
      <w:pPr>
        <w:pStyle w:val="Cmsor2"/>
      </w:pPr>
      <w:r>
        <w:t>Gyakorlás</w:t>
      </w:r>
    </w:p>
    <w:p w14:paraId="34E46B9E" w14:textId="6C2BCDA8" w:rsidR="0073373A" w:rsidRPr="0073373A" w:rsidRDefault="0073373A" w:rsidP="0073373A">
      <w:r>
        <w:t xml:space="preserve">A fenti ismeretek alapján próbáljuk ki a verziókezelő funkcióit. Csoporttársaddal összefogva próbáljatok egy beadási konfliktust is előidézni, majd kezelni azt! </w:t>
      </w:r>
    </w:p>
    <w:p w14:paraId="74365FE6" w14:textId="7A8CC878" w:rsidR="005D6747" w:rsidRDefault="0073373A" w:rsidP="005D6747">
      <w:pPr>
        <w:pStyle w:val="Cmsor1"/>
      </w:pPr>
      <w:r>
        <w:t>Feladatkezelés</w:t>
      </w:r>
    </w:p>
    <w:p w14:paraId="6509F729" w14:textId="65CB6A0C" w:rsidR="005D6747" w:rsidRDefault="0073373A" w:rsidP="005D6747">
      <w:r>
        <w:t>A következő fejezet célja, hogy röviden, de lépésrő</w:t>
      </w:r>
      <w:r w:rsidR="005D6747">
        <w:t>l</w:t>
      </w:r>
      <w:r>
        <w:t>-l</w:t>
      </w:r>
      <w:r w:rsidR="005D6747">
        <w:t>épésre leírja, hogyan írhatunk ki egy hibát a TFS</w:t>
      </w:r>
      <w:r>
        <w:t>/VSTS</w:t>
      </w:r>
      <w:r w:rsidR="005D6747">
        <w:t xml:space="preserve"> rendszeben.</w:t>
      </w:r>
    </w:p>
    <w:p w14:paraId="4A5BBC6E" w14:textId="77777777" w:rsidR="005D6747" w:rsidRDefault="005D6747" w:rsidP="005D6747">
      <w:pPr>
        <w:pStyle w:val="Cmsor1"/>
      </w:pPr>
      <w:r>
        <w:t>Leírás</w:t>
      </w:r>
    </w:p>
    <w:p w14:paraId="3124118C" w14:textId="0FEFBBF3" w:rsidR="005D6747" w:rsidRDefault="0073373A" w:rsidP="0073373A">
      <w:pPr>
        <w:pStyle w:val="Listaszerbekezds"/>
        <w:numPr>
          <w:ilvl w:val="0"/>
          <w:numId w:val="40"/>
        </w:numPr>
        <w:spacing w:after="160" w:line="259" w:lineRule="auto"/>
        <w:contextualSpacing/>
        <w:jc w:val="left"/>
        <w:rPr>
          <w:color w:val="1F497D"/>
        </w:rPr>
      </w:pPr>
      <w:r>
        <w:t>A b</w:t>
      </w:r>
      <w:r w:rsidR="005D6747">
        <w:t>öngészőjében n</w:t>
      </w:r>
      <w:r>
        <w:t>avigálj</w:t>
      </w:r>
      <w:r w:rsidR="005D6747">
        <w:t xml:space="preserve"> </w:t>
      </w:r>
      <w:r>
        <w:t>a Visual Studio Team Services megfelelő felületére. A pontos címet a gyakorlatvezetőd mondja meg.</w:t>
      </w:r>
      <w:r>
        <w:br/>
      </w:r>
    </w:p>
    <w:p w14:paraId="610FDE77" w14:textId="4CCC0B63" w:rsidR="005D6747" w:rsidRDefault="0073373A" w:rsidP="005D6747">
      <w:pPr>
        <w:pStyle w:val="Listaszerbekezds"/>
        <w:numPr>
          <w:ilvl w:val="0"/>
          <w:numId w:val="40"/>
        </w:numPr>
        <w:spacing w:before="100" w:beforeAutospacing="1" w:after="100" w:afterAutospacing="1" w:line="259" w:lineRule="auto"/>
        <w:contextualSpacing/>
        <w:jc w:val="left"/>
      </w:pPr>
      <w:r>
        <w:t>Add</w:t>
      </w:r>
      <w:r w:rsidR="005D6747">
        <w:t xml:space="preserve"> meg belépési adatai</w:t>
      </w:r>
      <w:r>
        <w:t>da</w:t>
      </w:r>
      <w:r w:rsidR="005D6747">
        <w:t>t!</w:t>
      </w:r>
      <w:r>
        <w:br/>
      </w:r>
    </w:p>
    <w:p w14:paraId="49FBBF0F" w14:textId="2AEE645D" w:rsidR="005D6747" w:rsidRDefault="005D6747" w:rsidP="005D6747">
      <w:pPr>
        <w:pStyle w:val="Listaszerbekezds"/>
        <w:numPr>
          <w:ilvl w:val="0"/>
          <w:numId w:val="40"/>
        </w:numPr>
        <w:spacing w:before="100" w:beforeAutospacing="1" w:after="100" w:afterAutospacing="1" w:line="259" w:lineRule="auto"/>
        <w:contextualSpacing/>
        <w:jc w:val="left"/>
      </w:pPr>
      <w:r>
        <w:t>Az első belép</w:t>
      </w:r>
      <w:r w:rsidR="0073373A">
        <w:t>ést követően ki kell választani</w:t>
      </w:r>
      <w:r>
        <w:t xml:space="preserve"> a proj</w:t>
      </w:r>
      <w:r w:rsidR="0073373A">
        <w:t>ektet, melyben dolgozni szeretnél</w:t>
      </w:r>
      <w:r>
        <w:t>. Ezt a „Browse all…” gomb megnyomása után teheti meg.</w:t>
      </w:r>
    </w:p>
    <w:p w14:paraId="59DD8461" w14:textId="77777777" w:rsidR="005D6747" w:rsidRDefault="005D6747" w:rsidP="005D6747">
      <w:pPr>
        <w:spacing w:before="100" w:beforeAutospacing="1" w:after="100" w:afterAutospacing="1"/>
        <w:ind w:left="360"/>
        <w:jc w:val="center"/>
      </w:pPr>
      <w:r>
        <w:rPr>
          <w:noProof/>
        </w:rPr>
        <w:drawing>
          <wp:inline distT="0" distB="0" distL="0" distR="0" wp14:anchorId="30BF56F9" wp14:editId="37786C0B">
            <wp:extent cx="3013364" cy="2183745"/>
            <wp:effectExtent l="0" t="0" r="0" b="762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372" cy="21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6697" w14:textId="09D25AD7" w:rsidR="005D6747" w:rsidRDefault="0073373A" w:rsidP="005D6747">
      <w:pPr>
        <w:pStyle w:val="Listaszerbekezds"/>
        <w:numPr>
          <w:ilvl w:val="0"/>
          <w:numId w:val="40"/>
        </w:numPr>
        <w:spacing w:before="100" w:beforeAutospacing="1" w:after="100" w:afterAutospacing="1" w:line="259" w:lineRule="auto"/>
        <w:contextualSpacing/>
        <w:jc w:val="left"/>
      </w:pPr>
      <w:r>
        <w:t>Válaszd</w:t>
      </w:r>
      <w:r w:rsidR="005D6747">
        <w:t xml:space="preserve"> ki a proj</w:t>
      </w:r>
      <w:r>
        <w:t>ektet, melyben dolgozni szeretnél</w:t>
      </w:r>
      <w:r w:rsidR="005D6747">
        <w:t xml:space="preserve"> (általában eleve csak egy projekt lesz elérhető)</w:t>
      </w:r>
    </w:p>
    <w:p w14:paraId="1C68712B" w14:textId="77777777" w:rsidR="005D6747" w:rsidRDefault="005D6747" w:rsidP="005D6747">
      <w:pPr>
        <w:pStyle w:val="Listaszerbekezds"/>
        <w:jc w:val="center"/>
      </w:pPr>
      <w:r>
        <w:rPr>
          <w:noProof/>
        </w:rPr>
        <w:lastRenderedPageBreak/>
        <w:drawing>
          <wp:inline distT="0" distB="0" distL="0" distR="0" wp14:anchorId="21D5B6D1" wp14:editId="1ED33B15">
            <wp:extent cx="3211826" cy="232756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671" cy="233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4EF1" w14:textId="412E21A2" w:rsidR="005D6747" w:rsidRDefault="005D6747" w:rsidP="005D6747">
      <w:pPr>
        <w:pStyle w:val="Listaszerbekezds"/>
      </w:pPr>
      <w:r>
        <w:t>Tipp: A későbbi belépések során a nyitóképernyőről m</w:t>
      </w:r>
      <w:r w:rsidR="0073373A">
        <w:t>ár közvetlenül is kiválaszthatod</w:t>
      </w:r>
      <w:r>
        <w:t xml:space="preserve"> a proj</w:t>
      </w:r>
      <w:r w:rsidR="0073373A">
        <w:t>ektet, amivel dolgozni szeretnél.</w:t>
      </w:r>
    </w:p>
    <w:p w14:paraId="054368F8" w14:textId="77777777" w:rsidR="005D6747" w:rsidRDefault="005D6747" w:rsidP="005D6747">
      <w:pPr>
        <w:pStyle w:val="Listaszerbekezds"/>
        <w:jc w:val="center"/>
      </w:pPr>
      <w:r>
        <w:rPr>
          <w:noProof/>
        </w:rPr>
        <w:drawing>
          <wp:inline distT="0" distB="0" distL="0" distR="0" wp14:anchorId="288E4F39" wp14:editId="76821931">
            <wp:extent cx="3096491" cy="2243983"/>
            <wp:effectExtent l="0" t="0" r="8890" b="444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624" cy="224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977D" w14:textId="77777777" w:rsidR="005D6747" w:rsidRDefault="005D6747" w:rsidP="005D6747">
      <w:pPr>
        <w:pStyle w:val="Listaszerbekezds"/>
        <w:jc w:val="center"/>
      </w:pPr>
    </w:p>
    <w:p w14:paraId="5EA63C06" w14:textId="77777777" w:rsidR="005D6747" w:rsidRDefault="005D6747" w:rsidP="005D6747">
      <w:pPr>
        <w:pStyle w:val="Listaszerbekezds"/>
        <w:numPr>
          <w:ilvl w:val="0"/>
          <w:numId w:val="40"/>
        </w:numPr>
        <w:spacing w:after="160" w:line="259" w:lineRule="auto"/>
        <w:contextualSpacing/>
        <w:jc w:val="left"/>
      </w:pPr>
      <w:r>
        <w:t>Új hibajegy kiírásához kattintson a „+ Bug” gombra</w:t>
      </w:r>
    </w:p>
    <w:p w14:paraId="2A599310" w14:textId="77777777" w:rsidR="005D6747" w:rsidRDefault="005D6747" w:rsidP="005D6747">
      <w:pPr>
        <w:pStyle w:val="Listaszerbekezds"/>
        <w:jc w:val="center"/>
      </w:pPr>
      <w:r>
        <w:rPr>
          <w:noProof/>
        </w:rPr>
        <w:drawing>
          <wp:inline distT="0" distB="0" distL="0" distR="0" wp14:anchorId="780D64AF" wp14:editId="45D08757">
            <wp:extent cx="3220189" cy="2333625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21" cy="233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A155" w14:textId="679AFB19" w:rsidR="005D6747" w:rsidRDefault="0073373A" w:rsidP="005D6747">
      <w:pPr>
        <w:pStyle w:val="Listaszerbekezds"/>
        <w:numPr>
          <w:ilvl w:val="0"/>
          <w:numId w:val="40"/>
        </w:numPr>
        <w:spacing w:after="160" w:line="259" w:lineRule="auto"/>
        <w:contextualSpacing/>
        <w:jc w:val="left"/>
      </w:pPr>
      <w:r>
        <w:t>Töltsd</w:t>
      </w:r>
      <w:r w:rsidR="005D6747">
        <w:t xml:space="preserve"> ki a hibajegy megfelelő mezőit!</w:t>
      </w:r>
    </w:p>
    <w:p w14:paraId="797552C1" w14:textId="181197D1" w:rsidR="005D6747" w:rsidRDefault="005D6747" w:rsidP="0073373A">
      <w:pPr>
        <w:pStyle w:val="Listaszerbekezds"/>
        <w:jc w:val="center"/>
      </w:pPr>
      <w:r>
        <w:rPr>
          <w:noProof/>
        </w:rPr>
        <w:lastRenderedPageBreak/>
        <w:drawing>
          <wp:inline distT="0" distB="0" distL="0" distR="0" wp14:anchorId="0A0FF5E0" wp14:editId="5A7C13DA">
            <wp:extent cx="5419725" cy="347710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01" cy="348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B678" w14:textId="77777777" w:rsidR="005D6747" w:rsidRDefault="005D6747" w:rsidP="005D6747">
      <w:pPr>
        <w:pStyle w:val="Listaszerbekezds"/>
        <w:jc w:val="center"/>
      </w:pPr>
    </w:p>
    <w:p w14:paraId="5B08D2EA" w14:textId="77777777" w:rsidR="005D6747" w:rsidRDefault="005D6747" w:rsidP="005D6747">
      <w:pPr>
        <w:pStyle w:val="Listaszerbekezds"/>
        <w:numPr>
          <w:ilvl w:val="0"/>
          <w:numId w:val="41"/>
        </w:numPr>
        <w:spacing w:after="160" w:line="259" w:lineRule="auto"/>
        <w:contextualSpacing/>
        <w:jc w:val="left"/>
      </w:pPr>
      <w:r w:rsidRPr="00932BAB">
        <w:rPr>
          <w:b/>
        </w:rPr>
        <w:t>Title (A):</w:t>
      </w:r>
      <w:r>
        <w:t xml:space="preserve"> A hiba rövid, néhány szavas leírása</w:t>
      </w:r>
    </w:p>
    <w:p w14:paraId="7C90331F" w14:textId="77777777" w:rsidR="005D6747" w:rsidRDefault="005D6747" w:rsidP="005D6747">
      <w:pPr>
        <w:pStyle w:val="Listaszerbekezds"/>
        <w:numPr>
          <w:ilvl w:val="0"/>
          <w:numId w:val="41"/>
        </w:numPr>
        <w:spacing w:after="160" w:line="259" w:lineRule="auto"/>
        <w:contextualSpacing/>
        <w:jc w:val="left"/>
      </w:pPr>
      <w:r w:rsidRPr="00932BAB">
        <w:rPr>
          <w:b/>
        </w:rPr>
        <w:t>Assigned To (B):</w:t>
      </w:r>
      <w:r>
        <w:t xml:space="preserve"> A felhasználó, akinek a hibát szánjuk. A megadandó felhasználó nevét kérdezze meg csoportvezetőjétől</w:t>
      </w:r>
    </w:p>
    <w:p w14:paraId="43061D7A" w14:textId="6BA5AC45" w:rsidR="005D6747" w:rsidRDefault="005D6747" w:rsidP="005D6747">
      <w:pPr>
        <w:pStyle w:val="Listaszerbekezds"/>
        <w:numPr>
          <w:ilvl w:val="0"/>
          <w:numId w:val="41"/>
        </w:numPr>
        <w:spacing w:after="160" w:line="259" w:lineRule="auto"/>
        <w:contextualSpacing/>
        <w:jc w:val="left"/>
      </w:pPr>
      <w:r w:rsidRPr="00932BAB">
        <w:rPr>
          <w:b/>
        </w:rPr>
        <w:t>Steps to reproduce (C):</w:t>
      </w:r>
      <w:r>
        <w:t xml:space="preserve"> A hiba részletes leírása. Tehát nem csak annyi, hogy „nem megy a regisztráció”, hanem megadandó részletesen minden releváns lépés ami a hibához vezetett, ille</w:t>
      </w:r>
      <w:r w:rsidR="0073373A">
        <w:t>t</w:t>
      </w:r>
      <w:r>
        <w:t>ve a hiba pontos jellege (miért nem megy? nem lehet kattintani? Eltűnik a szövegdoboz? Hibaüzenetet kapunk? Ha igen, akkor mi van benne?)</w:t>
      </w:r>
    </w:p>
    <w:p w14:paraId="5CA5BCD7" w14:textId="2F263E38" w:rsidR="005D6747" w:rsidRDefault="005D6747" w:rsidP="005D6747">
      <w:pPr>
        <w:pStyle w:val="Listaszerbekezds"/>
        <w:numPr>
          <w:ilvl w:val="0"/>
          <w:numId w:val="41"/>
        </w:numPr>
        <w:spacing w:after="160" w:line="259" w:lineRule="auto"/>
        <w:contextualSpacing/>
        <w:jc w:val="left"/>
      </w:pPr>
      <w:r w:rsidRPr="00932BAB">
        <w:rPr>
          <w:b/>
        </w:rPr>
        <w:t>Area (D):</w:t>
      </w:r>
      <w:r>
        <w:t xml:space="preserve"> A terület, melyre a hiba jellemző. </w:t>
      </w:r>
      <w:r w:rsidR="00283D19">
        <w:t>A területek lehetővé teszik, hogy a hibajegyek láthatóságát adott csoportokra korlátozzuk</w:t>
      </w:r>
    </w:p>
    <w:p w14:paraId="5D4A770B" w14:textId="598A6988" w:rsidR="005D6747" w:rsidRDefault="005D6747" w:rsidP="005D6747">
      <w:pPr>
        <w:pStyle w:val="Listaszerbekezds"/>
        <w:numPr>
          <w:ilvl w:val="0"/>
          <w:numId w:val="41"/>
        </w:numPr>
        <w:spacing w:after="160" w:line="259" w:lineRule="auto"/>
        <w:contextualSpacing/>
        <w:jc w:val="left"/>
      </w:pPr>
      <w:r w:rsidRPr="00932BAB">
        <w:rPr>
          <w:b/>
        </w:rPr>
        <w:t>Attachments (E):</w:t>
      </w:r>
      <w:r>
        <w:t xml:space="preserve"> Lehetőség van fájlok (képernyőképek, mintaadatok) csatolására is. Amennyiben a hiba pl. az alkalmazás megjelenését érinti (pl. rossz betűméret, elcsúszott szövegdoboz stb.) mindenképpen csat</w:t>
      </w:r>
      <w:r w:rsidR="00283D19">
        <w:t>olj</w:t>
      </w:r>
      <w:r>
        <w:t xml:space="preserve"> képernyőképet is.</w:t>
      </w:r>
    </w:p>
    <w:p w14:paraId="0CC5D344" w14:textId="77777777" w:rsidR="005D6747" w:rsidRDefault="005D6747" w:rsidP="005D6747">
      <w:pPr>
        <w:pStyle w:val="Listaszerbekezds"/>
        <w:numPr>
          <w:ilvl w:val="0"/>
          <w:numId w:val="41"/>
        </w:numPr>
        <w:spacing w:after="160" w:line="259" w:lineRule="auto"/>
        <w:contextualSpacing/>
        <w:jc w:val="left"/>
      </w:pPr>
      <w:r>
        <w:rPr>
          <w:b/>
        </w:rPr>
        <w:t>Save and Close (F):</w:t>
      </w:r>
      <w:r>
        <w:t xml:space="preserve"> A hiba mentése és bezárása</w:t>
      </w:r>
    </w:p>
    <w:p w14:paraId="1C468B42" w14:textId="77777777" w:rsidR="005D6747" w:rsidRDefault="005D6747" w:rsidP="005D6747">
      <w:pPr>
        <w:pStyle w:val="Listaszerbekezds"/>
        <w:ind w:left="1080"/>
      </w:pPr>
    </w:p>
    <w:p w14:paraId="59591541" w14:textId="77777777" w:rsidR="005D6747" w:rsidRDefault="005D6747" w:rsidP="005D6747">
      <w:pPr>
        <w:pStyle w:val="Listaszerbekezds"/>
        <w:numPr>
          <w:ilvl w:val="0"/>
          <w:numId w:val="40"/>
        </w:numPr>
        <w:spacing w:after="160" w:line="259" w:lineRule="auto"/>
        <w:contextualSpacing/>
        <w:jc w:val="left"/>
      </w:pPr>
      <w:r>
        <w:t>A kiírt hibákat ezek után egy egyeztetett folyamat során feldolgozásra kerülnek, majd javításuk után a kiíróhoz jutnak vissza. A kiíró feladata, hogy a javított hibákat ellenőrizze, és sikeres javítás esetén a hibát lezárja (State mezőt Done-ra, vagy Closed-ra kell állítani), sikertelen javítás esetén pedig visszaküldje a javítónak („Assigned to” mező)</w:t>
      </w:r>
    </w:p>
    <w:p w14:paraId="499133E2" w14:textId="09FAD414" w:rsidR="005D6747" w:rsidRDefault="005D6747" w:rsidP="005D6747">
      <w:pPr>
        <w:pStyle w:val="Listaszerbekezds"/>
        <w:numPr>
          <w:ilvl w:val="0"/>
          <w:numId w:val="40"/>
        </w:numPr>
        <w:spacing w:after="160" w:line="259" w:lineRule="auto"/>
        <w:contextualSpacing/>
        <w:jc w:val="left"/>
      </w:pPr>
      <w:r>
        <w:t>A kiírt hibák listázására is</w:t>
      </w:r>
      <w:r w:rsidR="00283D19">
        <w:t xml:space="preserve"> lehetőség van. Ehhez kattints</w:t>
      </w:r>
      <w:r>
        <w:t xml:space="preserve"> a projekt nyitóképernyőkén a „View wor</w:t>
      </w:r>
      <w:r w:rsidR="0073373A">
        <w:t>k</w:t>
      </w:r>
      <w:r>
        <w:t>items” linkre.</w:t>
      </w:r>
    </w:p>
    <w:p w14:paraId="628033B3" w14:textId="77777777" w:rsidR="005D6747" w:rsidRDefault="005D6747" w:rsidP="005D6747">
      <w:pPr>
        <w:pStyle w:val="Listaszerbekezds"/>
        <w:jc w:val="center"/>
      </w:pPr>
      <w:r>
        <w:rPr>
          <w:noProof/>
        </w:rPr>
        <w:lastRenderedPageBreak/>
        <w:drawing>
          <wp:inline distT="0" distB="0" distL="0" distR="0" wp14:anchorId="514EBB72" wp14:editId="0FF45ADD">
            <wp:extent cx="3076575" cy="197382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424" cy="198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D97F" w14:textId="3ADFE1D9" w:rsidR="005D6747" w:rsidRDefault="005D6747" w:rsidP="00053C7C">
      <w:pPr>
        <w:pStyle w:val="Listaszerbekezds"/>
        <w:numPr>
          <w:ilvl w:val="0"/>
          <w:numId w:val="40"/>
        </w:numPr>
        <w:spacing w:after="160" w:line="259" w:lineRule="auto"/>
        <w:contextualSpacing/>
        <w:jc w:val="left"/>
      </w:pPr>
      <w:r>
        <w:t>A hibák különböző csoportosításokban kérdezhetőek le. Az előr</w:t>
      </w:r>
      <w:r w:rsidR="0073373A">
        <w:t>e elkészített lekérdezéseket a</w:t>
      </w:r>
      <w:r w:rsidR="00283D19">
        <w:t xml:space="preserve"> képernyő bal oldalán találod</w:t>
      </w:r>
      <w:bookmarkStart w:id="0" w:name="_GoBack"/>
      <w:bookmarkEnd w:id="0"/>
      <w:r>
        <w:t xml:space="preserve"> (B). Előfordulhat, hogy egy-egy csoport megnyitásához, először a csoport nevére (A) kell kattintani.</w:t>
      </w:r>
      <w:r w:rsidR="0073373A">
        <w:t xml:space="preserve"> </w:t>
      </w:r>
      <w:r>
        <w:t>A hibák listája ezt követően a (C) jelű területen, az egyes hibákra kattintva azok tartalma pedig a (D) jelű területen jelenik meg.</w:t>
      </w:r>
    </w:p>
    <w:p w14:paraId="415D1791" w14:textId="376760A8" w:rsidR="0002117F" w:rsidRPr="0002117F" w:rsidRDefault="005D6747" w:rsidP="0073373A">
      <w:pPr>
        <w:pStyle w:val="Listaszerbekezds"/>
        <w:jc w:val="center"/>
      </w:pPr>
      <w:r>
        <w:rPr>
          <w:noProof/>
        </w:rPr>
        <w:drawing>
          <wp:inline distT="0" distB="0" distL="0" distR="0" wp14:anchorId="63DA0391" wp14:editId="60F64708">
            <wp:extent cx="3152775" cy="1955827"/>
            <wp:effectExtent l="0" t="0" r="0" b="635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245" cy="197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17F" w:rsidRPr="0002117F" w:rsidSect="009A63C3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70AA3" w14:textId="77777777" w:rsidR="00C40B58" w:rsidRDefault="00C40B58" w:rsidP="002879E2">
      <w:pPr>
        <w:spacing w:after="0" w:line="240" w:lineRule="auto"/>
      </w:pPr>
      <w:r>
        <w:separator/>
      </w:r>
    </w:p>
  </w:endnote>
  <w:endnote w:type="continuationSeparator" w:id="0">
    <w:p w14:paraId="43312B3B" w14:textId="77777777" w:rsidR="00C40B58" w:rsidRDefault="00C40B58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A5B9F" w14:textId="77777777" w:rsidR="00C0004C" w:rsidRDefault="00C0004C">
    <w:pPr>
      <w:pStyle w:val="llb"/>
    </w:pPr>
    <w:r>
      <w:t>Copyright ©</w:t>
    </w:r>
    <w:r w:rsidR="00C83CE3">
      <w:t xml:space="preserve"> </w:t>
    </w:r>
    <w:r w:rsidR="00C83CE3">
      <w:fldChar w:fldCharType="begin"/>
    </w:r>
    <w:r w:rsidR="00C83CE3">
      <w:instrText xml:space="preserve"> CREATEDATE  \@ "yyyy."  \* MERGEFORMAT </w:instrText>
    </w:r>
    <w:r w:rsidR="00C83CE3">
      <w:fldChar w:fldCharType="separate"/>
    </w:r>
    <w:r w:rsidR="00693E3A">
      <w:rPr>
        <w:noProof/>
      </w:rPr>
      <w:t>2016.</w:t>
    </w:r>
    <w:r w:rsidR="00C83CE3">
      <w:fldChar w:fldCharType="end"/>
    </w:r>
    <w:r>
      <w:t xml:space="preserve"> </w:t>
    </w:r>
    <w:r w:rsidR="00C83CE3">
      <w:t>Microsoft</w:t>
    </w:r>
    <w:r w:rsidR="00D04F0C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2A462" w14:textId="77777777" w:rsidR="00C0004C" w:rsidRPr="00D33DCD" w:rsidRDefault="00C83CE3" w:rsidP="00C83CE3">
    <w:pPr>
      <w:pStyle w:val="llb"/>
      <w:jc w:val="right"/>
    </w:pPr>
    <w:r w:rsidRPr="00C83CE3">
      <w:rPr>
        <w:noProof/>
      </w:rPr>
      <w:drawing>
        <wp:inline distT="0" distB="0" distL="0" distR="0" wp14:anchorId="40539952" wp14:editId="622DBACD">
          <wp:extent cx="1181750" cy="271780"/>
          <wp:effectExtent l="0" t="0" r="0" b="0"/>
          <wp:docPr id="12" name="Azure Dark" descr="MS-Azure_rgb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zure Dark" descr="MS-Azure_rgb_Blk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5902" cy="279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264E3" w14:textId="77777777" w:rsidR="00C40B58" w:rsidRDefault="00C40B58" w:rsidP="002879E2">
      <w:pPr>
        <w:spacing w:after="0" w:line="240" w:lineRule="auto"/>
      </w:pPr>
      <w:r>
        <w:separator/>
      </w:r>
    </w:p>
  </w:footnote>
  <w:footnote w:type="continuationSeparator" w:id="0">
    <w:p w14:paraId="2B3E32EC" w14:textId="77777777" w:rsidR="00C40B58" w:rsidRDefault="00C40B58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6E6A8450" w14:textId="1CC246D3" w:rsidR="00C0004C" w:rsidRPr="000E72F0" w:rsidRDefault="00C40B58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5D6747">
              <w:t>Alkalmazáséletciklus-menedzsment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 w:rsidR="00283D19">
          <w:rPr>
            <w:noProof/>
          </w:rPr>
          <w:t>6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 w:rsidR="00283D19">
          <w:rPr>
            <w:noProof/>
          </w:rPr>
          <w:t>8</w:t>
        </w:r>
        <w:r w:rsidR="00C0004C"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B10B7" w14:textId="77777777" w:rsidR="00C0004C" w:rsidRPr="007C268A" w:rsidRDefault="00C83CE3" w:rsidP="00C83CE3">
    <w:pPr>
      <w:pStyle w:val="Headercmlap"/>
    </w:pPr>
    <w:r w:rsidRPr="00C83CE3">
      <w:rPr>
        <w:noProof/>
      </w:rPr>
      <w:drawing>
        <wp:inline distT="0" distB="0" distL="0" distR="0" wp14:anchorId="5EA7A6DD" wp14:editId="60B9508A">
          <wp:extent cx="1157499" cy="248097"/>
          <wp:effectExtent l="0" t="0" r="5080" b="0"/>
          <wp:docPr id="5" name="Logo Dark" descr="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Dark" descr="MS 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499" cy="2480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942"/>
    <w:multiLevelType w:val="hybridMultilevel"/>
    <w:tmpl w:val="076C1DC0"/>
    <w:lvl w:ilvl="0" w:tplc="1352A2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913E4"/>
    <w:multiLevelType w:val="hybridMultilevel"/>
    <w:tmpl w:val="D9308AC8"/>
    <w:lvl w:ilvl="0" w:tplc="1352A2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F111B4"/>
    <w:multiLevelType w:val="hybridMultilevel"/>
    <w:tmpl w:val="F9F24C04"/>
    <w:lvl w:ilvl="0" w:tplc="B47C87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6260157"/>
    <w:multiLevelType w:val="hybridMultilevel"/>
    <w:tmpl w:val="011CF6FE"/>
    <w:lvl w:ilvl="0" w:tplc="52B6787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2115B1"/>
    <w:multiLevelType w:val="hybridMultilevel"/>
    <w:tmpl w:val="B2C01018"/>
    <w:lvl w:ilvl="0" w:tplc="DDA0D732">
      <w:start w:val="1"/>
      <w:numFmt w:val="upperRoman"/>
      <w:pStyle w:val="Cmsor1"/>
      <w:lvlText w:val="%1."/>
      <w:lvlJc w:val="right"/>
      <w:pPr>
        <w:tabs>
          <w:tab w:val="num" w:pos="720"/>
        </w:tabs>
        <w:ind w:left="720" w:hanging="180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175D85"/>
    <w:multiLevelType w:val="hybridMultilevel"/>
    <w:tmpl w:val="CA4097C6"/>
    <w:lvl w:ilvl="0" w:tplc="1352A2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B1876"/>
    <w:multiLevelType w:val="hybridMultilevel"/>
    <w:tmpl w:val="5AFE28B4"/>
    <w:lvl w:ilvl="0" w:tplc="1352A2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B40A7"/>
    <w:multiLevelType w:val="hybridMultilevel"/>
    <w:tmpl w:val="CEBA4DE0"/>
    <w:lvl w:ilvl="0" w:tplc="C8C23A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BC06C1"/>
    <w:multiLevelType w:val="hybridMultilevel"/>
    <w:tmpl w:val="610C69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10A77"/>
    <w:multiLevelType w:val="hybridMultilevel"/>
    <w:tmpl w:val="773A77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A27"/>
    <w:multiLevelType w:val="hybridMultilevel"/>
    <w:tmpl w:val="092079FC"/>
    <w:lvl w:ilvl="0" w:tplc="C8C23A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562E5"/>
    <w:multiLevelType w:val="hybridMultilevel"/>
    <w:tmpl w:val="57D04F64"/>
    <w:lvl w:ilvl="0" w:tplc="1352A2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54201"/>
    <w:multiLevelType w:val="hybridMultilevel"/>
    <w:tmpl w:val="CFD2422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33B62E5"/>
    <w:multiLevelType w:val="hybridMultilevel"/>
    <w:tmpl w:val="F0569818"/>
    <w:lvl w:ilvl="0" w:tplc="0B40E6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13FED"/>
    <w:multiLevelType w:val="hybridMultilevel"/>
    <w:tmpl w:val="2D4894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C3666"/>
    <w:multiLevelType w:val="hybridMultilevel"/>
    <w:tmpl w:val="18F24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63258"/>
    <w:multiLevelType w:val="hybridMultilevel"/>
    <w:tmpl w:val="319451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D6D6A"/>
    <w:multiLevelType w:val="hybridMultilevel"/>
    <w:tmpl w:val="90021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27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4"/>
  </w:num>
  <w:num w:numId="17">
    <w:abstractNumId w:val="33"/>
  </w:num>
  <w:num w:numId="18">
    <w:abstractNumId w:val="30"/>
  </w:num>
  <w:num w:numId="19">
    <w:abstractNumId w:val="22"/>
  </w:num>
  <w:num w:numId="20">
    <w:abstractNumId w:val="28"/>
  </w:num>
  <w:num w:numId="21">
    <w:abstractNumId w:val="31"/>
  </w:num>
  <w:num w:numId="22">
    <w:abstractNumId w:val="15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9"/>
  </w:num>
  <w:num w:numId="27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6"/>
  </w:num>
  <w:num w:numId="2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3"/>
  </w:num>
  <w:num w:numId="31">
    <w:abstractNumId w:val="2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0"/>
  </w:num>
  <w:num w:numId="35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5"/>
  </w:num>
  <w:num w:numId="39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2"/>
  </w:num>
  <w:num w:numId="41">
    <w:abstractNumId w:val="12"/>
  </w:num>
  <w:num w:numId="42">
    <w:abstractNumId w:val="21"/>
  </w:num>
  <w:num w:numId="43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en-GB" w:vendorID="64" w:dllVersion="131078" w:nlCheck="1" w:checkStyle="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3A"/>
    <w:rsid w:val="00003BE2"/>
    <w:rsid w:val="0001659D"/>
    <w:rsid w:val="0002117F"/>
    <w:rsid w:val="000271EC"/>
    <w:rsid w:val="00027B48"/>
    <w:rsid w:val="00035EA9"/>
    <w:rsid w:val="0003720F"/>
    <w:rsid w:val="00040D51"/>
    <w:rsid w:val="0004204A"/>
    <w:rsid w:val="000440A7"/>
    <w:rsid w:val="0004517E"/>
    <w:rsid w:val="00045FE1"/>
    <w:rsid w:val="000474D9"/>
    <w:rsid w:val="00054539"/>
    <w:rsid w:val="000631C4"/>
    <w:rsid w:val="00067530"/>
    <w:rsid w:val="00071545"/>
    <w:rsid w:val="000A050A"/>
    <w:rsid w:val="000A0950"/>
    <w:rsid w:val="000A50F8"/>
    <w:rsid w:val="000A5E01"/>
    <w:rsid w:val="000A6753"/>
    <w:rsid w:val="000A7C0A"/>
    <w:rsid w:val="000B2EE7"/>
    <w:rsid w:val="000B6364"/>
    <w:rsid w:val="000D07C6"/>
    <w:rsid w:val="000E0BE7"/>
    <w:rsid w:val="000E3B2E"/>
    <w:rsid w:val="000E5364"/>
    <w:rsid w:val="000E5C93"/>
    <w:rsid w:val="000E72F0"/>
    <w:rsid w:val="000F2B38"/>
    <w:rsid w:val="000F61DD"/>
    <w:rsid w:val="00113625"/>
    <w:rsid w:val="00114D0A"/>
    <w:rsid w:val="00115E34"/>
    <w:rsid w:val="001214A2"/>
    <w:rsid w:val="00121DE9"/>
    <w:rsid w:val="00125CCF"/>
    <w:rsid w:val="00131E8B"/>
    <w:rsid w:val="00132229"/>
    <w:rsid w:val="00141DBC"/>
    <w:rsid w:val="00156C75"/>
    <w:rsid w:val="001625AF"/>
    <w:rsid w:val="0016282D"/>
    <w:rsid w:val="00165BAE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56C2"/>
    <w:rsid w:val="001F7158"/>
    <w:rsid w:val="001F7439"/>
    <w:rsid w:val="0020220A"/>
    <w:rsid w:val="00205FE0"/>
    <w:rsid w:val="002072C1"/>
    <w:rsid w:val="00207415"/>
    <w:rsid w:val="00213087"/>
    <w:rsid w:val="00213BD5"/>
    <w:rsid w:val="00215E7F"/>
    <w:rsid w:val="002165E5"/>
    <w:rsid w:val="002179B2"/>
    <w:rsid w:val="00235542"/>
    <w:rsid w:val="002438E3"/>
    <w:rsid w:val="0024394F"/>
    <w:rsid w:val="00247D0D"/>
    <w:rsid w:val="002509AF"/>
    <w:rsid w:val="002520D4"/>
    <w:rsid w:val="00262171"/>
    <w:rsid w:val="00262A45"/>
    <w:rsid w:val="002647DA"/>
    <w:rsid w:val="00264A31"/>
    <w:rsid w:val="002834BA"/>
    <w:rsid w:val="00283D19"/>
    <w:rsid w:val="002879E2"/>
    <w:rsid w:val="00295A18"/>
    <w:rsid w:val="002A1FB8"/>
    <w:rsid w:val="002A673E"/>
    <w:rsid w:val="002B1FF0"/>
    <w:rsid w:val="002C300D"/>
    <w:rsid w:val="002D1278"/>
    <w:rsid w:val="002D23A2"/>
    <w:rsid w:val="002D2F96"/>
    <w:rsid w:val="002D4A8C"/>
    <w:rsid w:val="002D6696"/>
    <w:rsid w:val="002E15AB"/>
    <w:rsid w:val="002E1E9A"/>
    <w:rsid w:val="002F31A9"/>
    <w:rsid w:val="002F7D4C"/>
    <w:rsid w:val="0030042B"/>
    <w:rsid w:val="003049EE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77719"/>
    <w:rsid w:val="00383243"/>
    <w:rsid w:val="003871CF"/>
    <w:rsid w:val="00392A49"/>
    <w:rsid w:val="00396EC9"/>
    <w:rsid w:val="003A0FA8"/>
    <w:rsid w:val="003A4703"/>
    <w:rsid w:val="003A4CD9"/>
    <w:rsid w:val="003B1334"/>
    <w:rsid w:val="003B7E43"/>
    <w:rsid w:val="003C1D05"/>
    <w:rsid w:val="003C459D"/>
    <w:rsid w:val="003C7876"/>
    <w:rsid w:val="003C7EBF"/>
    <w:rsid w:val="003D3422"/>
    <w:rsid w:val="003D6F34"/>
    <w:rsid w:val="003D7014"/>
    <w:rsid w:val="003E3197"/>
    <w:rsid w:val="003E3AD2"/>
    <w:rsid w:val="003E514D"/>
    <w:rsid w:val="003F18CD"/>
    <w:rsid w:val="003F5A89"/>
    <w:rsid w:val="003F606D"/>
    <w:rsid w:val="003F63E3"/>
    <w:rsid w:val="003F751B"/>
    <w:rsid w:val="00407950"/>
    <w:rsid w:val="0041349E"/>
    <w:rsid w:val="004146C2"/>
    <w:rsid w:val="00423B2D"/>
    <w:rsid w:val="00425602"/>
    <w:rsid w:val="00425DC9"/>
    <w:rsid w:val="00427E27"/>
    <w:rsid w:val="0043029F"/>
    <w:rsid w:val="00430533"/>
    <w:rsid w:val="00430FA5"/>
    <w:rsid w:val="00431D1C"/>
    <w:rsid w:val="0044774E"/>
    <w:rsid w:val="00467DBA"/>
    <w:rsid w:val="004A3F61"/>
    <w:rsid w:val="004A55E1"/>
    <w:rsid w:val="004B2046"/>
    <w:rsid w:val="004B5028"/>
    <w:rsid w:val="004B7BE2"/>
    <w:rsid w:val="004C0732"/>
    <w:rsid w:val="004C2827"/>
    <w:rsid w:val="004C5E18"/>
    <w:rsid w:val="004D1630"/>
    <w:rsid w:val="004D3C00"/>
    <w:rsid w:val="004E0542"/>
    <w:rsid w:val="004F56E9"/>
    <w:rsid w:val="00501D7E"/>
    <w:rsid w:val="00510E28"/>
    <w:rsid w:val="0051178B"/>
    <w:rsid w:val="005219C8"/>
    <w:rsid w:val="00521C21"/>
    <w:rsid w:val="005329AB"/>
    <w:rsid w:val="0053545A"/>
    <w:rsid w:val="00536CCB"/>
    <w:rsid w:val="005372F1"/>
    <w:rsid w:val="00537C39"/>
    <w:rsid w:val="00555AED"/>
    <w:rsid w:val="00560F38"/>
    <w:rsid w:val="00570B45"/>
    <w:rsid w:val="00581013"/>
    <w:rsid w:val="00585AFF"/>
    <w:rsid w:val="005861E6"/>
    <w:rsid w:val="00586737"/>
    <w:rsid w:val="005872A0"/>
    <w:rsid w:val="0059398F"/>
    <w:rsid w:val="005B63C9"/>
    <w:rsid w:val="005C59D2"/>
    <w:rsid w:val="005D1D64"/>
    <w:rsid w:val="005D2F9B"/>
    <w:rsid w:val="005D6747"/>
    <w:rsid w:val="005D7EEA"/>
    <w:rsid w:val="005E4F8A"/>
    <w:rsid w:val="005F1E13"/>
    <w:rsid w:val="005F255B"/>
    <w:rsid w:val="005F306C"/>
    <w:rsid w:val="005F563A"/>
    <w:rsid w:val="005F6946"/>
    <w:rsid w:val="0060151C"/>
    <w:rsid w:val="00605C25"/>
    <w:rsid w:val="00606FFF"/>
    <w:rsid w:val="00611FC5"/>
    <w:rsid w:val="00613423"/>
    <w:rsid w:val="00621EA2"/>
    <w:rsid w:val="00622419"/>
    <w:rsid w:val="00625734"/>
    <w:rsid w:val="00625A6F"/>
    <w:rsid w:val="00626828"/>
    <w:rsid w:val="0063790C"/>
    <w:rsid w:val="006533A1"/>
    <w:rsid w:val="00653658"/>
    <w:rsid w:val="006671AC"/>
    <w:rsid w:val="0067095F"/>
    <w:rsid w:val="006736EF"/>
    <w:rsid w:val="006755E6"/>
    <w:rsid w:val="006830D0"/>
    <w:rsid w:val="00683979"/>
    <w:rsid w:val="00686391"/>
    <w:rsid w:val="00686877"/>
    <w:rsid w:val="0068780A"/>
    <w:rsid w:val="0069003E"/>
    <w:rsid w:val="006923FD"/>
    <w:rsid w:val="00693E3A"/>
    <w:rsid w:val="0069791B"/>
    <w:rsid w:val="006A0C0B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055C0"/>
    <w:rsid w:val="007106BD"/>
    <w:rsid w:val="007121F5"/>
    <w:rsid w:val="00715E5E"/>
    <w:rsid w:val="00720463"/>
    <w:rsid w:val="00723375"/>
    <w:rsid w:val="007256F9"/>
    <w:rsid w:val="007326A0"/>
    <w:rsid w:val="0073373A"/>
    <w:rsid w:val="00743650"/>
    <w:rsid w:val="007448B8"/>
    <w:rsid w:val="007557CB"/>
    <w:rsid w:val="0076150E"/>
    <w:rsid w:val="00762668"/>
    <w:rsid w:val="00775E6D"/>
    <w:rsid w:val="00776907"/>
    <w:rsid w:val="007914BF"/>
    <w:rsid w:val="007A67B7"/>
    <w:rsid w:val="007A692C"/>
    <w:rsid w:val="007C0DDC"/>
    <w:rsid w:val="007C268A"/>
    <w:rsid w:val="007C5D84"/>
    <w:rsid w:val="007C61BC"/>
    <w:rsid w:val="007C776A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1E0E"/>
    <w:rsid w:val="007F6CC1"/>
    <w:rsid w:val="007F7CA4"/>
    <w:rsid w:val="00810D5C"/>
    <w:rsid w:val="00811063"/>
    <w:rsid w:val="00813BE8"/>
    <w:rsid w:val="00815DBB"/>
    <w:rsid w:val="00825263"/>
    <w:rsid w:val="00832246"/>
    <w:rsid w:val="00836BD8"/>
    <w:rsid w:val="00843764"/>
    <w:rsid w:val="00845E34"/>
    <w:rsid w:val="00850942"/>
    <w:rsid w:val="00865F22"/>
    <w:rsid w:val="00871E48"/>
    <w:rsid w:val="008763F9"/>
    <w:rsid w:val="0088091A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24B5"/>
    <w:rsid w:val="00931E6B"/>
    <w:rsid w:val="00936CA9"/>
    <w:rsid w:val="00940854"/>
    <w:rsid w:val="00940B1E"/>
    <w:rsid w:val="00941FAA"/>
    <w:rsid w:val="00943B0D"/>
    <w:rsid w:val="00946A29"/>
    <w:rsid w:val="00946BFB"/>
    <w:rsid w:val="00950F9E"/>
    <w:rsid w:val="00951E85"/>
    <w:rsid w:val="00955B9A"/>
    <w:rsid w:val="00956B98"/>
    <w:rsid w:val="009577BB"/>
    <w:rsid w:val="009609F2"/>
    <w:rsid w:val="00960F85"/>
    <w:rsid w:val="009636ED"/>
    <w:rsid w:val="00964587"/>
    <w:rsid w:val="00964F6E"/>
    <w:rsid w:val="00967E8B"/>
    <w:rsid w:val="00967ED6"/>
    <w:rsid w:val="0098227C"/>
    <w:rsid w:val="009842D1"/>
    <w:rsid w:val="00990EC7"/>
    <w:rsid w:val="00996A4A"/>
    <w:rsid w:val="009A4FDF"/>
    <w:rsid w:val="009A63C3"/>
    <w:rsid w:val="009B024B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36B6E"/>
    <w:rsid w:val="00A379E7"/>
    <w:rsid w:val="00A409B5"/>
    <w:rsid w:val="00A43365"/>
    <w:rsid w:val="00A50982"/>
    <w:rsid w:val="00A51E8A"/>
    <w:rsid w:val="00A5258B"/>
    <w:rsid w:val="00A52C37"/>
    <w:rsid w:val="00A53DCD"/>
    <w:rsid w:val="00A659D2"/>
    <w:rsid w:val="00A75E16"/>
    <w:rsid w:val="00A82802"/>
    <w:rsid w:val="00A92865"/>
    <w:rsid w:val="00A93071"/>
    <w:rsid w:val="00A93400"/>
    <w:rsid w:val="00A9479B"/>
    <w:rsid w:val="00A9796A"/>
    <w:rsid w:val="00AB0F6E"/>
    <w:rsid w:val="00AB1151"/>
    <w:rsid w:val="00AB1958"/>
    <w:rsid w:val="00AB6D66"/>
    <w:rsid w:val="00AC439E"/>
    <w:rsid w:val="00AC540B"/>
    <w:rsid w:val="00AC705D"/>
    <w:rsid w:val="00AD17A6"/>
    <w:rsid w:val="00AD63DA"/>
    <w:rsid w:val="00AD7438"/>
    <w:rsid w:val="00AE41CD"/>
    <w:rsid w:val="00AF5B16"/>
    <w:rsid w:val="00AF5C7C"/>
    <w:rsid w:val="00AF5CBC"/>
    <w:rsid w:val="00B013DF"/>
    <w:rsid w:val="00B033C1"/>
    <w:rsid w:val="00B11752"/>
    <w:rsid w:val="00B139D0"/>
    <w:rsid w:val="00B14432"/>
    <w:rsid w:val="00B17A57"/>
    <w:rsid w:val="00B241D7"/>
    <w:rsid w:val="00B350E2"/>
    <w:rsid w:val="00B35ED3"/>
    <w:rsid w:val="00B43AE6"/>
    <w:rsid w:val="00B44C35"/>
    <w:rsid w:val="00B47355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9193E"/>
    <w:rsid w:val="00B93442"/>
    <w:rsid w:val="00B94F2A"/>
    <w:rsid w:val="00B95824"/>
    <w:rsid w:val="00BA46A8"/>
    <w:rsid w:val="00BB3C0E"/>
    <w:rsid w:val="00BB4466"/>
    <w:rsid w:val="00BB5EB3"/>
    <w:rsid w:val="00BB6129"/>
    <w:rsid w:val="00BC0B6B"/>
    <w:rsid w:val="00BC175E"/>
    <w:rsid w:val="00BD4C48"/>
    <w:rsid w:val="00BD5A9B"/>
    <w:rsid w:val="00BE0834"/>
    <w:rsid w:val="00BE09DA"/>
    <w:rsid w:val="00BE1776"/>
    <w:rsid w:val="00BE2B73"/>
    <w:rsid w:val="00BF03F9"/>
    <w:rsid w:val="00C0004C"/>
    <w:rsid w:val="00C03763"/>
    <w:rsid w:val="00C074F2"/>
    <w:rsid w:val="00C101C4"/>
    <w:rsid w:val="00C15BF1"/>
    <w:rsid w:val="00C21C7C"/>
    <w:rsid w:val="00C3543C"/>
    <w:rsid w:val="00C40B58"/>
    <w:rsid w:val="00C5327F"/>
    <w:rsid w:val="00C54D00"/>
    <w:rsid w:val="00C57312"/>
    <w:rsid w:val="00C64ADB"/>
    <w:rsid w:val="00C64B9C"/>
    <w:rsid w:val="00C71FD7"/>
    <w:rsid w:val="00C816A4"/>
    <w:rsid w:val="00C83CE3"/>
    <w:rsid w:val="00C8456F"/>
    <w:rsid w:val="00C90B7E"/>
    <w:rsid w:val="00CA2BCB"/>
    <w:rsid w:val="00CB0199"/>
    <w:rsid w:val="00CB03E5"/>
    <w:rsid w:val="00CB1C2E"/>
    <w:rsid w:val="00CB5E96"/>
    <w:rsid w:val="00CC1820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30C07"/>
    <w:rsid w:val="00D31F4F"/>
    <w:rsid w:val="00D33DCD"/>
    <w:rsid w:val="00D34078"/>
    <w:rsid w:val="00D43E71"/>
    <w:rsid w:val="00D5390C"/>
    <w:rsid w:val="00D544FF"/>
    <w:rsid w:val="00D61355"/>
    <w:rsid w:val="00D62291"/>
    <w:rsid w:val="00D660F2"/>
    <w:rsid w:val="00D924A7"/>
    <w:rsid w:val="00D94F4A"/>
    <w:rsid w:val="00D9724A"/>
    <w:rsid w:val="00DD0762"/>
    <w:rsid w:val="00DD7F8C"/>
    <w:rsid w:val="00DE1AAF"/>
    <w:rsid w:val="00DE34E4"/>
    <w:rsid w:val="00DE40E9"/>
    <w:rsid w:val="00DE6339"/>
    <w:rsid w:val="00DE7080"/>
    <w:rsid w:val="00DF0DDF"/>
    <w:rsid w:val="00E02B79"/>
    <w:rsid w:val="00E055E2"/>
    <w:rsid w:val="00E14309"/>
    <w:rsid w:val="00E151C2"/>
    <w:rsid w:val="00E2010E"/>
    <w:rsid w:val="00E21379"/>
    <w:rsid w:val="00E247EA"/>
    <w:rsid w:val="00E24DE0"/>
    <w:rsid w:val="00E32FFF"/>
    <w:rsid w:val="00E43D85"/>
    <w:rsid w:val="00E44DB5"/>
    <w:rsid w:val="00E4718A"/>
    <w:rsid w:val="00E52A3B"/>
    <w:rsid w:val="00E60B83"/>
    <w:rsid w:val="00E61380"/>
    <w:rsid w:val="00E645FD"/>
    <w:rsid w:val="00E66123"/>
    <w:rsid w:val="00E71B87"/>
    <w:rsid w:val="00E769A4"/>
    <w:rsid w:val="00E779F2"/>
    <w:rsid w:val="00E80D86"/>
    <w:rsid w:val="00E9470E"/>
    <w:rsid w:val="00EA58F4"/>
    <w:rsid w:val="00EB2A77"/>
    <w:rsid w:val="00EB6E5D"/>
    <w:rsid w:val="00EC56A6"/>
    <w:rsid w:val="00ED004C"/>
    <w:rsid w:val="00ED1487"/>
    <w:rsid w:val="00EE050D"/>
    <w:rsid w:val="00EE4036"/>
    <w:rsid w:val="00EE42C1"/>
    <w:rsid w:val="00EE56A6"/>
    <w:rsid w:val="00EE5BDC"/>
    <w:rsid w:val="00EF5341"/>
    <w:rsid w:val="00F107C3"/>
    <w:rsid w:val="00F13CDA"/>
    <w:rsid w:val="00F15058"/>
    <w:rsid w:val="00F15D72"/>
    <w:rsid w:val="00F21C73"/>
    <w:rsid w:val="00F31384"/>
    <w:rsid w:val="00F352B1"/>
    <w:rsid w:val="00F46CA9"/>
    <w:rsid w:val="00F47F3B"/>
    <w:rsid w:val="00F54FE8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E154B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25F1E"/>
  <w15:docId w15:val="{821A8B0F-990F-4BFE-A480-2739D6F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Cmsor1">
    <w:name w:val="heading 1"/>
    <w:basedOn w:val="Norml"/>
    <w:next w:val="Norml"/>
    <w:link w:val="Cmsor1Char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Cmsor2">
    <w:name w:val="heading 2"/>
    <w:basedOn w:val="Norml"/>
    <w:next w:val="Norml"/>
    <w:link w:val="Cmsor2Char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Cmsor3">
    <w:name w:val="heading 3"/>
    <w:basedOn w:val="Norml"/>
    <w:next w:val="Norml"/>
    <w:link w:val="Cmsor3Char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Cmsor3Char">
    <w:name w:val="Címsor 3 Char"/>
    <w:basedOn w:val="Bekezdsalapbettpusa"/>
    <w:link w:val="Cmsor3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uiPriority w:val="99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03720F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  <w:jc w:val="left"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76150E"/>
    <w:pPr>
      <w:keepNext/>
      <w:spacing w:after="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rsid w:val="00CB1C2E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msonormal0">
    <w:name w:val="msonormal"/>
    <w:basedOn w:val="Norml"/>
    <w:rsid w:val="005D67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lus1">
    <w:name w:val="Stílus1"/>
    <w:basedOn w:val="Norml"/>
    <w:rsid w:val="005D67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utoSpaceDE w:val="0"/>
      <w:autoSpaceDN w:val="0"/>
      <w:adjustRightInd w:val="0"/>
      <w:spacing w:after="0" w:line="240" w:lineRule="auto"/>
      <w:jc w:val="left"/>
    </w:pPr>
    <w:rPr>
      <w:rFonts w:ascii="Courier New" w:eastAsia="Times New Roman" w:hAnsi="Courier New" w:cs="Courier New"/>
      <w:noProof/>
      <w:color w:val="0000F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bi\SharePoint\Microsoft%20-%20Dokumentumok\Azure\Sablonok\S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DD14C112B44D7CBB20A8468B29500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AE6F8D-3EEF-463B-8C73-6DACE9FB4104}"/>
      </w:docPartPr>
      <w:docPartBody>
        <w:p w:rsidR="00B13AB6" w:rsidRDefault="00E57443">
          <w:pPr>
            <w:pStyle w:val="FFDD14C112B44D7CBB20A8468B295004"/>
          </w:pPr>
          <w:r w:rsidRPr="000E0CEB">
            <w:rPr>
              <w:rStyle w:val="Helyrzszveg"/>
            </w:rPr>
            <w:t>[Title]</w:t>
          </w:r>
        </w:p>
      </w:docPartBody>
    </w:docPart>
    <w:docPart>
      <w:docPartPr>
        <w:name w:val="E6E32664F5064ABCBBF09228179D0A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FAEB40-9D0B-4FEB-A1AC-5E2064E93A0E}"/>
      </w:docPartPr>
      <w:docPartBody>
        <w:p w:rsidR="00B13AB6" w:rsidRDefault="00E57443">
          <w:pPr>
            <w:pStyle w:val="E6E32664F5064ABCBBF09228179D0A7B"/>
          </w:pPr>
          <w:r w:rsidRPr="000E0CEB">
            <w:rPr>
              <w:rStyle w:val="Helyrzszveg"/>
            </w:rPr>
            <w:t>[Subject]</w:t>
          </w:r>
        </w:p>
      </w:docPartBody>
    </w:docPart>
    <w:docPart>
      <w:docPartPr>
        <w:name w:val="57232828C07045A6AC9868286FF1C6B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1B0868-806F-4F94-B73B-2CA79DBF0058}"/>
      </w:docPartPr>
      <w:docPartBody>
        <w:p w:rsidR="00B13AB6" w:rsidRDefault="00E57443">
          <w:pPr>
            <w:pStyle w:val="57232828C07045A6AC9868286FF1C6BE"/>
          </w:pPr>
          <w:r w:rsidRPr="000E0CEB">
            <w:rPr>
              <w:rStyle w:val="Helyrzszveg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B6"/>
    <w:rsid w:val="0028560F"/>
    <w:rsid w:val="00534EE8"/>
    <w:rsid w:val="007616DB"/>
    <w:rsid w:val="007F1D5D"/>
    <w:rsid w:val="00B13AB6"/>
    <w:rsid w:val="00BB7D16"/>
    <w:rsid w:val="00E5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FFDD14C112B44D7CBB20A8468B295004">
    <w:name w:val="FFDD14C112B44D7CBB20A8468B295004"/>
  </w:style>
  <w:style w:type="paragraph" w:customStyle="1" w:styleId="E6E32664F5064ABCBBF09228179D0A7B">
    <w:name w:val="E6E32664F5064ABCBBF09228179D0A7B"/>
  </w:style>
  <w:style w:type="paragraph" w:customStyle="1" w:styleId="57232828C07045A6AC9868286FF1C6BE">
    <w:name w:val="57232828C07045A6AC9868286FF1C6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E204F-9A86-4633-BED1-01664FCF046A}"/>
</file>

<file path=customXml/itemProps3.xml><?xml version="1.0" encoding="utf-8"?>
<ds:datastoreItem xmlns:ds="http://schemas.openxmlformats.org/officeDocument/2006/customXml" ds:itemID="{C4D92D28-605C-460F-A072-06176E813DF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D371C7-E594-47DF-B622-326A4599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2015</TotalTime>
  <Pages>8</Pages>
  <Words>771</Words>
  <Characters>5323</Characters>
  <Application>Microsoft Office Word</Application>
  <DocSecurity>0</DocSecurity>
  <Lines>44</Lines>
  <Paragraphs>12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8" baseType="lpstr">
      <vt:lpstr>ACS</vt:lpstr>
      <vt:lpstr>A gyakorlat címe</vt:lpstr>
      <vt:lpstr>Bevezetés</vt:lpstr>
      <vt:lpstr>    Célkitűzés</vt:lpstr>
      <vt:lpstr>    Előfeltételek</vt:lpstr>
      <vt:lpstr>    Amit érdemes átnézned</vt:lpstr>
      <vt:lpstr>Első lépések a sablonnal</vt:lpstr>
      <vt:lpstr>A dokumentum felépítése</vt:lpstr>
      <vt:lpstr>Stílusok</vt:lpstr>
      <vt:lpstr>    Címsorok és bekezdések</vt:lpstr>
      <vt:lpstr>    Kód</vt:lpstr>
      <vt:lpstr>    Felsorolások</vt:lpstr>
      <vt:lpstr>    Táblázatok</vt:lpstr>
      <vt:lpstr>    Képek</vt:lpstr>
      <vt:lpstr>    Kiemelések</vt:lpstr>
      <vt:lpstr>Ellenőrző kérdések</vt:lpstr>
      <vt:lpstr>További információk</vt:lpstr>
      <vt:lpstr>Kitekintés</vt:lpstr>
    </vt:vector>
  </TitlesOfParts>
  <Manager>Balássy György</Manager>
  <Company>BME AAIT</Company>
  <LinksUpToDate>false</LinksUpToDate>
  <CharactersWithSpaces>6082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Alkalmazáséletciklus-menedzsment</dc:title>
  <dc:subject>Microsoft Azure</dc:subject>
  <dc:creator>kovari@aut.bme.hu</dc:creator>
  <cp:keywords/>
  <cp:lastModifiedBy>Kővári Bence</cp:lastModifiedBy>
  <cp:revision>39</cp:revision>
  <cp:lastPrinted>2013-01-23T09:13:00Z</cp:lastPrinted>
  <dcterms:created xsi:type="dcterms:W3CDTF">2016-02-24T13:32:00Z</dcterms:created>
  <dcterms:modified xsi:type="dcterms:W3CDTF">2016-04-05T23:39:00Z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